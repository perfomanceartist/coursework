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4846" w14:textId="77777777" w:rsidR="00E05A07" w:rsidRDefault="00E05A07" w:rsidP="00E05A07">
      <w:pPr>
        <w:spacing w:line="240" w:lineRule="auto"/>
        <w:ind w:firstLine="0"/>
        <w:jc w:val="center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14:paraId="00DBA44A" w14:textId="77777777" w:rsidR="00E05A07" w:rsidRDefault="00E05A07" w:rsidP="00E05A07">
      <w:pPr>
        <w:spacing w:line="240" w:lineRule="auto"/>
        <w:ind w:firstLine="0"/>
        <w:jc w:val="center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Санкт-Петербургский политехнический университет Петра Великого</w:t>
      </w:r>
    </w:p>
    <w:p w14:paraId="053A4BDB" w14:textId="77777777" w:rsidR="00E05A07" w:rsidRDefault="00E05A07" w:rsidP="00E05A07">
      <w:pPr>
        <w:spacing w:line="240" w:lineRule="auto"/>
        <w:ind w:firstLine="0"/>
        <w:jc w:val="center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—</w:t>
      </w:r>
    </w:p>
    <w:p w14:paraId="55066F9C" w14:textId="5D65DBEE" w:rsidR="00E05A07" w:rsidRDefault="00E05A07" w:rsidP="00AD65E7">
      <w:pPr>
        <w:spacing w:line="240" w:lineRule="auto"/>
        <w:ind w:firstLine="0"/>
        <w:jc w:val="center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Институт </w:t>
      </w:r>
      <w:r w:rsidR="00AD65E7">
        <w:rPr>
          <w:rFonts w:eastAsia="Times New Roman"/>
          <w:color w:val="000000"/>
          <w:szCs w:val="28"/>
          <w:lang w:eastAsia="ru-RU"/>
        </w:rPr>
        <w:t>кибербезопасности и защиты информации</w:t>
      </w:r>
    </w:p>
    <w:p w14:paraId="72F49F74" w14:textId="77777777" w:rsidR="00E05A07" w:rsidRDefault="00E05A07" w:rsidP="00E05A07">
      <w:pPr>
        <w:spacing w:after="240" w:line="24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/>
      </w:r>
      <w:r>
        <w:rPr>
          <w:rFonts w:eastAsia="Times New Roman"/>
          <w:szCs w:val="24"/>
          <w:lang w:eastAsia="ru-RU"/>
        </w:rPr>
        <w:br/>
      </w:r>
      <w:r>
        <w:rPr>
          <w:rFonts w:eastAsia="Times New Roman"/>
          <w:szCs w:val="24"/>
          <w:lang w:eastAsia="ru-RU"/>
        </w:rPr>
        <w:br/>
      </w:r>
      <w:r>
        <w:rPr>
          <w:rFonts w:eastAsia="Times New Roman"/>
          <w:szCs w:val="24"/>
          <w:lang w:eastAsia="ru-RU"/>
        </w:rPr>
        <w:br/>
      </w:r>
      <w:r>
        <w:rPr>
          <w:rFonts w:eastAsia="Times New Roman"/>
          <w:szCs w:val="24"/>
          <w:lang w:eastAsia="ru-RU"/>
        </w:rPr>
        <w:br/>
      </w:r>
      <w:r>
        <w:rPr>
          <w:rFonts w:eastAsia="Times New Roman"/>
          <w:szCs w:val="24"/>
          <w:lang w:eastAsia="ru-RU"/>
        </w:rPr>
        <w:br/>
      </w:r>
      <w:r>
        <w:rPr>
          <w:rFonts w:eastAsia="Times New Roman"/>
          <w:szCs w:val="24"/>
          <w:lang w:eastAsia="ru-RU"/>
        </w:rPr>
        <w:br/>
      </w:r>
      <w:r>
        <w:rPr>
          <w:rFonts w:eastAsia="Times New Roman"/>
          <w:szCs w:val="24"/>
          <w:lang w:eastAsia="ru-RU"/>
        </w:rPr>
        <w:br/>
      </w:r>
    </w:p>
    <w:p w14:paraId="2D961D54" w14:textId="77777777" w:rsidR="00E05A07" w:rsidRDefault="00E05A07" w:rsidP="00E05A07">
      <w:pPr>
        <w:spacing w:after="240" w:line="240" w:lineRule="auto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b/>
          <w:color w:val="000000"/>
          <w:sz w:val="32"/>
          <w:szCs w:val="32"/>
          <w:lang w:eastAsia="ru-RU"/>
        </w:rPr>
        <w:t>КУРСОВАЯ РАБОТА</w:t>
      </w:r>
    </w:p>
    <w:p w14:paraId="72EFE07A" w14:textId="3DEF162C" w:rsidR="00E05A07" w:rsidRDefault="00E05A07" w:rsidP="00E05A07">
      <w:pPr>
        <w:spacing w:after="240" w:line="240" w:lineRule="auto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«Разработка парсера языка</w:t>
      </w:r>
      <w:r w:rsidR="006C2856">
        <w:rPr>
          <w:rFonts w:eastAsia="Times New Roman"/>
          <w:b/>
          <w:color w:val="000000"/>
          <w:szCs w:val="28"/>
          <w:lang w:eastAsia="ru-RU"/>
        </w:rPr>
        <w:t xml:space="preserve"> </w:t>
      </w:r>
      <w:r w:rsidR="006C2856">
        <w:rPr>
          <w:rFonts w:eastAsia="Times New Roman"/>
          <w:b/>
          <w:color w:val="000000"/>
          <w:szCs w:val="28"/>
          <w:lang w:val="en-US" w:eastAsia="ru-RU"/>
        </w:rPr>
        <w:t>Golang</w:t>
      </w:r>
      <w:r>
        <w:rPr>
          <w:rFonts w:eastAsia="Times New Roman"/>
          <w:b/>
          <w:color w:val="000000"/>
          <w:szCs w:val="28"/>
          <w:lang w:eastAsia="ru-RU"/>
        </w:rPr>
        <w:t>»</w:t>
      </w:r>
    </w:p>
    <w:p w14:paraId="778394AA" w14:textId="77777777" w:rsidR="00E05A07" w:rsidRDefault="00E05A07" w:rsidP="00E05A07">
      <w:pPr>
        <w:spacing w:line="240" w:lineRule="auto"/>
        <w:ind w:firstLine="0"/>
        <w:jc w:val="center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по дисциплине «</w:t>
      </w:r>
      <w:r w:rsidRPr="00CA347C">
        <w:rPr>
          <w:rFonts w:eastAsia="Times New Roman"/>
          <w:color w:val="000000"/>
          <w:szCs w:val="28"/>
          <w:lang w:eastAsia="ru-RU"/>
        </w:rPr>
        <w:t>Формальные грамматики и теория компиляторов</w:t>
      </w:r>
      <w:r>
        <w:rPr>
          <w:rFonts w:eastAsia="Times New Roman"/>
          <w:color w:val="000000"/>
          <w:szCs w:val="28"/>
          <w:lang w:eastAsia="ru-RU"/>
        </w:rPr>
        <w:t>»</w:t>
      </w:r>
    </w:p>
    <w:p w14:paraId="0DEB30C7" w14:textId="77777777" w:rsidR="00E05A07" w:rsidRDefault="00E05A07" w:rsidP="00E05A07">
      <w:pPr>
        <w:spacing w:after="240" w:line="24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/>
      </w:r>
    </w:p>
    <w:p w14:paraId="12BAEEE1" w14:textId="77777777" w:rsidR="00E05A07" w:rsidRDefault="00E05A07" w:rsidP="00E05A07">
      <w:pPr>
        <w:spacing w:after="240" w:line="24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/>
      </w:r>
    </w:p>
    <w:p w14:paraId="286AE423" w14:textId="77777777" w:rsidR="0059555F" w:rsidRPr="00CC4C03" w:rsidRDefault="0059555F" w:rsidP="0059555F">
      <w:pPr>
        <w:spacing w:line="240" w:lineRule="auto"/>
        <w:ind w:firstLine="142"/>
        <w:rPr>
          <w:rFonts w:eastAsia="Times New Roman"/>
          <w:szCs w:val="28"/>
          <w:lang w:eastAsia="ru-RU"/>
        </w:rPr>
      </w:pPr>
      <w:r w:rsidRPr="00CC4C03">
        <w:rPr>
          <w:rFonts w:eastAsia="Times New Roman"/>
          <w:szCs w:val="28"/>
          <w:lang w:eastAsia="ru-RU"/>
        </w:rPr>
        <w:t>Выполнили:</w:t>
      </w:r>
    </w:p>
    <w:p w14:paraId="27BEE79C" w14:textId="5EDBEAFB" w:rsidR="0059555F" w:rsidRDefault="0059555F" w:rsidP="0059555F">
      <w:pPr>
        <w:spacing w:line="240" w:lineRule="auto"/>
        <w:ind w:firstLine="142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студент гр. </w:t>
      </w:r>
      <w:r w:rsidR="00284C8B">
        <w:rPr>
          <w:rFonts w:eastAsia="Times New Roman"/>
          <w:szCs w:val="28"/>
          <w:lang w:eastAsia="ru-RU"/>
        </w:rPr>
        <w:t>48</w:t>
      </w:r>
      <w:r w:rsidR="006C2856" w:rsidRPr="006C2856">
        <w:rPr>
          <w:rFonts w:eastAsia="Times New Roman"/>
          <w:szCs w:val="28"/>
          <w:lang w:eastAsia="ru-RU"/>
        </w:rPr>
        <w:t>5</w:t>
      </w:r>
      <w:r w:rsidR="00284C8B">
        <w:rPr>
          <w:rFonts w:eastAsia="Times New Roman"/>
          <w:szCs w:val="28"/>
          <w:lang w:eastAsia="ru-RU"/>
        </w:rPr>
        <w:t>100</w:t>
      </w:r>
      <w:r w:rsidR="006C2856" w:rsidRPr="006C2856">
        <w:rPr>
          <w:rFonts w:eastAsia="Times New Roman"/>
          <w:szCs w:val="28"/>
          <w:lang w:eastAsia="ru-RU"/>
        </w:rPr>
        <w:t>3</w:t>
      </w:r>
      <w:r w:rsidRPr="00CC4C03">
        <w:rPr>
          <w:rFonts w:eastAsia="Times New Roman"/>
          <w:szCs w:val="28"/>
          <w:lang w:eastAsia="ru-RU"/>
        </w:rPr>
        <w:t>/</w:t>
      </w:r>
      <w:r w:rsidR="006C2856" w:rsidRPr="006C2856">
        <w:rPr>
          <w:rFonts w:eastAsia="Times New Roman"/>
          <w:szCs w:val="28"/>
          <w:lang w:eastAsia="ru-RU"/>
        </w:rPr>
        <w:t>9</w:t>
      </w:r>
      <w:r w:rsidR="00284C8B">
        <w:rPr>
          <w:rFonts w:eastAsia="Times New Roman"/>
          <w:szCs w:val="28"/>
          <w:lang w:eastAsia="ru-RU"/>
        </w:rPr>
        <w:t>0</w:t>
      </w:r>
      <w:r w:rsidR="006C2856" w:rsidRPr="006C2856">
        <w:rPr>
          <w:rFonts w:eastAsia="Times New Roman"/>
          <w:szCs w:val="28"/>
          <w:lang w:eastAsia="ru-RU"/>
        </w:rPr>
        <w:t>8</w:t>
      </w:r>
      <w:r w:rsidR="00284C8B">
        <w:rPr>
          <w:rFonts w:eastAsia="Times New Roman"/>
          <w:szCs w:val="28"/>
          <w:lang w:eastAsia="ru-RU"/>
        </w:rPr>
        <w:t>01</w:t>
      </w:r>
      <w:r>
        <w:rPr>
          <w:rFonts w:eastAsia="Times New Roman"/>
          <w:szCs w:val="28"/>
          <w:lang w:eastAsia="ru-RU"/>
        </w:rPr>
        <w:tab/>
        <w:t xml:space="preserve">                              </w:t>
      </w:r>
      <w:r w:rsidR="00E46D72">
        <w:rPr>
          <w:rFonts w:eastAsia="Times New Roman"/>
          <w:szCs w:val="28"/>
          <w:lang w:eastAsia="ru-RU"/>
        </w:rPr>
        <w:t xml:space="preserve">                     </w:t>
      </w:r>
      <w:r w:rsidR="00297DA5">
        <w:rPr>
          <w:rFonts w:eastAsia="Times New Roman"/>
          <w:szCs w:val="28"/>
          <w:lang w:eastAsia="ru-RU"/>
        </w:rPr>
        <w:t>Сороколетов</w:t>
      </w:r>
      <w:r w:rsidR="00284C8B">
        <w:rPr>
          <w:rFonts w:eastAsia="Times New Roman"/>
          <w:szCs w:val="28"/>
          <w:lang w:eastAsia="ru-RU"/>
        </w:rPr>
        <w:t xml:space="preserve"> </w:t>
      </w:r>
      <w:r w:rsidR="00297DA5">
        <w:rPr>
          <w:rFonts w:eastAsia="Times New Roman"/>
          <w:szCs w:val="28"/>
          <w:lang w:eastAsia="ru-RU"/>
        </w:rPr>
        <w:t>С</w:t>
      </w:r>
      <w:r w:rsidR="00284C8B">
        <w:rPr>
          <w:rFonts w:eastAsia="Times New Roman"/>
          <w:szCs w:val="28"/>
          <w:lang w:eastAsia="ru-RU"/>
        </w:rPr>
        <w:t xml:space="preserve">. </w:t>
      </w:r>
      <w:r w:rsidR="00297DA5">
        <w:rPr>
          <w:rFonts w:eastAsia="Times New Roman"/>
          <w:szCs w:val="28"/>
          <w:lang w:eastAsia="ru-RU"/>
        </w:rPr>
        <w:t>А</w:t>
      </w:r>
      <w:r w:rsidR="00284C8B">
        <w:rPr>
          <w:rFonts w:eastAsia="Times New Roman"/>
          <w:szCs w:val="28"/>
          <w:lang w:eastAsia="ru-RU"/>
        </w:rPr>
        <w:t>.</w:t>
      </w:r>
    </w:p>
    <w:p w14:paraId="61C81DCB" w14:textId="35E6F20B" w:rsidR="0059555F" w:rsidRPr="00CC4C03" w:rsidRDefault="0059555F" w:rsidP="0059555F">
      <w:pPr>
        <w:spacing w:after="240" w:line="240" w:lineRule="auto"/>
        <w:ind w:firstLine="142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      </w:t>
      </w:r>
      <w:r w:rsidRPr="00CC4C03">
        <w:rPr>
          <w:rFonts w:eastAsia="Times New Roman"/>
          <w:sz w:val="22"/>
          <w:szCs w:val="28"/>
          <w:lang w:eastAsia="ru-RU"/>
        </w:rPr>
        <w:t xml:space="preserve"> </w:t>
      </w:r>
      <w:r>
        <w:rPr>
          <w:rFonts w:eastAsia="Times New Roman"/>
          <w:sz w:val="22"/>
          <w:szCs w:val="28"/>
          <w:lang w:eastAsia="ru-RU"/>
        </w:rPr>
        <w:t xml:space="preserve">              </w:t>
      </w:r>
      <w:r w:rsidRPr="00E46D72">
        <w:rPr>
          <w:rFonts w:eastAsia="Times New Roman"/>
          <w:sz w:val="24"/>
          <w:szCs w:val="24"/>
          <w:lang w:eastAsia="ru-RU"/>
        </w:rPr>
        <w:t>подпись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4"/>
          <w:lang w:eastAsia="ru-RU"/>
        </w:rPr>
        <w:br/>
      </w:r>
      <w:r>
        <w:rPr>
          <w:rFonts w:eastAsia="Times New Roman"/>
          <w:szCs w:val="28"/>
          <w:lang w:eastAsia="ru-RU"/>
        </w:rPr>
        <w:t xml:space="preserve">  студент гр. </w:t>
      </w:r>
      <w:r w:rsidR="00284C8B">
        <w:rPr>
          <w:rFonts w:eastAsia="Times New Roman"/>
          <w:szCs w:val="28"/>
          <w:lang w:eastAsia="ru-RU"/>
        </w:rPr>
        <w:t>48</w:t>
      </w:r>
      <w:r w:rsidR="006C2856" w:rsidRPr="0080781D">
        <w:rPr>
          <w:rFonts w:eastAsia="Times New Roman"/>
          <w:szCs w:val="28"/>
          <w:lang w:eastAsia="ru-RU"/>
        </w:rPr>
        <w:t>5</w:t>
      </w:r>
      <w:r w:rsidR="00284C8B">
        <w:rPr>
          <w:rFonts w:eastAsia="Times New Roman"/>
          <w:szCs w:val="28"/>
          <w:lang w:eastAsia="ru-RU"/>
        </w:rPr>
        <w:t>100</w:t>
      </w:r>
      <w:r w:rsidR="006C2856" w:rsidRPr="0080781D">
        <w:rPr>
          <w:rFonts w:eastAsia="Times New Roman"/>
          <w:szCs w:val="28"/>
          <w:lang w:eastAsia="ru-RU"/>
        </w:rPr>
        <w:t>3</w:t>
      </w:r>
      <w:r w:rsidR="00284C8B" w:rsidRPr="00CC4C03">
        <w:rPr>
          <w:rFonts w:eastAsia="Times New Roman"/>
          <w:szCs w:val="28"/>
          <w:lang w:eastAsia="ru-RU"/>
        </w:rPr>
        <w:t>/</w:t>
      </w:r>
      <w:r w:rsidR="006C2856" w:rsidRPr="0080781D">
        <w:rPr>
          <w:rFonts w:eastAsia="Times New Roman"/>
          <w:szCs w:val="28"/>
          <w:lang w:eastAsia="ru-RU"/>
        </w:rPr>
        <w:t>9</w:t>
      </w:r>
      <w:r w:rsidR="00284C8B">
        <w:rPr>
          <w:rFonts w:eastAsia="Times New Roman"/>
          <w:szCs w:val="28"/>
          <w:lang w:eastAsia="ru-RU"/>
        </w:rPr>
        <w:t>0</w:t>
      </w:r>
      <w:r w:rsidR="006C2856" w:rsidRPr="0080781D">
        <w:rPr>
          <w:rFonts w:eastAsia="Times New Roman"/>
          <w:szCs w:val="28"/>
          <w:lang w:eastAsia="ru-RU"/>
        </w:rPr>
        <w:t>8</w:t>
      </w:r>
      <w:r w:rsidR="00284C8B">
        <w:rPr>
          <w:rFonts w:eastAsia="Times New Roman"/>
          <w:szCs w:val="28"/>
          <w:lang w:eastAsia="ru-RU"/>
        </w:rPr>
        <w:t>01</w:t>
      </w:r>
      <w:r>
        <w:rPr>
          <w:rFonts w:eastAsia="Times New Roman"/>
          <w:szCs w:val="28"/>
          <w:lang w:eastAsia="ru-RU"/>
        </w:rPr>
        <w:tab/>
        <w:t xml:space="preserve">                                </w:t>
      </w:r>
      <w:r w:rsidR="00E46D72">
        <w:rPr>
          <w:rFonts w:eastAsia="Times New Roman"/>
          <w:szCs w:val="28"/>
          <w:lang w:eastAsia="ru-RU"/>
        </w:rPr>
        <w:t xml:space="preserve">                   </w:t>
      </w:r>
      <w:r w:rsidRPr="0059555F">
        <w:rPr>
          <w:rFonts w:eastAsia="Times New Roman"/>
          <w:szCs w:val="28"/>
          <w:lang w:eastAsia="ru-RU"/>
        </w:rPr>
        <w:t xml:space="preserve"> </w:t>
      </w:r>
      <w:r w:rsidR="00297DA5">
        <w:rPr>
          <w:rFonts w:eastAsia="Times New Roman"/>
          <w:szCs w:val="28"/>
          <w:lang w:eastAsia="ru-RU"/>
        </w:rPr>
        <w:t>Халилов</w:t>
      </w:r>
      <w:r w:rsidR="00284C8B">
        <w:rPr>
          <w:rFonts w:eastAsia="Times New Roman"/>
          <w:szCs w:val="28"/>
          <w:lang w:eastAsia="ru-RU"/>
        </w:rPr>
        <w:t xml:space="preserve"> </w:t>
      </w:r>
      <w:r w:rsidR="00297DA5">
        <w:rPr>
          <w:rFonts w:eastAsia="Times New Roman"/>
          <w:szCs w:val="28"/>
          <w:lang w:eastAsia="ru-RU"/>
        </w:rPr>
        <w:t>Р</w:t>
      </w:r>
      <w:r w:rsidR="00284C8B">
        <w:rPr>
          <w:rFonts w:eastAsia="Times New Roman"/>
          <w:szCs w:val="28"/>
          <w:lang w:eastAsia="ru-RU"/>
        </w:rPr>
        <w:t xml:space="preserve">. </w:t>
      </w:r>
      <w:r w:rsidR="00297DA5">
        <w:rPr>
          <w:rFonts w:eastAsia="Times New Roman"/>
          <w:szCs w:val="28"/>
          <w:lang w:eastAsia="ru-RU"/>
        </w:rPr>
        <w:t>Н</w:t>
      </w:r>
      <w:r w:rsidR="00284C8B">
        <w:rPr>
          <w:rFonts w:eastAsia="Times New Roman"/>
          <w:szCs w:val="28"/>
          <w:lang w:eastAsia="ru-RU"/>
        </w:rPr>
        <w:t>.</w:t>
      </w:r>
    </w:p>
    <w:p w14:paraId="552BD195" w14:textId="77777777" w:rsidR="0059555F" w:rsidRPr="00E46D72" w:rsidRDefault="0059555F" w:rsidP="0059555F">
      <w:pPr>
        <w:spacing w:after="240" w:line="240" w:lineRule="auto"/>
        <w:ind w:firstLine="142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      </w:t>
      </w:r>
      <w:r w:rsidRPr="00CC4C03">
        <w:rPr>
          <w:rFonts w:eastAsia="Times New Roman"/>
          <w:sz w:val="22"/>
          <w:szCs w:val="28"/>
          <w:lang w:eastAsia="ru-RU"/>
        </w:rPr>
        <w:t xml:space="preserve"> </w:t>
      </w:r>
      <w:r>
        <w:rPr>
          <w:rFonts w:eastAsia="Times New Roman"/>
          <w:sz w:val="22"/>
          <w:szCs w:val="28"/>
          <w:lang w:eastAsia="ru-RU"/>
        </w:rPr>
        <w:t xml:space="preserve">              </w:t>
      </w:r>
      <w:r w:rsidRPr="00E46D72">
        <w:rPr>
          <w:rFonts w:eastAsia="Times New Roman"/>
          <w:sz w:val="24"/>
          <w:szCs w:val="24"/>
          <w:lang w:eastAsia="ru-RU"/>
        </w:rPr>
        <w:t>подпись</w:t>
      </w:r>
      <w:r w:rsidRPr="00E46D72">
        <w:rPr>
          <w:rFonts w:eastAsia="Times New Roman"/>
          <w:sz w:val="24"/>
          <w:szCs w:val="24"/>
          <w:lang w:eastAsia="ru-RU"/>
        </w:rPr>
        <w:tab/>
      </w:r>
    </w:p>
    <w:p w14:paraId="0D141CFF" w14:textId="77777777" w:rsidR="0059555F" w:rsidRDefault="0059555F" w:rsidP="0059555F">
      <w:pPr>
        <w:spacing w:after="240" w:line="240" w:lineRule="auto"/>
        <w:ind w:firstLine="142"/>
        <w:rPr>
          <w:rFonts w:eastAsia="Times New Roman"/>
          <w:szCs w:val="28"/>
          <w:lang w:eastAsia="ru-RU"/>
        </w:rPr>
      </w:pPr>
    </w:p>
    <w:p w14:paraId="57A90A46" w14:textId="77777777" w:rsidR="0059555F" w:rsidRDefault="0059555F" w:rsidP="0059555F">
      <w:pPr>
        <w:spacing w:line="240" w:lineRule="auto"/>
        <w:ind w:firstLine="142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</w:t>
      </w:r>
    </w:p>
    <w:p w14:paraId="0AFBFCA5" w14:textId="77777777" w:rsidR="0059555F" w:rsidRDefault="0059555F" w:rsidP="0059555F">
      <w:pPr>
        <w:spacing w:after="240" w:line="240" w:lineRule="auto"/>
        <w:ind w:firstLine="142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старший преподаватель                                                             </w:t>
      </w:r>
      <w:r w:rsidR="00E46D72">
        <w:rPr>
          <w:rFonts w:eastAsia="Times New Roman"/>
          <w:szCs w:val="28"/>
          <w:lang w:eastAsia="ru-RU"/>
        </w:rPr>
        <w:t xml:space="preserve">   </w:t>
      </w:r>
      <w:proofErr w:type="spellStart"/>
      <w:r>
        <w:rPr>
          <w:rFonts w:eastAsia="Times New Roman"/>
          <w:szCs w:val="28"/>
          <w:lang w:eastAsia="ru-RU"/>
        </w:rPr>
        <w:t>Семьянов</w:t>
      </w:r>
      <w:proofErr w:type="spellEnd"/>
      <w:r>
        <w:rPr>
          <w:rFonts w:eastAsia="Times New Roman"/>
          <w:szCs w:val="28"/>
          <w:lang w:eastAsia="ru-RU"/>
        </w:rPr>
        <w:t xml:space="preserve"> П.В.</w:t>
      </w:r>
    </w:p>
    <w:p w14:paraId="0017F7EC" w14:textId="77777777" w:rsidR="0059555F" w:rsidRPr="0059555F" w:rsidRDefault="0059555F" w:rsidP="0059555F">
      <w:pPr>
        <w:spacing w:after="240" w:line="240" w:lineRule="auto"/>
        <w:ind w:firstLine="142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        </w:t>
      </w:r>
      <w:r w:rsidRPr="0059555F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 xml:space="preserve">          </w:t>
      </w:r>
      <w:r w:rsidRPr="0059555F">
        <w:rPr>
          <w:rFonts w:eastAsia="Times New Roman"/>
          <w:sz w:val="24"/>
          <w:szCs w:val="24"/>
          <w:lang w:eastAsia="ru-RU"/>
        </w:rPr>
        <w:t>подпись</w:t>
      </w:r>
    </w:p>
    <w:p w14:paraId="328ED221" w14:textId="77777777" w:rsidR="0059555F" w:rsidRDefault="0059555F" w:rsidP="0059555F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14:paraId="2C201B13" w14:textId="77777777" w:rsidR="0059555F" w:rsidRDefault="0059555F" w:rsidP="0059555F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14:paraId="66BB7C45" w14:textId="77777777" w:rsidR="00E05A07" w:rsidRDefault="00E05A07" w:rsidP="0059555F">
      <w:pPr>
        <w:spacing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                                   </w:t>
      </w:r>
    </w:p>
    <w:p w14:paraId="419B5123" w14:textId="77777777" w:rsidR="0059555F" w:rsidRPr="0059555F" w:rsidRDefault="0059555F" w:rsidP="0059555F">
      <w:pPr>
        <w:spacing w:line="240" w:lineRule="auto"/>
        <w:ind w:left="567"/>
        <w:rPr>
          <w:rFonts w:eastAsia="Times New Roman"/>
          <w:szCs w:val="24"/>
          <w:lang w:eastAsia="ru-RU"/>
        </w:rPr>
      </w:pPr>
    </w:p>
    <w:p w14:paraId="7E847F08" w14:textId="77777777" w:rsidR="00E05A07" w:rsidRDefault="00E05A07" w:rsidP="00E05A07">
      <w:pPr>
        <w:spacing w:line="240" w:lineRule="auto"/>
        <w:ind w:firstLine="0"/>
        <w:textAlignment w:val="baseline"/>
        <w:rPr>
          <w:rFonts w:eastAsia="Times New Roman"/>
          <w:color w:val="000000"/>
          <w:szCs w:val="28"/>
          <w:lang w:eastAsia="ru-RU"/>
        </w:rPr>
      </w:pPr>
    </w:p>
    <w:p w14:paraId="3C0A5582" w14:textId="77777777" w:rsidR="00E05A07" w:rsidRDefault="00E05A07" w:rsidP="00E6070C">
      <w:pPr>
        <w:spacing w:line="240" w:lineRule="auto"/>
        <w:ind w:firstLine="0"/>
        <w:jc w:val="center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Санкт-Петербург</w:t>
      </w:r>
    </w:p>
    <w:p w14:paraId="737F42F3" w14:textId="59BDCD57" w:rsidR="00E05A07" w:rsidRDefault="00E05A07" w:rsidP="00E6070C">
      <w:pPr>
        <w:spacing w:line="240" w:lineRule="auto"/>
        <w:ind w:firstLine="0"/>
        <w:jc w:val="center"/>
        <w:textAlignment w:val="baseline"/>
        <w:rPr>
          <w:rFonts w:eastAsia="Times New Roman"/>
          <w:color w:val="000000"/>
          <w:szCs w:val="28"/>
          <w:lang w:val="en-US" w:eastAsia="ru-RU"/>
        </w:rPr>
      </w:pPr>
      <w:r>
        <w:rPr>
          <w:rFonts w:eastAsia="Times New Roman"/>
          <w:color w:val="000000"/>
          <w:szCs w:val="28"/>
          <w:lang w:eastAsia="ru-RU"/>
        </w:rPr>
        <w:t>20</w:t>
      </w:r>
      <w:r w:rsidR="00284C8B">
        <w:rPr>
          <w:rFonts w:eastAsia="Times New Roman"/>
          <w:color w:val="000000"/>
          <w:szCs w:val="28"/>
          <w:lang w:eastAsia="ru-RU"/>
        </w:rPr>
        <w:t>2</w:t>
      </w:r>
      <w:r w:rsidR="008D1AFA">
        <w:rPr>
          <w:rFonts w:eastAsia="Times New Roman"/>
          <w:color w:val="000000"/>
          <w:szCs w:val="28"/>
          <w:lang w:eastAsia="ru-RU"/>
        </w:rPr>
        <w:t>2</w:t>
      </w:r>
    </w:p>
    <w:p w14:paraId="7438659A" w14:textId="77777777" w:rsidR="00363423" w:rsidRDefault="00363423" w:rsidP="00363423">
      <w:pPr>
        <w:pStyle w:val="affff3"/>
        <w:pageBreakBefore/>
        <w:jc w:val="center"/>
      </w:pPr>
      <w:r>
        <w:rPr>
          <w:rFonts w:ascii="Times New Roman" w:hAnsi="Times New Roman"/>
          <w:caps/>
          <w:color w:val="auto"/>
        </w:rPr>
        <w:lastRenderedPageBreak/>
        <w:t>сОДЕРЖАНИЕ</w:t>
      </w:r>
    </w:p>
    <w:p w14:paraId="54FE5CC0" w14:textId="7F7B7FDF" w:rsidR="00AB7C70" w:rsidRDefault="002D03DB">
      <w:pPr>
        <w:pStyle w:val="15"/>
        <w:rPr>
          <w:rFonts w:asciiTheme="minorHAnsi" w:eastAsiaTheme="minorEastAsia" w:hAnsiTheme="minorHAnsi" w:cstheme="minorBidi"/>
          <w:b w:val="0"/>
          <w:bCs w:val="0"/>
          <w:sz w:val="22"/>
          <w:lang w:eastAsia="ru-RU"/>
        </w:rPr>
      </w:pPr>
      <w:r w:rsidRPr="00C50632">
        <w:rPr>
          <w:b w:val="0"/>
        </w:rPr>
        <w:fldChar w:fldCharType="begin"/>
      </w:r>
      <w:r w:rsidR="00363423" w:rsidRPr="00C50632">
        <w:rPr>
          <w:b w:val="0"/>
        </w:rPr>
        <w:instrText xml:space="preserve"> TOC \o "1-3" \h \z \u </w:instrText>
      </w:r>
      <w:r w:rsidRPr="00C50632">
        <w:rPr>
          <w:b w:val="0"/>
        </w:rPr>
        <w:fldChar w:fldCharType="separate"/>
      </w:r>
      <w:hyperlink w:anchor="_Toc114212601" w:history="1">
        <w:r w:rsidR="00AB7C70" w:rsidRPr="00BC31C8">
          <w:rPr>
            <w:rStyle w:val="afff0"/>
          </w:rPr>
          <w:t>ЦЕЛЬ РАБОТЫ</w:t>
        </w:r>
        <w:r w:rsidR="00AB7C70">
          <w:rPr>
            <w:webHidden/>
          </w:rPr>
          <w:tab/>
        </w:r>
        <w:r w:rsidR="00AB7C70">
          <w:rPr>
            <w:webHidden/>
          </w:rPr>
          <w:fldChar w:fldCharType="begin"/>
        </w:r>
        <w:r w:rsidR="00AB7C70">
          <w:rPr>
            <w:webHidden/>
          </w:rPr>
          <w:instrText xml:space="preserve"> PAGEREF _Toc114212601 \h </w:instrText>
        </w:r>
        <w:r w:rsidR="00AB7C70">
          <w:rPr>
            <w:webHidden/>
          </w:rPr>
        </w:r>
        <w:r w:rsidR="00AB7C70">
          <w:rPr>
            <w:webHidden/>
          </w:rPr>
          <w:fldChar w:fldCharType="separate"/>
        </w:r>
        <w:r w:rsidR="00AB7C70">
          <w:rPr>
            <w:webHidden/>
          </w:rPr>
          <w:t>3</w:t>
        </w:r>
        <w:r w:rsidR="00AB7C70">
          <w:rPr>
            <w:webHidden/>
          </w:rPr>
          <w:fldChar w:fldCharType="end"/>
        </w:r>
      </w:hyperlink>
    </w:p>
    <w:p w14:paraId="3D391F12" w14:textId="6AE4E1F7" w:rsidR="00AB7C70" w:rsidRDefault="00AB7C70">
      <w:pPr>
        <w:pStyle w:val="15"/>
        <w:rPr>
          <w:rFonts w:asciiTheme="minorHAnsi" w:eastAsiaTheme="minorEastAsia" w:hAnsiTheme="minorHAnsi" w:cstheme="minorBidi"/>
          <w:b w:val="0"/>
          <w:bCs w:val="0"/>
          <w:sz w:val="22"/>
          <w:lang w:eastAsia="ru-RU"/>
        </w:rPr>
      </w:pPr>
      <w:hyperlink w:anchor="_Toc114212602" w:history="1">
        <w:r w:rsidRPr="00BC31C8">
          <w:rPr>
            <w:rStyle w:val="afff0"/>
          </w:rPr>
          <w:t>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_Toc114212602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369CFE7" w14:textId="2E771A2B" w:rsidR="00AB7C70" w:rsidRDefault="00AB7C70">
      <w:pPr>
        <w:pStyle w:val="15"/>
        <w:rPr>
          <w:rFonts w:asciiTheme="minorHAnsi" w:eastAsiaTheme="minorEastAsia" w:hAnsiTheme="minorHAnsi" w:cstheme="minorBidi"/>
          <w:b w:val="0"/>
          <w:bCs w:val="0"/>
          <w:sz w:val="22"/>
          <w:lang w:eastAsia="ru-RU"/>
        </w:rPr>
      </w:pPr>
      <w:hyperlink w:anchor="_Toc114212603" w:history="1">
        <w:r w:rsidRPr="00BC31C8">
          <w:rPr>
            <w:rStyle w:val="afff0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lang w:eastAsia="ru-RU"/>
          </w:rPr>
          <w:tab/>
        </w:r>
        <w:r w:rsidRPr="00BC31C8">
          <w:rPr>
            <w:rStyle w:val="afff0"/>
          </w:rPr>
          <w:t>ХОД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_Toc114212603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D59AD02" w14:textId="6A9A2BC3" w:rsidR="00AB7C70" w:rsidRDefault="00AB7C70">
      <w:pPr>
        <w:pStyle w:val="28"/>
        <w:rPr>
          <w:rFonts w:asciiTheme="minorHAnsi" w:eastAsiaTheme="minorEastAsia" w:hAnsiTheme="minorHAnsi" w:cstheme="minorBidi"/>
          <w:bCs w:val="0"/>
          <w:noProof/>
          <w:sz w:val="22"/>
          <w:lang w:eastAsia="ru-RU"/>
        </w:rPr>
      </w:pPr>
      <w:hyperlink w:anchor="_Toc114212604" w:history="1">
        <w:r w:rsidRPr="00BC31C8">
          <w:rPr>
            <w:rStyle w:val="afff0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ru-RU"/>
          </w:rPr>
          <w:tab/>
        </w:r>
        <w:r w:rsidRPr="00BC31C8">
          <w:rPr>
            <w:rStyle w:val="afff0"/>
            <w:noProof/>
          </w:rPr>
          <w:t>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4EE246" w14:textId="2D2BDE74" w:rsidR="00AB7C70" w:rsidRDefault="00AB7C70">
      <w:pPr>
        <w:pStyle w:val="28"/>
        <w:rPr>
          <w:rFonts w:asciiTheme="minorHAnsi" w:eastAsiaTheme="minorEastAsia" w:hAnsiTheme="minorHAnsi" w:cstheme="minorBidi"/>
          <w:bCs w:val="0"/>
          <w:noProof/>
          <w:sz w:val="22"/>
          <w:lang w:eastAsia="ru-RU"/>
        </w:rPr>
      </w:pPr>
      <w:hyperlink w:anchor="_Toc114212605" w:history="1">
        <w:r w:rsidRPr="00BC31C8">
          <w:rPr>
            <w:rStyle w:val="afff0"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ru-RU"/>
          </w:rPr>
          <w:tab/>
        </w:r>
        <w:r w:rsidRPr="00BC31C8">
          <w:rPr>
            <w:rStyle w:val="afff0"/>
            <w:noProof/>
          </w:rPr>
          <w:t>Разработка лексического анализатора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4B41EA" w14:textId="3F900CF0" w:rsidR="00AB7C70" w:rsidRDefault="00AB7C70">
      <w:pPr>
        <w:pStyle w:val="28"/>
        <w:rPr>
          <w:rFonts w:asciiTheme="minorHAnsi" w:eastAsiaTheme="minorEastAsia" w:hAnsiTheme="minorHAnsi" w:cstheme="minorBidi"/>
          <w:bCs w:val="0"/>
          <w:noProof/>
          <w:sz w:val="22"/>
          <w:lang w:eastAsia="ru-RU"/>
        </w:rPr>
      </w:pPr>
      <w:hyperlink w:anchor="_Toc114212606" w:history="1">
        <w:r w:rsidRPr="00BC31C8">
          <w:rPr>
            <w:rStyle w:val="afff0"/>
            <w:noProof/>
          </w:rPr>
          <w:t>1.3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ru-RU"/>
          </w:rPr>
          <w:tab/>
        </w:r>
        <w:r w:rsidRPr="00BC31C8">
          <w:rPr>
            <w:rStyle w:val="afff0"/>
            <w:noProof/>
          </w:rPr>
          <w:t>Разработка синтаксического анализатора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2C8779" w14:textId="68C0F2A5" w:rsidR="00AB7C70" w:rsidRDefault="00AB7C70">
      <w:pPr>
        <w:pStyle w:val="28"/>
        <w:rPr>
          <w:rFonts w:asciiTheme="minorHAnsi" w:eastAsiaTheme="minorEastAsia" w:hAnsiTheme="minorHAnsi" w:cstheme="minorBidi"/>
          <w:bCs w:val="0"/>
          <w:noProof/>
          <w:sz w:val="22"/>
          <w:lang w:eastAsia="ru-RU"/>
        </w:rPr>
      </w:pPr>
      <w:hyperlink w:anchor="_Toc114212607" w:history="1">
        <w:r w:rsidRPr="00BC31C8">
          <w:rPr>
            <w:rStyle w:val="afff0"/>
            <w:noProof/>
          </w:rPr>
          <w:t>1.4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ru-RU"/>
          </w:rPr>
          <w:tab/>
        </w:r>
        <w:r w:rsidRPr="00BC31C8">
          <w:rPr>
            <w:rStyle w:val="afff0"/>
            <w:noProof/>
          </w:rPr>
          <w:t>Конфликты грамматики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560226" w14:textId="5F97C0C1" w:rsidR="00AB7C70" w:rsidRDefault="00AB7C70">
      <w:pPr>
        <w:pStyle w:val="33"/>
        <w:rPr>
          <w:rFonts w:asciiTheme="minorHAnsi" w:eastAsiaTheme="minorEastAsia" w:hAnsiTheme="minorHAnsi" w:cstheme="minorBidi"/>
          <w:bCs w:val="0"/>
          <w:noProof/>
          <w:sz w:val="22"/>
          <w:lang w:eastAsia="ru-RU"/>
        </w:rPr>
      </w:pPr>
      <w:hyperlink w:anchor="_Toc114212608" w:history="1">
        <w:r w:rsidRPr="00BC31C8">
          <w:rPr>
            <w:rStyle w:val="afff0"/>
            <w:noProof/>
          </w:rPr>
          <w:t>1.4.1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ru-RU"/>
          </w:rPr>
          <w:tab/>
        </w:r>
        <w:r w:rsidRPr="00BC31C8">
          <w:rPr>
            <w:rStyle w:val="afff0"/>
            <w:noProof/>
          </w:rPr>
          <w:t>Конфликты при обработке указателей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9D59CD" w14:textId="74BEE458" w:rsidR="00AB7C70" w:rsidRDefault="00AB7C70">
      <w:pPr>
        <w:pStyle w:val="33"/>
        <w:rPr>
          <w:rFonts w:asciiTheme="minorHAnsi" w:eastAsiaTheme="minorEastAsia" w:hAnsiTheme="minorHAnsi" w:cstheme="minorBidi"/>
          <w:bCs w:val="0"/>
          <w:noProof/>
          <w:sz w:val="22"/>
          <w:lang w:eastAsia="ru-RU"/>
        </w:rPr>
      </w:pPr>
      <w:hyperlink w:anchor="_Toc114212609" w:history="1">
        <w:r w:rsidRPr="00BC31C8">
          <w:rPr>
            <w:rStyle w:val="afff0"/>
            <w:noProof/>
          </w:rPr>
          <w:t>1.4.2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ru-RU"/>
          </w:rPr>
          <w:tab/>
        </w:r>
        <w:r w:rsidRPr="00BC31C8">
          <w:rPr>
            <w:rStyle w:val="afff0"/>
            <w:noProof/>
          </w:rPr>
          <w:t>Конфликт при обработке массивов и идентификаторов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8AD9D4" w14:textId="45EE51A0" w:rsidR="00AB7C70" w:rsidRDefault="00AB7C70">
      <w:pPr>
        <w:pStyle w:val="33"/>
        <w:rPr>
          <w:rFonts w:asciiTheme="minorHAnsi" w:eastAsiaTheme="minorEastAsia" w:hAnsiTheme="minorHAnsi" w:cstheme="minorBidi"/>
          <w:bCs w:val="0"/>
          <w:noProof/>
          <w:sz w:val="22"/>
          <w:lang w:eastAsia="ru-RU"/>
        </w:rPr>
      </w:pPr>
      <w:hyperlink w:anchor="_Toc114212610" w:history="1">
        <w:r w:rsidRPr="00BC31C8">
          <w:rPr>
            <w:rStyle w:val="afff0"/>
            <w:noProof/>
          </w:rPr>
          <w:t>1.4.3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ru-RU"/>
          </w:rPr>
          <w:tab/>
        </w:r>
        <w:r w:rsidRPr="00BC31C8">
          <w:rPr>
            <w:rStyle w:val="afff0"/>
            <w:noProof/>
          </w:rPr>
          <w:t>Конфликт при обработке типов и идентификаторов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D35104" w14:textId="42130B1B" w:rsidR="00AB7C70" w:rsidRDefault="00AB7C70">
      <w:pPr>
        <w:pStyle w:val="28"/>
        <w:rPr>
          <w:rFonts w:asciiTheme="minorHAnsi" w:eastAsiaTheme="minorEastAsia" w:hAnsiTheme="minorHAnsi" w:cstheme="minorBidi"/>
          <w:bCs w:val="0"/>
          <w:noProof/>
          <w:sz w:val="22"/>
          <w:lang w:eastAsia="ru-RU"/>
        </w:rPr>
      </w:pPr>
      <w:hyperlink w:anchor="_Toc114212611" w:history="1">
        <w:r w:rsidRPr="00BC31C8">
          <w:rPr>
            <w:rStyle w:val="afff0"/>
            <w:noProof/>
          </w:rPr>
          <w:t>1.5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ru-RU"/>
          </w:rPr>
          <w:tab/>
        </w:r>
        <w:r w:rsidRPr="00BC31C8">
          <w:rPr>
            <w:rStyle w:val="afff0"/>
            <w:noProof/>
          </w:rPr>
          <w:t>Трудности при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D7C65E" w14:textId="2B312A20" w:rsidR="00AB7C70" w:rsidRDefault="00AB7C70">
      <w:pPr>
        <w:pStyle w:val="33"/>
        <w:rPr>
          <w:rFonts w:asciiTheme="minorHAnsi" w:eastAsiaTheme="minorEastAsia" w:hAnsiTheme="minorHAnsi" w:cstheme="minorBidi"/>
          <w:bCs w:val="0"/>
          <w:noProof/>
          <w:sz w:val="22"/>
          <w:lang w:eastAsia="ru-RU"/>
        </w:rPr>
      </w:pPr>
      <w:hyperlink w:anchor="_Toc114212612" w:history="1">
        <w:r w:rsidRPr="00BC31C8">
          <w:rPr>
            <w:rStyle w:val="afff0"/>
            <w:noProof/>
            <w:lang w:val="en-US"/>
          </w:rPr>
          <w:t>1.5.1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ru-RU"/>
          </w:rPr>
          <w:tab/>
        </w:r>
        <w:r w:rsidRPr="00BC31C8">
          <w:rPr>
            <w:rStyle w:val="afff0"/>
            <w:noProof/>
          </w:rPr>
          <w:t xml:space="preserve">Обработка конструкции </w:t>
        </w:r>
        <w:r w:rsidRPr="00BC31C8">
          <w:rPr>
            <w:rStyle w:val="afff0"/>
            <w:noProof/>
            <w:lang w:val="en-US"/>
          </w:rPr>
          <w:t>If</w:t>
        </w:r>
        <w:r w:rsidRPr="00BC31C8">
          <w:rPr>
            <w:rStyle w:val="afff0"/>
            <w:noProof/>
          </w:rPr>
          <w:t>-</w:t>
        </w:r>
        <w:r w:rsidRPr="00BC31C8">
          <w:rPr>
            <w:rStyle w:val="afff0"/>
            <w:noProof/>
            <w:lang w:val="en-US"/>
          </w:rPr>
          <w:t>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E1DBAB" w14:textId="27FB63C3" w:rsidR="00AB7C70" w:rsidRDefault="00AB7C70">
      <w:pPr>
        <w:pStyle w:val="33"/>
        <w:rPr>
          <w:rFonts w:asciiTheme="minorHAnsi" w:eastAsiaTheme="minorEastAsia" w:hAnsiTheme="minorHAnsi" w:cstheme="minorBidi"/>
          <w:bCs w:val="0"/>
          <w:noProof/>
          <w:sz w:val="22"/>
          <w:lang w:eastAsia="ru-RU"/>
        </w:rPr>
      </w:pPr>
      <w:hyperlink w:anchor="_Toc114212613" w:history="1">
        <w:r w:rsidRPr="00BC31C8">
          <w:rPr>
            <w:rStyle w:val="afff0"/>
            <w:noProof/>
          </w:rPr>
          <w:t>1.5.2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ru-RU"/>
          </w:rPr>
          <w:tab/>
        </w:r>
        <w:r w:rsidRPr="00BC31C8">
          <w:rPr>
            <w:rStyle w:val="afff0"/>
            <w:noProof/>
          </w:rPr>
          <w:t>Обработка объявления переменных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B4E898" w14:textId="315A0B17" w:rsidR="00AB7C70" w:rsidRDefault="00AB7C70">
      <w:pPr>
        <w:pStyle w:val="28"/>
        <w:rPr>
          <w:rFonts w:asciiTheme="minorHAnsi" w:eastAsiaTheme="minorEastAsia" w:hAnsiTheme="minorHAnsi" w:cstheme="minorBidi"/>
          <w:bCs w:val="0"/>
          <w:noProof/>
          <w:sz w:val="22"/>
          <w:lang w:eastAsia="ru-RU"/>
        </w:rPr>
      </w:pPr>
      <w:hyperlink w:anchor="_Toc114212614" w:history="1">
        <w:r w:rsidRPr="00BC31C8">
          <w:rPr>
            <w:rStyle w:val="afff0"/>
            <w:noProof/>
          </w:rPr>
          <w:t>1.6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eastAsia="ru-RU"/>
          </w:rPr>
          <w:tab/>
        </w:r>
        <w:r w:rsidRPr="00BC31C8">
          <w:rPr>
            <w:rStyle w:val="afff0"/>
            <w:noProof/>
          </w:rPr>
          <w:t>Примеры работы парсера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_Toc114212614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4BCEE9" w14:textId="795F2782" w:rsidR="00AB7C70" w:rsidRDefault="00AB7C70">
      <w:pPr>
        <w:pStyle w:val="15"/>
        <w:rPr>
          <w:rFonts w:asciiTheme="minorHAnsi" w:eastAsiaTheme="minorEastAsia" w:hAnsiTheme="minorHAnsi" w:cstheme="minorBidi"/>
          <w:b w:val="0"/>
          <w:bCs w:val="0"/>
          <w:sz w:val="22"/>
          <w:lang w:eastAsia="ru-RU"/>
        </w:rPr>
      </w:pPr>
      <w:hyperlink w:anchor="_Toc114212615" w:history="1">
        <w:r w:rsidRPr="00BC31C8">
          <w:rPr>
            <w:rStyle w:val="afff0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lang w:val="en-US" w:eastAsia="ru-RU"/>
          </w:rPr>
          <w:t xml:space="preserve"> 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lang w:val="en-US" w:eastAsia="ru-RU"/>
          </w:rPr>
          <w:tab/>
        </w:r>
        <w:r w:rsidRPr="00BC31C8">
          <w:rPr>
            <w:rStyle w:val="afff0"/>
          </w:rPr>
          <w:t>РЕЗУЛЬТАТЫ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_Toc114212615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E4D8341" w14:textId="527B9BA3" w:rsidR="00AB7C70" w:rsidRDefault="00AB7C70">
      <w:pPr>
        <w:pStyle w:val="15"/>
        <w:rPr>
          <w:rFonts w:asciiTheme="minorHAnsi" w:eastAsiaTheme="minorEastAsia" w:hAnsiTheme="minorHAnsi" w:cstheme="minorBidi"/>
          <w:b w:val="0"/>
          <w:bCs w:val="0"/>
          <w:sz w:val="22"/>
          <w:lang w:eastAsia="ru-RU"/>
        </w:rPr>
      </w:pPr>
      <w:hyperlink w:anchor="_Toc114212616" w:history="1">
        <w:r w:rsidRPr="00BC31C8">
          <w:rPr>
            <w:rStyle w:val="afff0"/>
          </w:rPr>
          <w:t xml:space="preserve">3 </w:t>
        </w:r>
        <w:r>
          <w:rPr>
            <w:rStyle w:val="afff0"/>
            <w:lang w:val="en-US"/>
          </w:rPr>
          <w:t xml:space="preserve"> </w:t>
        </w:r>
        <w:r w:rsidRPr="00BC31C8">
          <w:rPr>
            <w:rStyle w:val="afff0"/>
          </w:rPr>
          <w:t>ВЫВОД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_Toc114212616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EB140CE" w14:textId="73EB0BE6" w:rsidR="00AB7C70" w:rsidRDefault="00AB7C70">
      <w:pPr>
        <w:pStyle w:val="15"/>
        <w:rPr>
          <w:rFonts w:asciiTheme="minorHAnsi" w:eastAsiaTheme="minorEastAsia" w:hAnsiTheme="minorHAnsi" w:cstheme="minorBidi"/>
          <w:b w:val="0"/>
          <w:bCs w:val="0"/>
          <w:sz w:val="22"/>
          <w:lang w:eastAsia="ru-RU"/>
        </w:rPr>
      </w:pPr>
      <w:hyperlink w:anchor="_Toc114212617" w:history="1">
        <w:r w:rsidRPr="00BC31C8">
          <w:rPr>
            <w:rStyle w:val="afff0"/>
          </w:rPr>
          <w:t xml:space="preserve">Приложение 1 – </w:t>
        </w:r>
        <w:r w:rsidR="0079639D">
          <w:rPr>
            <w:rStyle w:val="afff0"/>
          </w:rPr>
          <w:t>Л</w:t>
        </w:r>
        <w:r w:rsidR="0079639D" w:rsidRPr="00BC31C8">
          <w:rPr>
            <w:rStyle w:val="afff0"/>
          </w:rPr>
          <w:t>ексический анализатор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_Toc114212617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1102A20" w14:textId="43AC059B" w:rsidR="00AB7C70" w:rsidRDefault="00AB7C70">
      <w:pPr>
        <w:pStyle w:val="15"/>
        <w:rPr>
          <w:rFonts w:asciiTheme="minorHAnsi" w:eastAsiaTheme="minorEastAsia" w:hAnsiTheme="minorHAnsi" w:cstheme="minorBidi"/>
          <w:b w:val="0"/>
          <w:bCs w:val="0"/>
          <w:sz w:val="22"/>
          <w:lang w:eastAsia="ru-RU"/>
        </w:rPr>
      </w:pPr>
      <w:hyperlink w:anchor="_Toc114212618" w:history="1">
        <w:r w:rsidRPr="00BC31C8">
          <w:rPr>
            <w:rStyle w:val="afff0"/>
          </w:rPr>
          <w:t xml:space="preserve">Приложение 2 – </w:t>
        </w:r>
        <w:r w:rsidR="0079639D">
          <w:rPr>
            <w:rStyle w:val="afff0"/>
          </w:rPr>
          <w:t>С</w:t>
        </w:r>
        <w:r w:rsidR="0079639D" w:rsidRPr="00BC31C8">
          <w:rPr>
            <w:rStyle w:val="afff0"/>
          </w:rPr>
          <w:t>интаск</w:t>
        </w:r>
        <w:r w:rsidR="0079639D" w:rsidRPr="00BC31C8">
          <w:rPr>
            <w:rStyle w:val="afff0"/>
          </w:rPr>
          <w:t>и</w:t>
        </w:r>
        <w:r w:rsidR="0079639D" w:rsidRPr="00BC31C8">
          <w:rPr>
            <w:rStyle w:val="afff0"/>
          </w:rPr>
          <w:t>ческий анализатор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_Toc114212618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6E290B0" w14:textId="142D013E" w:rsidR="00363423" w:rsidRDefault="002D03DB">
      <w:r w:rsidRPr="00C50632">
        <w:fldChar w:fldCharType="end"/>
      </w:r>
    </w:p>
    <w:p w14:paraId="0CD57E17" w14:textId="77777777" w:rsidR="00363423" w:rsidRPr="00A442CF" w:rsidRDefault="00363423" w:rsidP="006C390B"/>
    <w:p w14:paraId="7552FD23" w14:textId="77777777" w:rsidR="00137FB0" w:rsidRPr="00463DC9" w:rsidRDefault="00137FB0" w:rsidP="006C390B">
      <w:pPr>
        <w:pStyle w:val="afff7"/>
      </w:pPr>
    </w:p>
    <w:p w14:paraId="0BC61E2E" w14:textId="77777777" w:rsidR="006B1868" w:rsidRPr="00C50632" w:rsidRDefault="00137FB0" w:rsidP="00C50632">
      <w:pPr>
        <w:rPr>
          <w:lang w:val="en-US"/>
        </w:rPr>
      </w:pPr>
      <w:bookmarkStart w:id="0" w:name="_Toc312241745"/>
      <w:bookmarkStart w:id="1" w:name="_Toc312332371"/>
      <w:bookmarkStart w:id="2" w:name="_Toc312332579"/>
      <w:r w:rsidRPr="00463DC9">
        <w:br w:type="page"/>
      </w:r>
      <w:bookmarkEnd w:id="0"/>
      <w:bookmarkEnd w:id="1"/>
      <w:bookmarkEnd w:id="2"/>
    </w:p>
    <w:p w14:paraId="41731463" w14:textId="7EC48D93" w:rsidR="0053251D" w:rsidRDefault="0053251D" w:rsidP="00F660FF">
      <w:pPr>
        <w:pStyle w:val="aff6"/>
      </w:pPr>
      <w:bookmarkStart w:id="3" w:name="_Toc114212601"/>
      <w:r>
        <w:lastRenderedPageBreak/>
        <w:t>ЦЕЛЬ РАБОТЫ</w:t>
      </w:r>
      <w:bookmarkEnd w:id="3"/>
    </w:p>
    <w:p w14:paraId="5578439A" w14:textId="482257E7" w:rsidR="0053251D" w:rsidRPr="0053251D" w:rsidRDefault="0053251D" w:rsidP="0053251D">
      <w:r>
        <w:t>Получить навыки работы со средствами разработки парсеров языков программирования, а также построения грамматик</w:t>
      </w:r>
      <w:r w:rsidR="00884AA5">
        <w:t>, позволяющих распознать принадлежность входного кода к определенному языку программирования</w:t>
      </w:r>
      <w:r>
        <w:t>.</w:t>
      </w:r>
    </w:p>
    <w:p w14:paraId="5AD382CE" w14:textId="070DD5A9" w:rsidR="00F660FF" w:rsidRDefault="0060585C" w:rsidP="00F660FF">
      <w:pPr>
        <w:pStyle w:val="aff6"/>
      </w:pPr>
      <w:bookmarkStart w:id="4" w:name="_Toc114212602"/>
      <w:r>
        <w:lastRenderedPageBreak/>
        <w:t>ЗАДАЧИ</w:t>
      </w:r>
      <w:bookmarkEnd w:id="4"/>
    </w:p>
    <w:p w14:paraId="2C15DDBF" w14:textId="2E466E46" w:rsidR="00F660FF" w:rsidRPr="008E6A19" w:rsidRDefault="00F660FF" w:rsidP="00F660FF">
      <w:pPr>
        <w:ind w:firstLine="0"/>
      </w:pPr>
      <w:r>
        <w:tab/>
      </w:r>
      <w:r w:rsidR="00B775F9">
        <w:t xml:space="preserve">Разработать парсер языка </w:t>
      </w:r>
      <w:r w:rsidR="00B775F9">
        <w:rPr>
          <w:lang w:val="en-US"/>
        </w:rPr>
        <w:t>Golang</w:t>
      </w:r>
      <w:r w:rsidR="00B775F9" w:rsidRPr="00B775F9">
        <w:t xml:space="preserve"> </w:t>
      </w:r>
      <w:r w:rsidR="00B775F9">
        <w:t xml:space="preserve">используя возможности средств лексического и синтаксического анализа </w:t>
      </w:r>
      <w:proofErr w:type="spellStart"/>
      <w:r w:rsidR="00B775F9">
        <w:rPr>
          <w:lang w:val="en-US"/>
        </w:rPr>
        <w:t>yacc</w:t>
      </w:r>
      <w:proofErr w:type="spellEnd"/>
      <w:r w:rsidR="00B775F9" w:rsidRPr="00B775F9">
        <w:t xml:space="preserve"> </w:t>
      </w:r>
      <w:r w:rsidR="00B775F9">
        <w:t xml:space="preserve">и </w:t>
      </w:r>
      <w:r w:rsidR="00B775F9">
        <w:rPr>
          <w:lang w:val="en-US"/>
        </w:rPr>
        <w:t>flex</w:t>
      </w:r>
      <w:r w:rsidR="00B775F9" w:rsidRPr="00B775F9">
        <w:t>.</w:t>
      </w:r>
      <w:r w:rsidR="008E6A19">
        <w:t xml:space="preserve"> Составить грамматику, позволяющую определить и разделить </w:t>
      </w:r>
      <w:r w:rsidR="00607E41">
        <w:t xml:space="preserve">синтаксические </w:t>
      </w:r>
      <w:r w:rsidR="008E6A19">
        <w:t xml:space="preserve">конструкции языка программирования </w:t>
      </w:r>
      <w:r w:rsidR="008E6A19">
        <w:rPr>
          <w:lang w:val="en-US"/>
        </w:rPr>
        <w:t>Go</w:t>
      </w:r>
      <w:r w:rsidR="008E6A19" w:rsidRPr="008E6A19">
        <w:t>.</w:t>
      </w:r>
    </w:p>
    <w:p w14:paraId="4438BB02" w14:textId="77777777" w:rsidR="00737D92" w:rsidRPr="00EB1D94" w:rsidRDefault="00737D92" w:rsidP="00737D92"/>
    <w:p w14:paraId="4F6B16FD" w14:textId="7ABF3117" w:rsidR="00EB1D94" w:rsidRDefault="00EB1D94" w:rsidP="00EB1D94"/>
    <w:p w14:paraId="13CB367F" w14:textId="75F6526B" w:rsidR="0065464B" w:rsidRPr="0065464B" w:rsidRDefault="0065464B" w:rsidP="0065464B"/>
    <w:p w14:paraId="05C4BA20" w14:textId="67251CCA" w:rsidR="0065464B" w:rsidRPr="0065464B" w:rsidRDefault="0065464B" w:rsidP="0065464B"/>
    <w:p w14:paraId="15CE4FF2" w14:textId="26DDB33C" w:rsidR="0065464B" w:rsidRPr="0065464B" w:rsidRDefault="0065464B" w:rsidP="0065464B"/>
    <w:p w14:paraId="2231C0BE" w14:textId="69BBF87C" w:rsidR="0065464B" w:rsidRPr="0065464B" w:rsidRDefault="0065464B" w:rsidP="0065464B"/>
    <w:p w14:paraId="6B38A77A" w14:textId="777DEBE0" w:rsidR="0065464B" w:rsidRPr="0065464B" w:rsidRDefault="0065464B" w:rsidP="0065464B"/>
    <w:p w14:paraId="34CEFA9E" w14:textId="03715E30" w:rsidR="0065464B" w:rsidRPr="0065464B" w:rsidRDefault="0065464B" w:rsidP="0065464B"/>
    <w:p w14:paraId="2F37024C" w14:textId="6C5FF38D" w:rsidR="0065464B" w:rsidRPr="0065464B" w:rsidRDefault="0065464B" w:rsidP="0065464B"/>
    <w:p w14:paraId="380F4F2D" w14:textId="3E5D3B01" w:rsidR="0065464B" w:rsidRPr="0065464B" w:rsidRDefault="0065464B" w:rsidP="0065464B"/>
    <w:p w14:paraId="19AD5E0C" w14:textId="2AFDAD2E" w:rsidR="0065464B" w:rsidRPr="0065464B" w:rsidRDefault="0065464B" w:rsidP="0065464B"/>
    <w:p w14:paraId="60E987BD" w14:textId="7A09492E" w:rsidR="0065464B" w:rsidRPr="0065464B" w:rsidRDefault="0065464B" w:rsidP="0065464B"/>
    <w:p w14:paraId="51495CA6" w14:textId="06743EB9" w:rsidR="0065464B" w:rsidRPr="0065464B" w:rsidRDefault="0065464B" w:rsidP="0065464B"/>
    <w:p w14:paraId="349700B2" w14:textId="20027D10" w:rsidR="0065464B" w:rsidRPr="0065464B" w:rsidRDefault="0065464B" w:rsidP="0065464B"/>
    <w:p w14:paraId="1A84A4D5" w14:textId="6DB446EF" w:rsidR="0065464B" w:rsidRPr="0065464B" w:rsidRDefault="0065464B" w:rsidP="0065464B"/>
    <w:p w14:paraId="38122A92" w14:textId="2BF804AC" w:rsidR="0065464B" w:rsidRPr="0065464B" w:rsidRDefault="0065464B" w:rsidP="0065464B"/>
    <w:p w14:paraId="64D807F5" w14:textId="4EB63B2A" w:rsidR="0065464B" w:rsidRPr="0065464B" w:rsidRDefault="0065464B" w:rsidP="0065464B"/>
    <w:p w14:paraId="40088915" w14:textId="227FC7C4" w:rsidR="0065464B" w:rsidRPr="0065464B" w:rsidRDefault="0065464B" w:rsidP="0065464B"/>
    <w:p w14:paraId="1B1F7B94" w14:textId="21D49A49" w:rsidR="0065464B" w:rsidRPr="0065464B" w:rsidRDefault="0065464B" w:rsidP="0065464B"/>
    <w:p w14:paraId="742F9ADD" w14:textId="615500E7" w:rsidR="0065464B" w:rsidRPr="0065464B" w:rsidRDefault="0065464B" w:rsidP="0065464B"/>
    <w:p w14:paraId="50753656" w14:textId="2FE9036D" w:rsidR="0065464B" w:rsidRPr="0065464B" w:rsidRDefault="0065464B" w:rsidP="0065464B">
      <w:pPr>
        <w:jc w:val="center"/>
      </w:pPr>
    </w:p>
    <w:p w14:paraId="5A5DCAE4" w14:textId="576E46EC" w:rsidR="00EB1D94" w:rsidRDefault="00EB1D94" w:rsidP="00E472C0">
      <w:pPr>
        <w:pStyle w:val="1"/>
        <w:jc w:val="center"/>
        <w:rPr>
          <w:szCs w:val="28"/>
        </w:rPr>
      </w:pPr>
      <w:bookmarkStart w:id="5" w:name="_Toc114212603"/>
      <w:r>
        <w:rPr>
          <w:szCs w:val="28"/>
        </w:rPr>
        <w:lastRenderedPageBreak/>
        <w:t>ХОД РАБОТЫ</w:t>
      </w:r>
      <w:bookmarkEnd w:id="5"/>
    </w:p>
    <w:p w14:paraId="5B3D64A5" w14:textId="03016808" w:rsidR="00C50632" w:rsidRDefault="00F35943" w:rsidP="00E472C0">
      <w:pPr>
        <w:pStyle w:val="21"/>
        <w:ind w:left="0" w:firstLine="851"/>
        <w:jc w:val="center"/>
      </w:pPr>
      <w:bookmarkStart w:id="6" w:name="_Toc114212604"/>
      <w:r>
        <w:t>Теоретические</w:t>
      </w:r>
      <w:r w:rsidR="00C50632">
        <w:t xml:space="preserve"> сведения</w:t>
      </w:r>
      <w:bookmarkEnd w:id="6"/>
    </w:p>
    <w:p w14:paraId="73C45DBA" w14:textId="05AA22C2" w:rsidR="00A8654B" w:rsidRDefault="00A8654B" w:rsidP="00F000C9">
      <w:r w:rsidRPr="00A8654B">
        <w:rPr>
          <w:lang w:val="en-US"/>
        </w:rPr>
        <w:t>Go</w:t>
      </w:r>
      <w:r w:rsidR="00583D92">
        <w:rPr>
          <w:lang w:val="en-US"/>
        </w:rPr>
        <w:t>lang</w:t>
      </w:r>
      <w:r w:rsidRPr="00A8654B">
        <w:t xml:space="preserve"> - это статически типизированный, скомпилированный язык программирования</w:t>
      </w:r>
      <w:r>
        <w:t xml:space="preserve">. </w:t>
      </w:r>
      <w:r w:rsidRPr="00A8654B">
        <w:t xml:space="preserve">Синтаксически он похож на </w:t>
      </w:r>
      <w:r w:rsidRPr="00A8654B">
        <w:rPr>
          <w:lang w:val="en-US"/>
        </w:rPr>
        <w:t>C</w:t>
      </w:r>
      <w:r w:rsidRPr="00A8654B">
        <w:t>, но с безопасностью памяти, сборкой мусора, структурной типизацие</w:t>
      </w:r>
      <w:r>
        <w:t xml:space="preserve">й </w:t>
      </w:r>
      <w:r w:rsidRPr="00A8654B">
        <w:t xml:space="preserve">и параллелизмом в стиле </w:t>
      </w:r>
      <w:r w:rsidRPr="00A8654B">
        <w:rPr>
          <w:lang w:val="en-US"/>
        </w:rPr>
        <w:t>CSP</w:t>
      </w:r>
      <w:r w:rsidRPr="00A8654B">
        <w:t>.</w:t>
      </w:r>
    </w:p>
    <w:p w14:paraId="43420403" w14:textId="2B3D3A5D" w:rsidR="00A8654B" w:rsidRPr="00A7671A" w:rsidRDefault="00A8654B" w:rsidP="00A7671A">
      <w:r>
        <w:t xml:space="preserve">Go находится под влиянием </w:t>
      </w:r>
      <w:proofErr w:type="gramStart"/>
      <w:r>
        <w:t>C</w:t>
      </w:r>
      <w:proofErr w:type="gramEnd"/>
      <w:r>
        <w:t xml:space="preserve"> но с акцентом на большую простоту и безопасность. </w:t>
      </w:r>
      <w:r w:rsidR="00A7671A">
        <w:t xml:space="preserve">Язык </w:t>
      </w:r>
      <w:r w:rsidR="00A7671A">
        <w:rPr>
          <w:lang w:val="en-US"/>
        </w:rPr>
        <w:t>Go</w:t>
      </w:r>
      <w:r w:rsidR="00A7671A" w:rsidRPr="00A7671A">
        <w:t xml:space="preserve"> </w:t>
      </w:r>
      <w:r w:rsidR="00A7671A">
        <w:t>имеет следующие характерные особенности синтаксиса:</w:t>
      </w:r>
    </w:p>
    <w:p w14:paraId="3E0A77FB" w14:textId="70FB8E85" w:rsidR="00A8654B" w:rsidRDefault="00A8654B" w:rsidP="009B7BB2">
      <w:pPr>
        <w:pStyle w:val="aff"/>
        <w:numPr>
          <w:ilvl w:val="0"/>
          <w:numId w:val="33"/>
        </w:numPr>
      </w:pPr>
      <w:r>
        <w:t xml:space="preserve">Необязательное краткое объявление переменной и инициализация с помощью вывода типа (x := 0 вместо </w:t>
      </w:r>
      <w:proofErr w:type="spellStart"/>
      <w:r>
        <w:t>int</w:t>
      </w:r>
      <w:proofErr w:type="spellEnd"/>
      <w:r>
        <w:t xml:space="preserve"> x = 0; или </w:t>
      </w:r>
      <w:proofErr w:type="spellStart"/>
      <w:r>
        <w:t>var</w:t>
      </w:r>
      <w:proofErr w:type="spellEnd"/>
      <w:r>
        <w:t xml:space="preserve"> x = 0;)</w:t>
      </w:r>
      <w:r w:rsidR="005F1F05">
        <w:t>;</w:t>
      </w:r>
    </w:p>
    <w:p w14:paraId="714BA455" w14:textId="70EDE1C7" w:rsidR="005F1F05" w:rsidRDefault="005F1F05" w:rsidP="005F1F05">
      <w:pPr>
        <w:pStyle w:val="aff"/>
        <w:numPr>
          <w:ilvl w:val="0"/>
          <w:numId w:val="33"/>
        </w:numPr>
      </w:pPr>
      <w:r>
        <w:t>Отсутствие ООП-структур, возможность определения собственных типов;</w:t>
      </w:r>
    </w:p>
    <w:p w14:paraId="662470BB" w14:textId="62BD62CB" w:rsidR="005F1F05" w:rsidRPr="005F1F05" w:rsidRDefault="005F1F05" w:rsidP="005F1F05">
      <w:pPr>
        <w:pStyle w:val="aff"/>
        <w:numPr>
          <w:ilvl w:val="0"/>
          <w:numId w:val="33"/>
        </w:numPr>
      </w:pPr>
      <w:r>
        <w:t>Возможность использования анонимных функций, н</w:t>
      </w:r>
      <w:r w:rsidRPr="005F1F05">
        <w:t>еопределенно</w:t>
      </w:r>
      <w:r>
        <w:t xml:space="preserve">го </w:t>
      </w:r>
      <w:r w:rsidRPr="005F1F05">
        <w:t>количеств</w:t>
      </w:r>
      <w:r>
        <w:t>а</w:t>
      </w:r>
      <w:r w:rsidRPr="005F1F05">
        <w:t xml:space="preserve"> параметров</w:t>
      </w:r>
      <w:r>
        <w:t>, возвращения нескольких значений</w:t>
      </w:r>
      <w:r w:rsidR="008107BF">
        <w:t>;</w:t>
      </w:r>
    </w:p>
    <w:p w14:paraId="025FDC98" w14:textId="7E8EE22B" w:rsidR="00C34DBA" w:rsidRDefault="00A8654B" w:rsidP="009B7BB2">
      <w:pPr>
        <w:pStyle w:val="aff"/>
        <w:numPr>
          <w:ilvl w:val="0"/>
          <w:numId w:val="33"/>
        </w:numPr>
      </w:pPr>
      <w:r>
        <w:t xml:space="preserve">Система интерфейсов вместо виртуального наследования и встраивание типов вместо </w:t>
      </w:r>
      <w:proofErr w:type="spellStart"/>
      <w:r>
        <w:t>невиртуального</w:t>
      </w:r>
      <w:proofErr w:type="spellEnd"/>
      <w:r>
        <w:t xml:space="preserve"> наследования</w:t>
      </w:r>
      <w:r w:rsidR="005F1F05">
        <w:t>.</w:t>
      </w:r>
    </w:p>
    <w:p w14:paraId="6EAC5233" w14:textId="77777777" w:rsidR="009B7BB2" w:rsidRDefault="009147F2" w:rsidP="009147F2">
      <w:r>
        <w:t xml:space="preserve"> </w:t>
      </w:r>
    </w:p>
    <w:p w14:paraId="1056BF85" w14:textId="088197E1" w:rsidR="009147F2" w:rsidRDefault="009147F2" w:rsidP="009147F2">
      <w:r>
        <w:t xml:space="preserve">Пример базовой программы на языке </w:t>
      </w:r>
      <w:r>
        <w:rPr>
          <w:lang w:val="en-US"/>
        </w:rPr>
        <w:t>Go</w:t>
      </w:r>
      <w:r w:rsidRPr="009147F2">
        <w:t>:</w:t>
      </w:r>
    </w:p>
    <w:p w14:paraId="459EA9E6" w14:textId="66865DCA" w:rsidR="009147F2" w:rsidRPr="009B7BB2" w:rsidRDefault="009147F2" w:rsidP="009147F2">
      <w:pPr>
        <w:rPr>
          <w:rFonts w:ascii="Consolas" w:hAnsi="Consolas"/>
          <w:sz w:val="24"/>
          <w:szCs w:val="20"/>
          <w:lang w:val="en-US"/>
        </w:rPr>
      </w:pPr>
      <w:r w:rsidRPr="009629B5">
        <w:rPr>
          <w:rFonts w:ascii="Consolas" w:hAnsi="Consolas"/>
          <w:sz w:val="24"/>
          <w:szCs w:val="20"/>
          <w:lang w:val="en-US"/>
        </w:rPr>
        <w:t>package</w:t>
      </w:r>
      <w:r w:rsidRPr="009B7BB2">
        <w:rPr>
          <w:rFonts w:ascii="Consolas" w:hAnsi="Consolas"/>
          <w:sz w:val="24"/>
          <w:szCs w:val="20"/>
          <w:lang w:val="en-US"/>
        </w:rPr>
        <w:t xml:space="preserve"> </w:t>
      </w:r>
      <w:r w:rsidR="009B7BB2">
        <w:rPr>
          <w:rFonts w:ascii="Consolas" w:hAnsi="Consolas"/>
          <w:sz w:val="24"/>
          <w:szCs w:val="20"/>
          <w:lang w:val="en-US"/>
        </w:rPr>
        <w:t>main</w:t>
      </w:r>
    </w:p>
    <w:p w14:paraId="02BFE2AE" w14:textId="3ADB2D9C" w:rsidR="009147F2" w:rsidRPr="009B7BB2" w:rsidRDefault="009147F2" w:rsidP="009147F2">
      <w:pPr>
        <w:rPr>
          <w:rFonts w:ascii="Consolas" w:hAnsi="Consolas"/>
          <w:sz w:val="24"/>
          <w:szCs w:val="20"/>
          <w:lang w:val="en-US"/>
        </w:rPr>
      </w:pPr>
      <w:r w:rsidRPr="009629B5">
        <w:rPr>
          <w:rFonts w:ascii="Consolas" w:hAnsi="Consolas"/>
          <w:sz w:val="24"/>
          <w:szCs w:val="20"/>
          <w:lang w:val="en-US"/>
        </w:rPr>
        <w:t>import</w:t>
      </w:r>
      <w:r w:rsidRPr="009B7BB2">
        <w:rPr>
          <w:rFonts w:ascii="Consolas" w:hAnsi="Consolas"/>
          <w:sz w:val="24"/>
          <w:szCs w:val="20"/>
          <w:lang w:val="en-US"/>
        </w:rPr>
        <w:t xml:space="preserve"> </w:t>
      </w:r>
      <w:r w:rsidR="009B7BB2">
        <w:rPr>
          <w:rFonts w:ascii="Consolas" w:hAnsi="Consolas"/>
          <w:sz w:val="24"/>
          <w:szCs w:val="20"/>
          <w:lang w:val="en-US"/>
        </w:rPr>
        <w:t>“</w:t>
      </w:r>
      <w:proofErr w:type="spellStart"/>
      <w:r w:rsidR="009B7BB2">
        <w:rPr>
          <w:rFonts w:ascii="Consolas" w:hAnsi="Consolas"/>
          <w:sz w:val="24"/>
          <w:szCs w:val="20"/>
          <w:lang w:val="en-US"/>
        </w:rPr>
        <w:t>fmt</w:t>
      </w:r>
      <w:proofErr w:type="spellEnd"/>
      <w:r w:rsidR="009B7BB2">
        <w:rPr>
          <w:rFonts w:ascii="Consolas" w:hAnsi="Consolas"/>
          <w:sz w:val="24"/>
          <w:szCs w:val="20"/>
          <w:lang w:val="en-US"/>
        </w:rPr>
        <w:t>”</w:t>
      </w:r>
    </w:p>
    <w:p w14:paraId="2702902F" w14:textId="28622627" w:rsidR="009147F2" w:rsidRPr="009B7BB2" w:rsidRDefault="009147F2" w:rsidP="009147F2">
      <w:pPr>
        <w:rPr>
          <w:rFonts w:ascii="Consolas" w:hAnsi="Consolas"/>
          <w:sz w:val="24"/>
          <w:szCs w:val="20"/>
          <w:lang w:val="en-US"/>
        </w:rPr>
      </w:pPr>
    </w:p>
    <w:p w14:paraId="585E8028" w14:textId="23755813" w:rsidR="009147F2" w:rsidRPr="009B7BB2" w:rsidRDefault="009147F2" w:rsidP="009147F2">
      <w:pPr>
        <w:rPr>
          <w:rFonts w:ascii="Consolas" w:hAnsi="Consolas"/>
          <w:sz w:val="24"/>
          <w:szCs w:val="20"/>
          <w:lang w:val="en-US"/>
        </w:rPr>
      </w:pPr>
      <w:proofErr w:type="spellStart"/>
      <w:r w:rsidRPr="009629B5">
        <w:rPr>
          <w:rFonts w:ascii="Consolas" w:hAnsi="Consolas"/>
          <w:sz w:val="24"/>
          <w:szCs w:val="20"/>
          <w:lang w:val="en-US"/>
        </w:rPr>
        <w:t>func</w:t>
      </w:r>
      <w:proofErr w:type="spellEnd"/>
      <w:r w:rsidRPr="009B7BB2">
        <w:rPr>
          <w:rFonts w:ascii="Consolas" w:hAnsi="Consolas"/>
          <w:sz w:val="24"/>
          <w:szCs w:val="20"/>
          <w:lang w:val="en-US"/>
        </w:rPr>
        <w:t xml:space="preserve"> </w:t>
      </w:r>
      <w:r w:rsidR="009B7BB2">
        <w:rPr>
          <w:rFonts w:ascii="Consolas" w:hAnsi="Consolas"/>
          <w:sz w:val="24"/>
          <w:szCs w:val="20"/>
          <w:lang w:val="en-US"/>
        </w:rPr>
        <w:t>main</w:t>
      </w:r>
      <w:r w:rsidRPr="009B7BB2">
        <w:rPr>
          <w:rFonts w:ascii="Consolas" w:hAnsi="Consolas"/>
          <w:sz w:val="24"/>
          <w:szCs w:val="20"/>
          <w:lang w:val="en-US"/>
        </w:rPr>
        <w:t xml:space="preserve"> {</w:t>
      </w:r>
    </w:p>
    <w:p w14:paraId="7DA385F8" w14:textId="323DE9FF" w:rsidR="009147F2" w:rsidRPr="009B7BB2" w:rsidRDefault="009147F2" w:rsidP="009147F2">
      <w:pPr>
        <w:rPr>
          <w:rFonts w:ascii="Consolas" w:hAnsi="Consolas"/>
          <w:sz w:val="24"/>
          <w:szCs w:val="20"/>
          <w:lang w:val="en-US"/>
        </w:rPr>
      </w:pPr>
      <w:r w:rsidRPr="009B7BB2">
        <w:rPr>
          <w:rFonts w:ascii="Consolas" w:hAnsi="Consolas"/>
          <w:sz w:val="24"/>
          <w:szCs w:val="20"/>
          <w:lang w:val="en-US"/>
        </w:rPr>
        <w:tab/>
      </w:r>
      <w:r w:rsidRPr="009629B5">
        <w:rPr>
          <w:rFonts w:ascii="Consolas" w:hAnsi="Consolas"/>
          <w:sz w:val="24"/>
          <w:szCs w:val="20"/>
          <w:lang w:val="en-US"/>
        </w:rPr>
        <w:t>var</w:t>
      </w:r>
      <w:r w:rsidRPr="009B7BB2">
        <w:rPr>
          <w:rFonts w:ascii="Consolas" w:hAnsi="Consolas"/>
          <w:sz w:val="24"/>
          <w:szCs w:val="20"/>
          <w:lang w:val="en-US"/>
        </w:rPr>
        <w:t xml:space="preserve"> </w:t>
      </w:r>
      <w:r w:rsidR="009B7BB2">
        <w:rPr>
          <w:rFonts w:ascii="Consolas" w:hAnsi="Consolas"/>
          <w:sz w:val="24"/>
          <w:szCs w:val="20"/>
          <w:lang w:val="en-US"/>
        </w:rPr>
        <w:t>a</w:t>
      </w:r>
      <w:r w:rsidRPr="009B7BB2">
        <w:rPr>
          <w:rFonts w:ascii="Consolas" w:hAnsi="Consolas"/>
          <w:sz w:val="24"/>
          <w:szCs w:val="20"/>
          <w:lang w:val="en-US"/>
        </w:rPr>
        <w:t xml:space="preserve"> = </w:t>
      </w:r>
      <w:r w:rsidR="009B7BB2">
        <w:rPr>
          <w:rFonts w:ascii="Consolas" w:hAnsi="Consolas"/>
          <w:sz w:val="24"/>
          <w:szCs w:val="20"/>
          <w:lang w:val="en-US"/>
        </w:rPr>
        <w:t>1</w:t>
      </w:r>
    </w:p>
    <w:p w14:paraId="28B9887E" w14:textId="6709DC96" w:rsidR="009147F2" w:rsidRPr="005F1F05" w:rsidRDefault="009147F2" w:rsidP="009147F2">
      <w:pPr>
        <w:rPr>
          <w:rFonts w:ascii="Consolas" w:hAnsi="Consolas"/>
          <w:sz w:val="24"/>
          <w:szCs w:val="20"/>
          <w:lang w:val="en-US"/>
        </w:rPr>
      </w:pPr>
      <w:r w:rsidRPr="009B7BB2">
        <w:rPr>
          <w:rFonts w:ascii="Consolas" w:hAnsi="Consolas"/>
          <w:sz w:val="24"/>
          <w:szCs w:val="20"/>
          <w:lang w:val="en-US"/>
        </w:rPr>
        <w:tab/>
      </w:r>
      <w:r w:rsidRPr="009629B5">
        <w:rPr>
          <w:rFonts w:ascii="Consolas" w:hAnsi="Consolas"/>
          <w:sz w:val="24"/>
          <w:szCs w:val="20"/>
          <w:lang w:val="en-US"/>
        </w:rPr>
        <w:t>var</w:t>
      </w:r>
      <w:r w:rsidRPr="005F1F05">
        <w:rPr>
          <w:rFonts w:ascii="Consolas" w:hAnsi="Consolas"/>
          <w:sz w:val="24"/>
          <w:szCs w:val="20"/>
          <w:lang w:val="en-US"/>
        </w:rPr>
        <w:t xml:space="preserve"> </w:t>
      </w:r>
      <w:r w:rsidR="009B7BB2">
        <w:rPr>
          <w:rFonts w:ascii="Consolas" w:hAnsi="Consolas"/>
          <w:sz w:val="24"/>
          <w:szCs w:val="20"/>
          <w:lang w:val="en-US"/>
        </w:rPr>
        <w:t>b</w:t>
      </w:r>
      <w:r w:rsidRPr="005F1F05">
        <w:rPr>
          <w:rFonts w:ascii="Consolas" w:hAnsi="Consolas"/>
          <w:sz w:val="24"/>
          <w:szCs w:val="20"/>
          <w:lang w:val="en-US"/>
        </w:rPr>
        <w:t xml:space="preserve"> </w:t>
      </w:r>
      <w:r w:rsidRPr="009629B5">
        <w:rPr>
          <w:rFonts w:ascii="Consolas" w:hAnsi="Consolas"/>
          <w:sz w:val="24"/>
          <w:szCs w:val="20"/>
          <w:lang w:val="en-US"/>
        </w:rPr>
        <w:t>int</w:t>
      </w:r>
      <w:r w:rsidRPr="005F1F05">
        <w:rPr>
          <w:rFonts w:ascii="Consolas" w:hAnsi="Consolas"/>
          <w:sz w:val="24"/>
          <w:szCs w:val="20"/>
          <w:lang w:val="en-US"/>
        </w:rPr>
        <w:t xml:space="preserve"> = </w:t>
      </w:r>
      <w:r w:rsidR="009B7BB2" w:rsidRPr="005F1F05">
        <w:rPr>
          <w:rFonts w:ascii="Consolas" w:hAnsi="Consolas"/>
          <w:sz w:val="24"/>
          <w:szCs w:val="20"/>
          <w:lang w:val="en-US"/>
        </w:rPr>
        <w:t>2</w:t>
      </w:r>
    </w:p>
    <w:p w14:paraId="1E50BB32" w14:textId="24EADC92" w:rsidR="00C56D15" w:rsidRPr="009629B5" w:rsidRDefault="009B7BB2" w:rsidP="009B7BB2">
      <w:pPr>
        <w:ind w:left="707"/>
        <w:rPr>
          <w:rFonts w:ascii="Consolas" w:hAnsi="Consolas"/>
          <w:sz w:val="24"/>
          <w:szCs w:val="20"/>
        </w:rPr>
      </w:pPr>
      <w:proofErr w:type="spellStart"/>
      <w:r>
        <w:rPr>
          <w:rFonts w:ascii="Consolas" w:hAnsi="Consolas"/>
          <w:sz w:val="24"/>
          <w:szCs w:val="20"/>
          <w:lang w:val="en-US"/>
        </w:rPr>
        <w:t>fmt</w:t>
      </w:r>
      <w:proofErr w:type="spellEnd"/>
      <w:r w:rsidRPr="009B7BB2">
        <w:rPr>
          <w:rFonts w:ascii="Consolas" w:hAnsi="Consolas"/>
          <w:sz w:val="24"/>
          <w:szCs w:val="20"/>
        </w:rPr>
        <w:t>.</w:t>
      </w:r>
      <w:proofErr w:type="spellStart"/>
      <w:r>
        <w:rPr>
          <w:rFonts w:ascii="Consolas" w:hAnsi="Consolas"/>
          <w:sz w:val="24"/>
          <w:szCs w:val="20"/>
          <w:lang w:val="en-US"/>
        </w:rPr>
        <w:t>Println</w:t>
      </w:r>
      <w:proofErr w:type="spellEnd"/>
      <w:r w:rsidR="00C56D15" w:rsidRPr="009629B5">
        <w:rPr>
          <w:rFonts w:ascii="Consolas" w:hAnsi="Consolas"/>
          <w:sz w:val="24"/>
          <w:szCs w:val="20"/>
        </w:rPr>
        <w:t>(</w:t>
      </w:r>
      <w:r>
        <w:rPr>
          <w:rFonts w:ascii="Consolas" w:hAnsi="Consolas"/>
          <w:sz w:val="24"/>
          <w:szCs w:val="20"/>
          <w:lang w:val="en-US"/>
        </w:rPr>
        <w:t>a</w:t>
      </w:r>
      <w:r w:rsidR="00C56D15" w:rsidRPr="009629B5">
        <w:rPr>
          <w:rFonts w:ascii="Consolas" w:hAnsi="Consolas"/>
          <w:sz w:val="24"/>
          <w:szCs w:val="20"/>
        </w:rPr>
        <w:t>,</w:t>
      </w:r>
      <w:r>
        <w:rPr>
          <w:rFonts w:ascii="Consolas" w:hAnsi="Consolas"/>
          <w:sz w:val="24"/>
          <w:szCs w:val="20"/>
          <w:lang w:val="en-US"/>
        </w:rPr>
        <w:t xml:space="preserve"> b</w:t>
      </w:r>
      <w:r w:rsidR="00C56D15" w:rsidRPr="009629B5">
        <w:rPr>
          <w:rFonts w:ascii="Consolas" w:hAnsi="Consolas"/>
          <w:sz w:val="24"/>
          <w:szCs w:val="20"/>
        </w:rPr>
        <w:t>)</w:t>
      </w:r>
    </w:p>
    <w:p w14:paraId="45449030" w14:textId="725C4BFD" w:rsidR="00C56D15" w:rsidRPr="009629B5" w:rsidRDefault="00C56D15" w:rsidP="009147F2">
      <w:pPr>
        <w:rPr>
          <w:rFonts w:ascii="Consolas" w:hAnsi="Consolas"/>
          <w:sz w:val="24"/>
          <w:szCs w:val="20"/>
          <w:lang w:val="en-US"/>
        </w:rPr>
      </w:pPr>
      <w:r w:rsidRPr="009629B5">
        <w:rPr>
          <w:rFonts w:ascii="Consolas" w:hAnsi="Consolas"/>
          <w:sz w:val="24"/>
          <w:szCs w:val="20"/>
          <w:lang w:val="en-US"/>
        </w:rPr>
        <w:t>}</w:t>
      </w:r>
    </w:p>
    <w:p w14:paraId="3AA7B53A" w14:textId="77777777" w:rsidR="00AC4DD0" w:rsidRPr="00AC4DD0" w:rsidRDefault="00AC4DD0" w:rsidP="00AC4DD0"/>
    <w:p w14:paraId="78186F47" w14:textId="51D2F33D" w:rsidR="003A7DA8" w:rsidRDefault="00737D92" w:rsidP="002865F0">
      <w:pPr>
        <w:pStyle w:val="21"/>
        <w:tabs>
          <w:tab w:val="clear" w:pos="810"/>
          <w:tab w:val="left" w:pos="0"/>
        </w:tabs>
        <w:ind w:left="0" w:firstLine="0"/>
        <w:jc w:val="center"/>
      </w:pPr>
      <w:bookmarkStart w:id="7" w:name="_Toc114212605"/>
      <w:r>
        <w:lastRenderedPageBreak/>
        <w:t>Разработка лексического анализатора</w:t>
      </w:r>
      <w:r w:rsidR="00C50632" w:rsidRPr="004E3D9A">
        <w:t xml:space="preserve"> языка</w:t>
      </w:r>
      <w:bookmarkEnd w:id="7"/>
    </w:p>
    <w:p w14:paraId="1E4AEC40" w14:textId="77777777" w:rsidR="00953C5C" w:rsidRDefault="00C91242" w:rsidP="00E21215">
      <w:r>
        <w:t xml:space="preserve">При разработке парсера таких комплексных языков программирования как </w:t>
      </w:r>
      <w:r>
        <w:rPr>
          <w:lang w:val="en-US"/>
        </w:rPr>
        <w:t>Go</w:t>
      </w:r>
      <w:r w:rsidRPr="00C91242">
        <w:t xml:space="preserve">, </w:t>
      </w:r>
      <w:r>
        <w:t xml:space="preserve">задачу определения конкретных структур кода берет на себя лексический анализатор. </w:t>
      </w:r>
    </w:p>
    <w:p w14:paraId="6A3AB10A" w14:textId="6B63D270" w:rsidR="00A05AD6" w:rsidRDefault="00C91242" w:rsidP="00E21215">
      <w:r>
        <w:t xml:space="preserve">Так, с помощью возможностей </w:t>
      </w:r>
      <w:r>
        <w:rPr>
          <w:lang w:val="en-US"/>
        </w:rPr>
        <w:t>flex</w:t>
      </w:r>
      <w:r w:rsidRPr="00953C5C">
        <w:t xml:space="preserve"> </w:t>
      </w:r>
      <w:r>
        <w:t>и</w:t>
      </w:r>
      <w:r w:rsidR="00953C5C">
        <w:t xml:space="preserve"> применением методов регулярных выражений, было разработано решение, позволяющее </w:t>
      </w:r>
      <w:r w:rsidR="00A05AD6">
        <w:t xml:space="preserve">определять и обрабатывать ряд структур языка </w:t>
      </w:r>
      <w:r w:rsidR="00A05AD6">
        <w:rPr>
          <w:lang w:val="en-US"/>
        </w:rPr>
        <w:t>Go</w:t>
      </w:r>
      <w:r w:rsidR="00A05AD6" w:rsidRPr="00A05AD6">
        <w:t>.</w:t>
      </w:r>
      <w:r w:rsidR="00A05AD6">
        <w:t xml:space="preserve"> Например, лексический анализатор может определять ключевые </w:t>
      </w:r>
      <w:r w:rsidR="009B7BB2">
        <w:t>конструкции</w:t>
      </w:r>
      <w:r w:rsidR="00A05AD6">
        <w:t>, обозначающие:</w:t>
      </w:r>
    </w:p>
    <w:p w14:paraId="24CA3A83" w14:textId="68A6A98B" w:rsidR="00E21215" w:rsidRDefault="00A05AD6" w:rsidP="002E07B9">
      <w:pPr>
        <w:pStyle w:val="aff"/>
        <w:numPr>
          <w:ilvl w:val="0"/>
          <w:numId w:val="34"/>
        </w:numPr>
      </w:pPr>
      <w:r>
        <w:t xml:space="preserve">Типы переменных – </w:t>
      </w:r>
      <w:r w:rsidRPr="002E07B9">
        <w:rPr>
          <w:lang w:val="en-US"/>
        </w:rPr>
        <w:t>int</w:t>
      </w:r>
      <w:r w:rsidRPr="00A05AD6">
        <w:t xml:space="preserve">8, </w:t>
      </w:r>
      <w:r w:rsidRPr="002E07B9">
        <w:rPr>
          <w:lang w:val="en-US"/>
        </w:rPr>
        <w:t>int</w:t>
      </w:r>
      <w:r w:rsidRPr="00A05AD6">
        <w:t xml:space="preserve">16, </w:t>
      </w:r>
      <w:proofErr w:type="spellStart"/>
      <w:r w:rsidRPr="002E07B9">
        <w:rPr>
          <w:lang w:val="en-US"/>
        </w:rPr>
        <w:t>uint</w:t>
      </w:r>
      <w:proofErr w:type="spellEnd"/>
      <w:r w:rsidRPr="00A05AD6">
        <w:t xml:space="preserve">, </w:t>
      </w:r>
      <w:r w:rsidRPr="002E07B9">
        <w:rPr>
          <w:lang w:val="en-US"/>
        </w:rPr>
        <w:t>float</w:t>
      </w:r>
      <w:r w:rsidRPr="00A05AD6">
        <w:t xml:space="preserve">32, </w:t>
      </w:r>
      <w:r w:rsidRPr="002E07B9">
        <w:rPr>
          <w:lang w:val="en-US"/>
        </w:rPr>
        <w:t>complex</w:t>
      </w:r>
      <w:r w:rsidRPr="00A05AD6">
        <w:t xml:space="preserve">64 </w:t>
      </w:r>
      <w:r>
        <w:t>и так далее;</w:t>
      </w:r>
    </w:p>
    <w:p w14:paraId="5CC31C53" w14:textId="04171D60" w:rsidR="00A05AD6" w:rsidRDefault="00A05AD6" w:rsidP="002E07B9">
      <w:pPr>
        <w:pStyle w:val="aff"/>
        <w:numPr>
          <w:ilvl w:val="0"/>
          <w:numId w:val="34"/>
        </w:numPr>
      </w:pPr>
      <w:r>
        <w:t>Операторы</w:t>
      </w:r>
      <w:r w:rsidRPr="002E07B9">
        <w:rPr>
          <w:lang w:val="en-US"/>
        </w:rPr>
        <w:t xml:space="preserve"> – if, else, import, package </w:t>
      </w:r>
      <w:r>
        <w:t>и</w:t>
      </w:r>
      <w:r w:rsidRPr="002E07B9">
        <w:rPr>
          <w:lang w:val="en-US"/>
        </w:rPr>
        <w:t xml:space="preserve"> </w:t>
      </w:r>
      <w:r>
        <w:t>так</w:t>
      </w:r>
      <w:r w:rsidRPr="002E07B9">
        <w:rPr>
          <w:lang w:val="en-US"/>
        </w:rPr>
        <w:t xml:space="preserve"> </w:t>
      </w:r>
      <w:r>
        <w:t>далее;</w:t>
      </w:r>
    </w:p>
    <w:p w14:paraId="05CEAAAB" w14:textId="45F98C57" w:rsidR="00A05AD6" w:rsidRDefault="00A05AD6" w:rsidP="002E07B9">
      <w:pPr>
        <w:pStyle w:val="aff"/>
        <w:numPr>
          <w:ilvl w:val="0"/>
          <w:numId w:val="34"/>
        </w:numPr>
      </w:pPr>
      <w:r>
        <w:t>И</w:t>
      </w:r>
      <w:r w:rsidR="00F45689">
        <w:t>дентификаторы</w:t>
      </w:r>
      <w:r>
        <w:t xml:space="preserve"> – конструкции вида </w:t>
      </w:r>
      <w:r w:rsidRPr="002E07B9">
        <w:rPr>
          <w:rFonts w:ascii="Consolas" w:hAnsi="Consolas"/>
        </w:rPr>
        <w:t>[A-</w:t>
      </w:r>
      <w:proofErr w:type="spellStart"/>
      <w:r w:rsidRPr="002E07B9">
        <w:rPr>
          <w:rFonts w:ascii="Consolas" w:hAnsi="Consolas"/>
        </w:rPr>
        <w:t>Za</w:t>
      </w:r>
      <w:proofErr w:type="spellEnd"/>
      <w:r w:rsidRPr="002E07B9">
        <w:rPr>
          <w:rFonts w:ascii="Consolas" w:hAnsi="Consolas"/>
        </w:rPr>
        <w:t>-z_]+[A-Za-z_0-9]*</w:t>
      </w:r>
      <w:r w:rsidRPr="00A05AD6">
        <w:t>;</w:t>
      </w:r>
    </w:p>
    <w:p w14:paraId="2AEFAB86" w14:textId="5F71CB35" w:rsidR="00A05AD6" w:rsidRDefault="00A05AD6" w:rsidP="002E07B9">
      <w:pPr>
        <w:pStyle w:val="aff"/>
        <w:numPr>
          <w:ilvl w:val="0"/>
          <w:numId w:val="34"/>
        </w:numPr>
      </w:pPr>
      <w:r>
        <w:t xml:space="preserve">Целые числа - конструкции вида </w:t>
      </w:r>
      <w:r w:rsidR="00F07C6E" w:rsidRPr="002E07B9">
        <w:rPr>
          <w:rFonts w:ascii="Consolas" w:hAnsi="Consolas"/>
        </w:rPr>
        <w:t>[-]?[0-9]+</w:t>
      </w:r>
      <w:r w:rsidRPr="00F07C6E">
        <w:t>;</w:t>
      </w:r>
    </w:p>
    <w:p w14:paraId="59E1E7F0" w14:textId="18B1882A" w:rsidR="00A05AD6" w:rsidRDefault="00A32645" w:rsidP="002E07B9">
      <w:pPr>
        <w:pStyle w:val="aff"/>
        <w:numPr>
          <w:ilvl w:val="0"/>
          <w:numId w:val="34"/>
        </w:numPr>
      </w:pPr>
      <w:r>
        <w:t>Дробные ч</w:t>
      </w:r>
      <w:r w:rsidR="00A05AD6">
        <w:t xml:space="preserve">исла - конструкции вида </w:t>
      </w:r>
      <w:r w:rsidRPr="002E07B9">
        <w:rPr>
          <w:rFonts w:ascii="Consolas" w:hAnsi="Consolas"/>
        </w:rPr>
        <w:t>[-]?[0-9]+[\.][0-9]+</w:t>
      </w:r>
      <w:r w:rsidR="009B7BB2">
        <w:t>;</w:t>
      </w:r>
    </w:p>
    <w:p w14:paraId="220A251F" w14:textId="6DC17950" w:rsidR="009B7BB2" w:rsidRDefault="009B7BB2" w:rsidP="002E07B9">
      <w:pPr>
        <w:pStyle w:val="aff"/>
        <w:numPr>
          <w:ilvl w:val="0"/>
          <w:numId w:val="34"/>
        </w:numPr>
      </w:pPr>
      <w:r>
        <w:t>Однострочные (//) и многострочные (/* … */)  комментарии.</w:t>
      </w:r>
    </w:p>
    <w:p w14:paraId="7568AF95" w14:textId="4C24EFDF" w:rsidR="002E07B9" w:rsidRDefault="002E07B9" w:rsidP="00E21215"/>
    <w:p w14:paraId="40132AE2" w14:textId="639FC6AF" w:rsidR="002E07B9" w:rsidRPr="00DB4846" w:rsidRDefault="00DB4846" w:rsidP="00E21215">
      <w:r>
        <w:t xml:space="preserve">Помимо перечисленных, разработанный лексический анализатор позволяет обрабатывать еще больший ряд конструкций, что позволяет полностью покрыть и обработать синтаксис языка </w:t>
      </w:r>
      <w:r>
        <w:rPr>
          <w:lang w:val="en-US"/>
        </w:rPr>
        <w:t>Go</w:t>
      </w:r>
      <w:r w:rsidRPr="00DB4846">
        <w:t xml:space="preserve">, </w:t>
      </w:r>
      <w:r>
        <w:t>после чего передать полученную информацию уже синтаксическому анализатору.</w:t>
      </w:r>
      <w:r w:rsidR="00C957A0">
        <w:t xml:space="preserve"> Полный код разработанного решения представлен в Приложении 1.</w:t>
      </w:r>
    </w:p>
    <w:p w14:paraId="3750FB2C" w14:textId="77777777" w:rsidR="00441841" w:rsidRPr="00A05AD6" w:rsidRDefault="00441841" w:rsidP="00441841">
      <w:pPr>
        <w:pStyle w:val="a1"/>
        <w:numPr>
          <w:ilvl w:val="0"/>
          <w:numId w:val="0"/>
        </w:numPr>
        <w:ind w:left="993"/>
      </w:pPr>
      <w:bookmarkStart w:id="8" w:name="_Toc353718090"/>
    </w:p>
    <w:p w14:paraId="038E3EF5" w14:textId="755787DE" w:rsidR="00B13658" w:rsidRDefault="00737D92" w:rsidP="00ED3E0C">
      <w:pPr>
        <w:pStyle w:val="21"/>
        <w:tabs>
          <w:tab w:val="clear" w:pos="810"/>
          <w:tab w:val="left" w:pos="0"/>
        </w:tabs>
        <w:ind w:left="0" w:firstLine="0"/>
        <w:jc w:val="center"/>
      </w:pPr>
      <w:bookmarkStart w:id="9" w:name="_Toc114212606"/>
      <w:bookmarkEnd w:id="8"/>
      <w:r>
        <w:t>Разработка синтаксического анализатора языка</w:t>
      </w:r>
      <w:bookmarkEnd w:id="9"/>
    </w:p>
    <w:p w14:paraId="3A043806" w14:textId="5B81A0B0" w:rsidR="00CD397F" w:rsidRDefault="00CD397F" w:rsidP="00CD397F"/>
    <w:p w14:paraId="16FE780D" w14:textId="798A6F7C" w:rsidR="000F06AF" w:rsidRDefault="000F06AF" w:rsidP="00CD397F">
      <w:r>
        <w:t>Разработка грамматики основана на документации к языку, полученный с официального сайта языка.</w:t>
      </w:r>
      <w:r w:rsidR="006514A5">
        <w:t xml:space="preserve"> </w:t>
      </w:r>
      <w:r w:rsidR="006514A5">
        <w:rPr>
          <w:lang w:val="en-US"/>
        </w:rPr>
        <w:t>Go</w:t>
      </w:r>
      <w:r w:rsidR="006514A5">
        <w:t xml:space="preserve"> устро</w:t>
      </w:r>
      <w:r w:rsidR="00250C09">
        <w:t>ен таким образом, что каждая строка является, по сути, обособленной командой (</w:t>
      </w:r>
      <w:r w:rsidR="00D93D81">
        <w:t>в</w:t>
      </w:r>
      <w:r w:rsidR="00250C09">
        <w:t xml:space="preserve"> отличие от С++, где команды отделяются друг от друга </w:t>
      </w:r>
      <w:r w:rsidR="00D93D81">
        <w:t>символом «</w:t>
      </w:r>
      <w:r w:rsidR="00D93D81" w:rsidRPr="00D93D81">
        <w:t>;</w:t>
      </w:r>
      <w:r w:rsidR="00D93D81">
        <w:t>»</w:t>
      </w:r>
      <w:r w:rsidR="00250C09">
        <w:t>)</w:t>
      </w:r>
      <w:r w:rsidR="00D93D81">
        <w:t xml:space="preserve">. Однако, </w:t>
      </w:r>
      <w:r w:rsidR="00D93D81">
        <w:rPr>
          <w:lang w:val="en-US"/>
        </w:rPr>
        <w:t>Go</w:t>
      </w:r>
      <w:r w:rsidR="00D93D81" w:rsidRPr="00D93D81">
        <w:t xml:space="preserve"> </w:t>
      </w:r>
      <w:r w:rsidR="00D93D81">
        <w:t xml:space="preserve">отличается от, например, </w:t>
      </w:r>
      <w:r w:rsidR="00D93D81">
        <w:lastRenderedPageBreak/>
        <w:t xml:space="preserve">языка программирования </w:t>
      </w:r>
      <w:r w:rsidR="00D93D81">
        <w:rPr>
          <w:lang w:val="en-US"/>
        </w:rPr>
        <w:t>Python</w:t>
      </w:r>
      <w:r w:rsidR="00D93D81" w:rsidRPr="00D93D81">
        <w:t xml:space="preserve"> </w:t>
      </w:r>
      <w:r w:rsidR="00D93D81">
        <w:t>тем, что табуляция в нем не имеет значения и блоки операций отделяются друг от друга парой символов «</w:t>
      </w:r>
      <w:r w:rsidR="00D93D81" w:rsidRPr="00D93D81">
        <w:t>{</w:t>
      </w:r>
      <w:r w:rsidR="00D93D81">
        <w:t>…</w:t>
      </w:r>
      <w:r w:rsidR="00D93D81" w:rsidRPr="00D93D81">
        <w:t>}</w:t>
      </w:r>
      <w:r w:rsidR="00D93D81">
        <w:t>»</w:t>
      </w:r>
      <w:r>
        <w:t xml:space="preserve"> </w:t>
      </w:r>
    </w:p>
    <w:p w14:paraId="4EE3F104" w14:textId="267733EE" w:rsidR="00DC7503" w:rsidRDefault="00DC7503" w:rsidP="00CD397F">
      <w:r>
        <w:t>Таким образом, при разработке грамматики ключевой и основной единицей была выбрана именно строка. Такая строка, условно называемая «Утверждением» (</w:t>
      </w:r>
      <w:r>
        <w:rPr>
          <w:lang w:val="en-US"/>
        </w:rPr>
        <w:t>Statement</w:t>
      </w:r>
      <w:r w:rsidRPr="00DC7503">
        <w:t xml:space="preserve">, </w:t>
      </w:r>
      <w:r>
        <w:t>рис. 1), может содержать</w:t>
      </w:r>
      <w:r w:rsidR="00DF1AE0">
        <w:t xml:space="preserve">, например, началом оператора </w:t>
      </w:r>
      <w:r w:rsidR="00DF1AE0">
        <w:rPr>
          <w:lang w:val="en-US"/>
        </w:rPr>
        <w:t>if</w:t>
      </w:r>
      <w:r w:rsidR="00DF1AE0" w:rsidRPr="00DF1AE0">
        <w:t xml:space="preserve"> </w:t>
      </w:r>
      <w:r w:rsidR="00DF1AE0">
        <w:rPr>
          <w:lang w:val="en-US"/>
        </w:rPr>
        <w:t>else</w:t>
      </w:r>
      <w:r w:rsidR="00DF1AE0" w:rsidRPr="00DF1AE0">
        <w:t xml:space="preserve">, </w:t>
      </w:r>
      <w:r w:rsidR="00DF1AE0">
        <w:t xml:space="preserve">вызовом функции, началом </w:t>
      </w:r>
      <w:r w:rsidR="00DF1AE0">
        <w:rPr>
          <w:lang w:val="en-US"/>
        </w:rPr>
        <w:t>switch</w:t>
      </w:r>
      <w:r w:rsidR="00DF1AE0" w:rsidRPr="00DF1AE0">
        <w:t xml:space="preserve"> </w:t>
      </w:r>
      <w:r w:rsidR="00DF1AE0">
        <w:t>–</w:t>
      </w:r>
      <w:r w:rsidR="00DF1AE0" w:rsidRPr="00DF1AE0">
        <w:t xml:space="preserve"> </w:t>
      </w:r>
      <w:r w:rsidR="00DF1AE0">
        <w:t xml:space="preserve">конструкции, началом оператора </w:t>
      </w:r>
      <w:r w:rsidR="00DF1AE0">
        <w:rPr>
          <w:lang w:val="en-US"/>
        </w:rPr>
        <w:t>for</w:t>
      </w:r>
      <w:r w:rsidR="00DF1AE0" w:rsidRPr="00DF1AE0">
        <w:t xml:space="preserve"> </w:t>
      </w:r>
      <w:r w:rsidR="00DF1AE0">
        <w:t>и так далее.</w:t>
      </w:r>
      <w:r w:rsidR="001148E6">
        <w:t xml:space="preserve"> Описание «Утверждения» в грамматике можно увидеть на Рисунке 1.</w:t>
      </w:r>
    </w:p>
    <w:p w14:paraId="46100621" w14:textId="521FF83F" w:rsidR="001148E6" w:rsidRDefault="00774892" w:rsidP="00E523FE">
      <w:pPr>
        <w:jc w:val="center"/>
      </w:pPr>
      <w:r>
        <w:rPr>
          <w:noProof/>
        </w:rPr>
        <w:drawing>
          <wp:inline distT="0" distB="0" distL="0" distR="0" wp14:anchorId="2C484CBF" wp14:editId="2EBADF94">
            <wp:extent cx="2895600" cy="3324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F592" w14:textId="2ACD0F40" w:rsidR="001148E6" w:rsidRDefault="001148E6" w:rsidP="00E523FE">
      <w:pPr>
        <w:jc w:val="center"/>
      </w:pPr>
      <w:r>
        <w:t>Рисунок 1 – Описание «Утверждения» в грамматике</w:t>
      </w:r>
    </w:p>
    <w:p w14:paraId="419BAE2C" w14:textId="0C759A0A" w:rsidR="001148E6" w:rsidRDefault="001148E6" w:rsidP="00CD397F"/>
    <w:p w14:paraId="508BB0A2" w14:textId="3BE9CF18" w:rsidR="00E722C6" w:rsidRDefault="00782887" w:rsidP="00CD397F">
      <w:r>
        <w:t xml:space="preserve">При дальнейшей разработке грамматики статистического анализатора было установлено, что наиболее комплексной частью грамматики будет, как ни странно, </w:t>
      </w:r>
      <w:r w:rsidR="002A79BE">
        <w:t>объявление переменных. Это связано с тем</w:t>
      </w:r>
      <w:r w:rsidR="00853956">
        <w:t xml:space="preserve">, что в языке </w:t>
      </w:r>
      <w:r w:rsidR="00853956">
        <w:rPr>
          <w:lang w:val="en-US"/>
        </w:rPr>
        <w:t>Go</w:t>
      </w:r>
      <w:r w:rsidR="00853956" w:rsidRPr="00853956">
        <w:t xml:space="preserve"> </w:t>
      </w:r>
      <w:r w:rsidR="00853956">
        <w:t>может встречаться несколько различных вариантов объявления переменных</w:t>
      </w:r>
      <w:r w:rsidR="00B15A57">
        <w:t xml:space="preserve"> (подробнее – в пункте </w:t>
      </w:r>
      <w:r w:rsidR="00B15A57" w:rsidRPr="006D117E">
        <w:t>1.5.2</w:t>
      </w:r>
      <w:r w:rsidR="00B15A57">
        <w:t>)</w:t>
      </w:r>
      <w:r w:rsidR="00853956">
        <w:t>.</w:t>
      </w:r>
      <w:r w:rsidR="00B15A57">
        <w:t xml:space="preserve"> Разработанное решение в грамматике, обрабатывающее различные возможные варианты объявления переменных представлено на Рисунк</w:t>
      </w:r>
      <w:r w:rsidR="00E722C6">
        <w:t>ах</w:t>
      </w:r>
      <w:r w:rsidR="00B15A57">
        <w:t xml:space="preserve"> 2</w:t>
      </w:r>
      <w:r w:rsidR="00E722C6">
        <w:t xml:space="preserve"> и </w:t>
      </w:r>
      <w:r w:rsidR="00B15A57">
        <w:t>3.</w:t>
      </w:r>
      <w:r w:rsidR="005D4810">
        <w:t xml:space="preserve"> Конкретно на Рисунке 2 показана общая обработка «Определения» (</w:t>
      </w:r>
      <w:r w:rsidR="005D4810">
        <w:rPr>
          <w:lang w:val="en-US"/>
        </w:rPr>
        <w:t>Declaration</w:t>
      </w:r>
      <w:r w:rsidR="005D4810">
        <w:t xml:space="preserve">), через которую может раскрываться </w:t>
      </w:r>
      <w:r w:rsidR="005D4810">
        <w:lastRenderedPageBreak/>
        <w:t>описанное выше «Утверждение». В свою очередь на Рисунке 3 представлены «Краткое объявление» (</w:t>
      </w:r>
      <w:r w:rsidR="005D4810">
        <w:rPr>
          <w:lang w:val="en-US"/>
        </w:rPr>
        <w:t>Short</w:t>
      </w:r>
      <w:r w:rsidR="005D4810" w:rsidRPr="005D4810">
        <w:t>_</w:t>
      </w:r>
      <w:r w:rsidR="005D4810">
        <w:rPr>
          <w:lang w:val="en-US"/>
        </w:rPr>
        <w:t>Defining</w:t>
      </w:r>
      <w:r w:rsidR="005D4810">
        <w:t>)</w:t>
      </w:r>
      <w:r w:rsidR="005D4810" w:rsidRPr="005D4810">
        <w:t xml:space="preserve">, </w:t>
      </w:r>
      <w:r w:rsidR="00C338F0">
        <w:t>«Объявление множественных переменных» (</w:t>
      </w:r>
      <w:r w:rsidR="006B3570">
        <w:rPr>
          <w:lang w:val="en-US"/>
        </w:rPr>
        <w:t>Multiple</w:t>
      </w:r>
      <w:r w:rsidR="006B3570" w:rsidRPr="006B3570">
        <w:t>_</w:t>
      </w:r>
      <w:r w:rsidR="006B3570">
        <w:rPr>
          <w:lang w:val="en-US"/>
        </w:rPr>
        <w:t>Variable</w:t>
      </w:r>
      <w:r w:rsidR="006B3570" w:rsidRPr="00D77E34">
        <w:t>_</w:t>
      </w:r>
      <w:r w:rsidR="006B3570">
        <w:rPr>
          <w:lang w:val="en-US"/>
        </w:rPr>
        <w:t>Declaration</w:t>
      </w:r>
      <w:r w:rsidR="00C338F0">
        <w:t>), «Простое объявление переменной» (</w:t>
      </w:r>
      <w:r w:rsidR="006B3570">
        <w:rPr>
          <w:lang w:val="en-US"/>
        </w:rPr>
        <w:t>Variable</w:t>
      </w:r>
      <w:r w:rsidR="006B3570" w:rsidRPr="00D77E34">
        <w:t>_</w:t>
      </w:r>
      <w:r w:rsidR="006B3570">
        <w:rPr>
          <w:lang w:val="en-US"/>
        </w:rPr>
        <w:t>Declaration</w:t>
      </w:r>
      <w:r w:rsidR="00C338F0">
        <w:t>) и «Объявление переменной с присваиванием ей числового значения» (</w:t>
      </w:r>
      <w:r w:rsidR="00D77E34">
        <w:rPr>
          <w:lang w:val="en-US"/>
        </w:rPr>
        <w:t>Variable</w:t>
      </w:r>
      <w:r w:rsidR="00D77E34" w:rsidRPr="00D77E34">
        <w:t>_</w:t>
      </w:r>
      <w:r w:rsidR="00D77E34">
        <w:rPr>
          <w:lang w:val="en-US"/>
        </w:rPr>
        <w:t>Declaration</w:t>
      </w:r>
      <w:r w:rsidR="00D77E34" w:rsidRPr="00D77E34">
        <w:t>_</w:t>
      </w:r>
      <w:r w:rsidR="00D77E34">
        <w:rPr>
          <w:lang w:val="en-US"/>
        </w:rPr>
        <w:t>Assignment</w:t>
      </w:r>
      <w:r w:rsidR="00C338F0">
        <w:t>).</w:t>
      </w:r>
    </w:p>
    <w:p w14:paraId="2BF805D5" w14:textId="77777777" w:rsidR="00E722C6" w:rsidRDefault="00E722C6" w:rsidP="00CD397F"/>
    <w:p w14:paraId="54D95569" w14:textId="39BFCCB4" w:rsidR="005D4810" w:rsidRDefault="00774892" w:rsidP="006D69DF">
      <w:pPr>
        <w:jc w:val="center"/>
      </w:pPr>
      <w:r>
        <w:rPr>
          <w:noProof/>
        </w:rPr>
        <w:drawing>
          <wp:inline distT="0" distB="0" distL="0" distR="0" wp14:anchorId="25F1FDED" wp14:editId="75144BF1">
            <wp:extent cx="5391150" cy="8653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50" cy="86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4F02" w14:textId="112592D1" w:rsidR="005D4810" w:rsidRDefault="005D4810" w:rsidP="006D69DF">
      <w:pPr>
        <w:jc w:val="center"/>
      </w:pPr>
      <w:r>
        <w:t xml:space="preserve">Рисунок 2 </w:t>
      </w:r>
      <w:r w:rsidR="009B3692">
        <w:t>–</w:t>
      </w:r>
      <w:r>
        <w:t xml:space="preserve"> </w:t>
      </w:r>
      <w:r w:rsidR="009B3692">
        <w:t>Общее описание объявления переменной</w:t>
      </w:r>
    </w:p>
    <w:p w14:paraId="13B6274D" w14:textId="4E0E65C0" w:rsidR="005D4810" w:rsidRDefault="005D4810" w:rsidP="006D69DF">
      <w:pPr>
        <w:jc w:val="center"/>
      </w:pPr>
    </w:p>
    <w:p w14:paraId="19625A1C" w14:textId="01BE5DE3" w:rsidR="005D4810" w:rsidRDefault="00774892" w:rsidP="006D69DF">
      <w:pPr>
        <w:jc w:val="center"/>
      </w:pPr>
      <w:r>
        <w:rPr>
          <w:noProof/>
        </w:rPr>
        <w:drawing>
          <wp:inline distT="0" distB="0" distL="0" distR="0" wp14:anchorId="4EFE6E69" wp14:editId="4B3D1794">
            <wp:extent cx="5394960" cy="42062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40D3" w14:textId="522E8373" w:rsidR="00FC08EB" w:rsidRDefault="00FC08EB" w:rsidP="006D69DF">
      <w:pPr>
        <w:jc w:val="center"/>
      </w:pPr>
      <w:r>
        <w:t>Рисунок 3 – Различные варианты объявления переменной</w:t>
      </w:r>
    </w:p>
    <w:p w14:paraId="60A232DA" w14:textId="33E41A98" w:rsidR="005D4810" w:rsidRDefault="005D4810" w:rsidP="00CD397F"/>
    <w:p w14:paraId="50DD01E6" w14:textId="604A6463" w:rsidR="005D4810" w:rsidRDefault="00F55C79" w:rsidP="00CD397F">
      <w:r>
        <w:t xml:space="preserve">Помимо вышеупомянутого объявления переменных, разработанная грамматика также обрабатывает большое количество конструкций операций, </w:t>
      </w:r>
      <w:r>
        <w:lastRenderedPageBreak/>
        <w:t xml:space="preserve">перечисленных выше в формате «Утверждений». Однако, помимо этого синтаксический анализатор обрабатывает общие и более глобальные конструкции, стоящие отдельно от «Утверждений». Такими конструкциями являются </w:t>
      </w:r>
      <w:r w:rsidR="00674860">
        <w:t>импорты библиотек и объявления используемых пакетов. Обработка подобных конструкций представлена на Рисунке 4.</w:t>
      </w:r>
    </w:p>
    <w:p w14:paraId="20FA22FA" w14:textId="77777777" w:rsidR="00B92A8F" w:rsidRDefault="00B92A8F" w:rsidP="00CD397F"/>
    <w:p w14:paraId="22F34617" w14:textId="17E5EE54" w:rsidR="00674860" w:rsidRDefault="00ED73C3" w:rsidP="00A77B79">
      <w:pPr>
        <w:jc w:val="center"/>
      </w:pPr>
      <w:r>
        <w:rPr>
          <w:noProof/>
        </w:rPr>
        <w:drawing>
          <wp:inline distT="0" distB="0" distL="0" distR="0" wp14:anchorId="70A11A43" wp14:editId="1613766E">
            <wp:extent cx="5304961" cy="2971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97" cy="297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D68C" w14:textId="371C91B6" w:rsidR="005D4810" w:rsidRDefault="00674860" w:rsidP="00994B45">
      <w:pPr>
        <w:jc w:val="center"/>
      </w:pPr>
      <w:r>
        <w:t>Рисунок 4 – Обработка импортов и объявления пакетов.</w:t>
      </w:r>
    </w:p>
    <w:p w14:paraId="5E0EB221" w14:textId="77777777" w:rsidR="00B92A8F" w:rsidRDefault="00B92A8F" w:rsidP="00994B45">
      <w:pPr>
        <w:jc w:val="center"/>
      </w:pPr>
    </w:p>
    <w:p w14:paraId="116910F3" w14:textId="5D1213A1" w:rsidR="000F06AF" w:rsidRDefault="00A77B79" w:rsidP="00CD397F">
      <w:r>
        <w:t>Также синтаксический анализатор определяет объявления функций, их вызовы, применения объявленных переменных, логические и арифметические операции и так далее. Разработка грамматики – наиболее трудоемкая и затратная по времени часть данной курсовой работы, основная сложность которой заключается в поддержании полноты и при этом лаконичности грамматики. Подробнее возникшие трудности описаны в пункте 1.5, полный код разработанной грамматики в Приложении 2.</w:t>
      </w:r>
    </w:p>
    <w:p w14:paraId="1987F603" w14:textId="77777777" w:rsidR="00345B42" w:rsidRPr="00CD397F" w:rsidRDefault="00345B42" w:rsidP="00CD397F"/>
    <w:p w14:paraId="1EBD9664" w14:textId="37400EC9" w:rsidR="00C50632" w:rsidRPr="00BC24AA" w:rsidRDefault="00802556" w:rsidP="00ED3E0C">
      <w:pPr>
        <w:pStyle w:val="21"/>
        <w:tabs>
          <w:tab w:val="clear" w:pos="810"/>
          <w:tab w:val="left" w:pos="0"/>
        </w:tabs>
        <w:ind w:left="0" w:firstLine="0"/>
        <w:jc w:val="center"/>
      </w:pPr>
      <w:bookmarkStart w:id="10" w:name="_Toc114212607"/>
      <w:r w:rsidRPr="00BC24AA">
        <w:lastRenderedPageBreak/>
        <w:t>Конфликты грамматики</w:t>
      </w:r>
      <w:bookmarkEnd w:id="10"/>
    </w:p>
    <w:p w14:paraId="39E32312" w14:textId="1F8D98D8" w:rsidR="005034BD" w:rsidRPr="0016080B" w:rsidRDefault="0016080B" w:rsidP="0016080B">
      <w:pPr>
        <w:pStyle w:val="3"/>
      </w:pPr>
      <w:r>
        <w:t xml:space="preserve"> </w:t>
      </w:r>
      <w:bookmarkStart w:id="11" w:name="_Toc114212608"/>
      <w:r w:rsidR="00667155" w:rsidRPr="0016080B">
        <w:t>Конфликты при обработке указателей</w:t>
      </w:r>
      <w:bookmarkEnd w:id="11"/>
    </w:p>
    <w:p w14:paraId="3E95ED28" w14:textId="1891533D" w:rsidR="00837C58" w:rsidRDefault="0090066F" w:rsidP="00837C58">
      <w:pPr>
        <w:pStyle w:val="aff"/>
        <w:ind w:firstLine="0"/>
      </w:pPr>
      <w:r>
        <w:tab/>
      </w:r>
      <w:r w:rsidR="00512DA4">
        <w:t xml:space="preserve">Во время введения в грамматику понятия указателей и их обработки возникли 3 конфликта вида </w:t>
      </w:r>
      <w:r w:rsidR="00512DA4" w:rsidRPr="00512DA4">
        <w:rPr>
          <w:i/>
          <w:iCs/>
        </w:rPr>
        <w:t>сдвиг/свертка</w:t>
      </w:r>
      <w:r w:rsidR="00512DA4">
        <w:t>. Определение</w:t>
      </w:r>
      <w:r w:rsidR="00F43931">
        <w:t xml:space="preserve"> используемого в конфликтных строках</w:t>
      </w:r>
      <w:r w:rsidR="00512DA4">
        <w:t xml:space="preserve"> </w:t>
      </w:r>
      <w:r w:rsidR="00F43931">
        <w:t xml:space="preserve">правостороннего значения </w:t>
      </w:r>
      <w:r w:rsidR="00F43931">
        <w:rPr>
          <w:lang w:val="en-US"/>
        </w:rPr>
        <w:t>RVALUE</w:t>
      </w:r>
      <w:r w:rsidR="00512DA4">
        <w:t xml:space="preserve"> представлено на Рисунке 5</w:t>
      </w:r>
      <w:r w:rsidR="003C0DA7">
        <w:t>, а п</w:t>
      </w:r>
      <w:r w:rsidR="00512DA4">
        <w:t>ричиной возникновения конфликтов являются следующие строки грамматики:</w:t>
      </w:r>
    </w:p>
    <w:p w14:paraId="02C7D508" w14:textId="72812969" w:rsidR="00C55C92" w:rsidRPr="0090066F" w:rsidRDefault="00C55C92" w:rsidP="0090066F">
      <w:pPr>
        <w:pStyle w:val="aff"/>
        <w:ind w:firstLine="0"/>
        <w:jc w:val="center"/>
        <w:rPr>
          <w:rFonts w:ascii="Consolas" w:hAnsi="Consolas"/>
          <w:sz w:val="22"/>
          <w:szCs w:val="18"/>
          <w:lang w:val="en-US"/>
        </w:rPr>
      </w:pPr>
      <w:r w:rsidRPr="0090066F">
        <w:rPr>
          <w:rFonts w:ascii="Consolas" w:hAnsi="Consolas"/>
          <w:sz w:val="22"/>
          <w:szCs w:val="18"/>
          <w:lang w:val="en-US"/>
        </w:rPr>
        <w:t xml:space="preserve">POINTER  '=' RVALUE { </w:t>
      </w:r>
      <w:proofErr w:type="spellStart"/>
      <w:r w:rsidRPr="0090066F">
        <w:rPr>
          <w:rFonts w:ascii="Consolas" w:hAnsi="Consolas"/>
          <w:sz w:val="22"/>
          <w:szCs w:val="18"/>
          <w:lang w:val="en-US"/>
        </w:rPr>
        <w:t>printf</w:t>
      </w:r>
      <w:proofErr w:type="spellEnd"/>
      <w:r w:rsidRPr="0090066F">
        <w:rPr>
          <w:rFonts w:ascii="Consolas" w:hAnsi="Consolas"/>
          <w:sz w:val="22"/>
          <w:szCs w:val="18"/>
          <w:lang w:val="en-US"/>
        </w:rPr>
        <w:t>("Assignment of pointer by address. \n"); }</w:t>
      </w:r>
    </w:p>
    <w:p w14:paraId="36E89EAD" w14:textId="0BBE6591" w:rsidR="00C55C92" w:rsidRPr="00C55C92" w:rsidRDefault="0090066F" w:rsidP="0090066F">
      <w:pPr>
        <w:pStyle w:val="aff"/>
        <w:ind w:firstLine="0"/>
        <w:jc w:val="center"/>
        <w:rPr>
          <w:lang w:val="en-US"/>
        </w:rPr>
      </w:pPr>
      <w:r w:rsidRPr="0090066F">
        <w:rPr>
          <w:lang w:val="en-US"/>
        </w:rPr>
        <w:t xml:space="preserve"> </w:t>
      </w:r>
      <w:r>
        <w:t>и</w:t>
      </w:r>
      <w:r w:rsidRPr="0090066F">
        <w:rPr>
          <w:lang w:val="en-US"/>
        </w:rPr>
        <w:t xml:space="preserve"> </w:t>
      </w:r>
      <w:r w:rsidR="00C55C92" w:rsidRPr="0090066F">
        <w:rPr>
          <w:rFonts w:ascii="Consolas" w:hAnsi="Consolas"/>
          <w:sz w:val="22"/>
          <w:szCs w:val="18"/>
          <w:lang w:val="en-US"/>
        </w:rPr>
        <w:t>RVALUE '*' RVALUE</w:t>
      </w:r>
    </w:p>
    <w:p w14:paraId="7981755D" w14:textId="1B8C73AE" w:rsidR="00512DA4" w:rsidRDefault="005E3AE9" w:rsidP="005E3AE9">
      <w:pPr>
        <w:pStyle w:val="aff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FCAF2A" wp14:editId="7B0BBB6D">
            <wp:extent cx="3727059" cy="3526529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6839" r="67083" b="7789"/>
                    <a:stretch/>
                  </pic:blipFill>
                  <pic:spPr bwMode="auto">
                    <a:xfrm>
                      <a:off x="0" y="0"/>
                      <a:ext cx="3741403" cy="354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E9E51" w14:textId="342FF2EC" w:rsidR="005E3AE9" w:rsidRPr="005E3AE9" w:rsidRDefault="005E3AE9" w:rsidP="005E3AE9">
      <w:pPr>
        <w:pStyle w:val="aff"/>
        <w:ind w:firstLine="0"/>
        <w:jc w:val="center"/>
      </w:pPr>
      <w:r>
        <w:t>Рисунок 5 – Правостороннее значение</w:t>
      </w:r>
    </w:p>
    <w:p w14:paraId="30C20294" w14:textId="77777777" w:rsidR="00797E7C" w:rsidRDefault="005E3AE9" w:rsidP="00837C58">
      <w:pPr>
        <w:pStyle w:val="aff"/>
        <w:ind w:firstLine="0"/>
      </w:pPr>
      <w:r>
        <w:tab/>
        <w:t xml:space="preserve">Конфликт возникает так как указатель имеет стандартный вид </w:t>
      </w:r>
      <w:r>
        <w:br/>
      </w:r>
      <w:r w:rsidRPr="005E3AE9">
        <w:rPr>
          <w:rFonts w:ascii="Consolas" w:hAnsi="Consolas"/>
        </w:rPr>
        <w:t xml:space="preserve">‘*’ </w:t>
      </w:r>
      <w:r w:rsidRPr="005E3AE9">
        <w:rPr>
          <w:rFonts w:ascii="Consolas" w:hAnsi="Consolas"/>
          <w:lang w:val="en-US"/>
        </w:rPr>
        <w:t>IDENTIFICATOR</w:t>
      </w:r>
      <w:r>
        <w:t xml:space="preserve"> и при этом может являться правосторонним значением.</w:t>
      </w:r>
      <w:r w:rsidR="00D23B0D">
        <w:t xml:space="preserve"> Однако, правосторонним значением также может являться и конструкция вида </w:t>
      </w:r>
      <w:r w:rsidR="00D23B0D">
        <w:rPr>
          <w:lang w:val="en-US"/>
        </w:rPr>
        <w:t>RVALUE</w:t>
      </w:r>
      <w:r w:rsidR="00D23B0D" w:rsidRPr="00D23B0D">
        <w:t xml:space="preserve"> ‘</w:t>
      </w:r>
      <w:r w:rsidR="00D23B0D" w:rsidRPr="00797E7C">
        <w:t>*</w:t>
      </w:r>
      <w:r w:rsidR="00D23B0D" w:rsidRPr="00D23B0D">
        <w:t>’</w:t>
      </w:r>
      <w:r w:rsidR="00D23B0D" w:rsidRPr="00797E7C">
        <w:t xml:space="preserve"> </w:t>
      </w:r>
      <w:r w:rsidR="00D23B0D">
        <w:rPr>
          <w:lang w:val="en-US"/>
        </w:rPr>
        <w:t>RVALUE</w:t>
      </w:r>
      <w:r w:rsidR="00797E7C" w:rsidRPr="00797E7C">
        <w:t xml:space="preserve">, </w:t>
      </w:r>
      <w:r w:rsidR="00797E7C">
        <w:t xml:space="preserve">где вместо второго </w:t>
      </w:r>
      <w:r w:rsidR="00797E7C">
        <w:rPr>
          <w:lang w:val="en-US"/>
        </w:rPr>
        <w:t>RVALUE</w:t>
      </w:r>
      <w:r w:rsidR="00797E7C" w:rsidRPr="00797E7C">
        <w:t xml:space="preserve"> </w:t>
      </w:r>
      <w:r w:rsidR="00797E7C">
        <w:t xml:space="preserve">может стоять указатель, также начинающийся с символа звезды. </w:t>
      </w:r>
    </w:p>
    <w:p w14:paraId="02753545" w14:textId="3D944FA3" w:rsidR="00797E7C" w:rsidRDefault="00797E7C" w:rsidP="00837C58">
      <w:pPr>
        <w:pStyle w:val="aff"/>
        <w:ind w:firstLine="0"/>
      </w:pPr>
      <w:r>
        <w:tab/>
        <w:t xml:space="preserve">Таким образом, анализатор не может определить, какой именно конструкцией является </w:t>
      </w:r>
      <w:r w:rsidRPr="00D23B0D">
        <w:t>‘</w:t>
      </w:r>
      <w:r w:rsidRPr="00797E7C">
        <w:t>*</w:t>
      </w:r>
      <w:r w:rsidRPr="00D23B0D">
        <w:t>’</w:t>
      </w:r>
      <w:r w:rsidRPr="00797E7C">
        <w:t xml:space="preserve"> </w:t>
      </w:r>
      <w:r>
        <w:rPr>
          <w:lang w:val="en-US"/>
        </w:rPr>
        <w:t>RVALUE</w:t>
      </w:r>
      <w:r>
        <w:t xml:space="preserve"> – указателем или частью </w:t>
      </w:r>
      <w:r>
        <w:lastRenderedPageBreak/>
        <w:t>умножения. При попытках решения данных конфликтов был разработан вариант грамматики, представленный на Рисунке 6 и решающий 2 из 3 конфликтов.</w:t>
      </w:r>
    </w:p>
    <w:p w14:paraId="5C3B66AA" w14:textId="006F50A8" w:rsidR="00797E7C" w:rsidRDefault="00797E7C" w:rsidP="00797E7C">
      <w:pPr>
        <w:pStyle w:val="aff"/>
        <w:ind w:firstLine="0"/>
        <w:jc w:val="center"/>
      </w:pPr>
      <w:r>
        <w:rPr>
          <w:noProof/>
        </w:rPr>
        <w:drawing>
          <wp:inline distT="0" distB="0" distL="0" distR="0" wp14:anchorId="0287C577" wp14:editId="2FFF794B">
            <wp:extent cx="4120740" cy="49789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9050" r="75008" b="17265"/>
                    <a:stretch/>
                  </pic:blipFill>
                  <pic:spPr bwMode="auto">
                    <a:xfrm>
                      <a:off x="0" y="0"/>
                      <a:ext cx="4136780" cy="499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BA056" w14:textId="52274064" w:rsidR="00C97B4D" w:rsidRDefault="00C97B4D" w:rsidP="00797E7C">
      <w:pPr>
        <w:pStyle w:val="aff"/>
        <w:ind w:firstLine="0"/>
        <w:jc w:val="center"/>
      </w:pPr>
      <w:r>
        <w:t>Рисунок 6 – Решение конфликтов</w:t>
      </w:r>
      <w:r w:rsidR="000C7252">
        <w:t>.</w:t>
      </w:r>
    </w:p>
    <w:p w14:paraId="09AEA119" w14:textId="4B709A78" w:rsidR="00797E7C" w:rsidRPr="003E5FF3" w:rsidRDefault="001E7B3D" w:rsidP="00837C58">
      <w:pPr>
        <w:pStyle w:val="aff"/>
        <w:ind w:firstLine="0"/>
      </w:pPr>
      <w:r>
        <w:tab/>
      </w:r>
      <w:r w:rsidR="00E2163D">
        <w:t>Смысл решения заключается в ограничении левого значения операции, теперь оно не может быть указателем</w:t>
      </w:r>
      <w:r w:rsidR="00513332">
        <w:t xml:space="preserve">. Однако, такое решение накладывает ограничения на </w:t>
      </w:r>
      <w:r w:rsidR="003E5FF3">
        <w:t xml:space="preserve">возможности парсера, так как хоть конструкция вида ЧИСЛО </w:t>
      </w:r>
      <w:r w:rsidR="003E5FF3" w:rsidRPr="003E5FF3">
        <w:t xml:space="preserve">* </w:t>
      </w:r>
      <w:r w:rsidR="003E5FF3">
        <w:t xml:space="preserve">УКАЗАТЕЛЬ практически не используется в </w:t>
      </w:r>
      <w:r w:rsidR="003E5FF3">
        <w:rPr>
          <w:lang w:val="en-US"/>
        </w:rPr>
        <w:t>Go</w:t>
      </w:r>
      <w:r w:rsidR="003E5FF3">
        <w:t>, она не противоречит грамматике языка, следовательно было принято решение вернуться к предыдущей версии грамматики.</w:t>
      </w:r>
    </w:p>
    <w:p w14:paraId="2D3A7E36" w14:textId="520645ED" w:rsidR="00837C58" w:rsidRDefault="000B2B4F" w:rsidP="0016080B">
      <w:pPr>
        <w:pStyle w:val="3"/>
      </w:pPr>
      <w:r>
        <w:lastRenderedPageBreak/>
        <w:tab/>
      </w:r>
      <w:bookmarkStart w:id="12" w:name="_Toc114212609"/>
      <w:r w:rsidR="004B4917">
        <w:t>Конфликт при обработке</w:t>
      </w:r>
      <w:r w:rsidR="00B90013">
        <w:t xml:space="preserve"> массивов и идентификаторов</w:t>
      </w:r>
      <w:bookmarkEnd w:id="12"/>
    </w:p>
    <w:p w14:paraId="3D3D2284" w14:textId="609B6839" w:rsidR="00B90013" w:rsidRDefault="00B90013" w:rsidP="00B90013">
      <w:pPr>
        <w:pStyle w:val="aff"/>
        <w:ind w:firstLine="0"/>
      </w:pPr>
      <w:r>
        <w:tab/>
        <w:t xml:space="preserve">Обращение к элементу массива в языке </w:t>
      </w:r>
      <w:r>
        <w:rPr>
          <w:lang w:val="en-US"/>
        </w:rPr>
        <w:t>Go</w:t>
      </w:r>
      <w:r w:rsidRPr="00B90013">
        <w:t xml:space="preserve"> </w:t>
      </w:r>
      <w:r>
        <w:t>проводится аналогично многим другим языкам программирования, и структурно выглядит следующим образом:</w:t>
      </w:r>
    </w:p>
    <w:p w14:paraId="17B3A0D8" w14:textId="6DC3044C" w:rsidR="00B90013" w:rsidRPr="00983438" w:rsidRDefault="00983438" w:rsidP="00983438">
      <w:pPr>
        <w:pStyle w:val="aff"/>
        <w:ind w:firstLine="0"/>
        <w:jc w:val="center"/>
        <w:rPr>
          <w:rFonts w:ascii="Consolas" w:hAnsi="Consolas"/>
        </w:rPr>
      </w:pPr>
      <w:r w:rsidRPr="00983438">
        <w:rPr>
          <w:rFonts w:ascii="Consolas" w:hAnsi="Consolas"/>
        </w:rPr>
        <w:t>ИДЕНТИФИКАТОР[ИНДЕКС_ЭЛЕМЕНТА]</w:t>
      </w:r>
    </w:p>
    <w:p w14:paraId="3C9003F6" w14:textId="18A3D938" w:rsidR="00B90013" w:rsidRDefault="00983438" w:rsidP="00B90013">
      <w:pPr>
        <w:pStyle w:val="aff"/>
        <w:ind w:firstLine="0"/>
      </w:pPr>
      <w:r>
        <w:tab/>
        <w:t xml:space="preserve">Однако, при обращении, например, к переменной, также используется идентификатор. Описание данного аспекта языка в грамматике (Рисунок 7) очевидно вызывает конфликт вида </w:t>
      </w:r>
      <w:r w:rsidRPr="00983438">
        <w:rPr>
          <w:i/>
          <w:iCs/>
        </w:rPr>
        <w:t>сдвиг/свертка</w:t>
      </w:r>
      <w:r>
        <w:t xml:space="preserve">, так как при появлении идентификатора парсеру необходимо решить между сверткой к </w:t>
      </w:r>
      <w:r>
        <w:rPr>
          <w:lang w:val="en-US"/>
        </w:rPr>
        <w:t>RVALUE</w:t>
      </w:r>
      <w:r w:rsidRPr="00983438">
        <w:t xml:space="preserve">, </w:t>
      </w:r>
      <w:r>
        <w:t xml:space="preserve">либо к сдвигу с ожиданием символа </w:t>
      </w:r>
      <w:r w:rsidRPr="00983438">
        <w:t>[</w:t>
      </w:r>
      <w:r>
        <w:t xml:space="preserve">.  </w:t>
      </w:r>
      <w:r w:rsidR="00B00BB3">
        <w:t xml:space="preserve">Данный конфликт не решается для грамматики из-за особенностей устройства большинства языков программирования, однако так как </w:t>
      </w:r>
      <w:proofErr w:type="spellStart"/>
      <w:r w:rsidR="00B00BB3">
        <w:rPr>
          <w:lang w:val="en-US"/>
        </w:rPr>
        <w:t>yacc</w:t>
      </w:r>
      <w:proofErr w:type="spellEnd"/>
      <w:r w:rsidR="00B00BB3" w:rsidRPr="00B00BB3">
        <w:t xml:space="preserve"> </w:t>
      </w:r>
      <w:r w:rsidR="00B00BB3">
        <w:t>обращается к дальнейшему контексту при принятии решения, он не мешает корректной работе парсера.</w:t>
      </w:r>
    </w:p>
    <w:p w14:paraId="127E4693" w14:textId="050FC043" w:rsidR="00D2322C" w:rsidRDefault="00D2322C" w:rsidP="00D2322C">
      <w:pPr>
        <w:pStyle w:val="3"/>
      </w:pPr>
      <w:r>
        <w:tab/>
      </w:r>
      <w:bookmarkStart w:id="13" w:name="_Toc114212610"/>
      <w:r>
        <w:t xml:space="preserve">Конфликт при обработке </w:t>
      </w:r>
      <w:r w:rsidR="004C5AC0">
        <w:t>типов и идентификаторов</w:t>
      </w:r>
      <w:bookmarkEnd w:id="13"/>
    </w:p>
    <w:p w14:paraId="60D0F31D" w14:textId="0AAED111" w:rsidR="00D2322C" w:rsidRDefault="003C65CC" w:rsidP="00B90013">
      <w:pPr>
        <w:pStyle w:val="aff"/>
        <w:ind w:firstLine="0"/>
      </w:pPr>
      <w:r>
        <w:rPr>
          <w:b/>
          <w:bCs w:val="0"/>
        </w:rPr>
        <w:tab/>
      </w:r>
      <w:r w:rsidRPr="003C65CC">
        <w:t xml:space="preserve">Язык программирования </w:t>
      </w:r>
      <w:r w:rsidRPr="003C65CC">
        <w:rPr>
          <w:lang w:val="en-US"/>
        </w:rPr>
        <w:t>Go</w:t>
      </w:r>
      <w:r w:rsidRPr="003C65CC">
        <w:t xml:space="preserve"> позволяет пользователям создавать, описывать и использовать в коде собственные типы данных. Чтобы учесть данный аспект языка в грамматике</w:t>
      </w:r>
      <w:r w:rsidR="00471445">
        <w:t xml:space="preserve"> изначально было принято решение ввести понятие </w:t>
      </w:r>
      <w:r w:rsidR="00471445">
        <w:rPr>
          <w:lang w:val="en-US"/>
        </w:rPr>
        <w:t>IDENTIFICATOR</w:t>
      </w:r>
      <w:r w:rsidR="00471445">
        <w:t xml:space="preserve"> в понятие </w:t>
      </w:r>
      <w:r w:rsidR="00471445">
        <w:rPr>
          <w:lang w:val="en-US"/>
        </w:rPr>
        <w:t>TYPE</w:t>
      </w:r>
      <w:r w:rsidR="00471445" w:rsidRPr="00471445">
        <w:t>.</w:t>
      </w:r>
    </w:p>
    <w:p w14:paraId="6E8B83BE" w14:textId="77777777" w:rsidR="00A04F6D" w:rsidRDefault="00471445" w:rsidP="00B90013">
      <w:pPr>
        <w:pStyle w:val="aff"/>
        <w:ind w:firstLine="0"/>
      </w:pPr>
      <w:r>
        <w:tab/>
        <w:t xml:space="preserve">Однако, при дальнейших разработке и тестировании было обнаружено, что данное решение приводит к большому количеству логических проблем и конфликтов (а именно – 5 конфликтам вида </w:t>
      </w:r>
      <w:r w:rsidRPr="00983438">
        <w:rPr>
          <w:i/>
          <w:iCs/>
        </w:rPr>
        <w:t>сдвиг/свертка</w:t>
      </w:r>
      <w:r>
        <w:t xml:space="preserve"> и 1 конфликту вида </w:t>
      </w:r>
      <w:r w:rsidRPr="00983438">
        <w:rPr>
          <w:i/>
          <w:iCs/>
        </w:rPr>
        <w:t>сдвиг/</w:t>
      </w:r>
      <w:r>
        <w:rPr>
          <w:i/>
          <w:iCs/>
        </w:rPr>
        <w:t>сдвиг</w:t>
      </w:r>
      <w:r>
        <w:t>)</w:t>
      </w:r>
      <w:r w:rsidR="00490356">
        <w:t>. Например, при описании пользовательских структур возникали проблемы, так как</w:t>
      </w:r>
      <w:r w:rsidR="00A04F6D">
        <w:t xml:space="preserve"> рядом с идентификатором мог стоять тип данных, в который идентификатор мог сворачиваться. </w:t>
      </w:r>
    </w:p>
    <w:p w14:paraId="73AD3DC4" w14:textId="40ADC185" w:rsidR="00B90013" w:rsidRPr="005E3AE9" w:rsidRDefault="00A04F6D" w:rsidP="0079639D">
      <w:pPr>
        <w:pStyle w:val="aff"/>
        <w:ind w:firstLine="0"/>
      </w:pPr>
      <w:r>
        <w:tab/>
        <w:t xml:space="preserve">Все данные конфликты были решены отделением понятий </w:t>
      </w:r>
      <w:r>
        <w:rPr>
          <w:lang w:val="en-US"/>
        </w:rPr>
        <w:t>IDENTIFICATOR</w:t>
      </w:r>
      <w:r>
        <w:t xml:space="preserve"> и </w:t>
      </w:r>
      <w:r>
        <w:rPr>
          <w:lang w:val="en-US"/>
        </w:rPr>
        <w:t>TYPE</w:t>
      </w:r>
      <w:r>
        <w:t>, а также дублированием нек</w:t>
      </w:r>
      <w:r w:rsidR="00A8472C">
        <w:t>о</w:t>
      </w:r>
      <w:r>
        <w:t>торых правил</w:t>
      </w:r>
      <w:r w:rsidR="00B545F3">
        <w:t>.</w:t>
      </w:r>
    </w:p>
    <w:p w14:paraId="59C54DCB" w14:textId="227B7E9C" w:rsidR="00A171E6" w:rsidRDefault="006D1EED" w:rsidP="002865F0">
      <w:pPr>
        <w:pStyle w:val="21"/>
        <w:tabs>
          <w:tab w:val="clear" w:pos="810"/>
          <w:tab w:val="left" w:pos="0"/>
        </w:tabs>
        <w:ind w:left="0" w:firstLine="0"/>
        <w:jc w:val="center"/>
      </w:pPr>
      <w:bookmarkStart w:id="14" w:name="_Toc114212611"/>
      <w:r>
        <w:lastRenderedPageBreak/>
        <w:t>Трудности при разработке</w:t>
      </w:r>
      <w:bookmarkEnd w:id="14"/>
    </w:p>
    <w:p w14:paraId="21B2CD92" w14:textId="77777777" w:rsidR="00212544" w:rsidRDefault="00212544" w:rsidP="00212544">
      <w:r>
        <w:t xml:space="preserve">Язык программирования </w:t>
      </w:r>
      <w:r>
        <w:rPr>
          <w:lang w:val="en-US"/>
        </w:rPr>
        <w:t>Go</w:t>
      </w:r>
      <w:r w:rsidRPr="00212544">
        <w:t xml:space="preserve"> </w:t>
      </w:r>
      <w:r>
        <w:t xml:space="preserve">имеет комплексный синтаксис, разработанный под влиянием языков Си и </w:t>
      </w:r>
      <w:r>
        <w:rPr>
          <w:lang w:val="en-US"/>
        </w:rPr>
        <w:t>Python</w:t>
      </w:r>
      <w:r>
        <w:t xml:space="preserve">. Задачей синтаксиса </w:t>
      </w:r>
      <w:r>
        <w:rPr>
          <w:lang w:val="en-US"/>
        </w:rPr>
        <w:t>Golang</w:t>
      </w:r>
      <w:r>
        <w:t xml:space="preserve"> является дать программистам возможности и удобства в написании кода, позволяя иметь вариативность и свободу при написании кода. Для этого в языке </w:t>
      </w:r>
      <w:r>
        <w:rPr>
          <w:lang w:val="en-US"/>
        </w:rPr>
        <w:t>Go</w:t>
      </w:r>
      <w:r w:rsidRPr="00212544">
        <w:t xml:space="preserve"> </w:t>
      </w:r>
      <w:r>
        <w:t xml:space="preserve">многие конструкции имеют несколько вариаций составления. </w:t>
      </w:r>
    </w:p>
    <w:p w14:paraId="2BEC9DDE" w14:textId="4B3FC5D0" w:rsidR="00212544" w:rsidRPr="00212544" w:rsidRDefault="00212544" w:rsidP="00212544">
      <w:r>
        <w:t>Однако, такое большое количество возможных вариаций стандартных конструкций усложняет задачу однозначного определения этих конструкций, то есть усложняет процесс составления грамматики, распознающей язык. Трудности, возникшие во время курсовой работы, описаны ниже.</w:t>
      </w:r>
    </w:p>
    <w:p w14:paraId="7B2F54E1" w14:textId="7EAF727E" w:rsidR="00E523FE" w:rsidRPr="006D117E" w:rsidRDefault="00E523FE" w:rsidP="00782887">
      <w:pPr>
        <w:pStyle w:val="3"/>
        <w:rPr>
          <w:lang w:val="en-US"/>
        </w:rPr>
      </w:pPr>
      <w:bookmarkStart w:id="15" w:name="_Toc114212612"/>
      <w:r w:rsidRPr="006D117E">
        <w:t xml:space="preserve">Обработка конструкции </w:t>
      </w:r>
      <w:r w:rsidRPr="006D117E">
        <w:rPr>
          <w:lang w:val="en-US"/>
        </w:rPr>
        <w:t>If</w:t>
      </w:r>
      <w:r w:rsidRPr="006D117E">
        <w:t>-</w:t>
      </w:r>
      <w:r w:rsidRPr="006D117E">
        <w:rPr>
          <w:lang w:val="en-US"/>
        </w:rPr>
        <w:t>Else</w:t>
      </w:r>
      <w:bookmarkEnd w:id="15"/>
    </w:p>
    <w:p w14:paraId="5B17F7F1" w14:textId="393BD2D9" w:rsidR="00E523FE" w:rsidRPr="005A2105" w:rsidRDefault="00212544" w:rsidP="00E523FE">
      <w:r>
        <w:t xml:space="preserve">При </w:t>
      </w:r>
      <w:r w:rsidR="003E7642">
        <w:t xml:space="preserve">составлении грамматики одной из первых серьезных трудностей стала обработка </w:t>
      </w:r>
      <w:r w:rsidR="00032287">
        <w:t xml:space="preserve">конструкции </w:t>
      </w:r>
      <w:r w:rsidR="00032287">
        <w:rPr>
          <w:lang w:val="en-US"/>
        </w:rPr>
        <w:t>If</w:t>
      </w:r>
      <w:r w:rsidR="00032287" w:rsidRPr="00032287">
        <w:t>-</w:t>
      </w:r>
      <w:r w:rsidR="00032287">
        <w:rPr>
          <w:lang w:val="en-US"/>
        </w:rPr>
        <w:t>Else</w:t>
      </w:r>
      <w:r w:rsidR="00032287" w:rsidRPr="00032287">
        <w:t xml:space="preserve">. </w:t>
      </w:r>
      <w:r w:rsidR="00032287">
        <w:t xml:space="preserve">Проблема возникла, так как в языке </w:t>
      </w:r>
      <w:r w:rsidR="00032287">
        <w:rPr>
          <w:lang w:val="en-US"/>
        </w:rPr>
        <w:t>Go</w:t>
      </w:r>
      <w:r w:rsidR="00032287" w:rsidRPr="00032287">
        <w:t xml:space="preserve"> </w:t>
      </w:r>
      <w:r w:rsidR="00032287">
        <w:t>при составлении конструкции не может быть пустых строк.</w:t>
      </w:r>
      <w:r w:rsidR="005A2105" w:rsidRPr="005A2105">
        <w:t xml:space="preserve"> </w:t>
      </w:r>
      <w:r w:rsidR="005A2105">
        <w:t>Это можно увидеть на примере ниже.</w:t>
      </w:r>
    </w:p>
    <w:p w14:paraId="7559158E" w14:textId="77777777" w:rsidR="00032287" w:rsidRPr="00952027" w:rsidRDefault="00032287" w:rsidP="00032287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</w:pPr>
      <w:r w:rsidRPr="00032287">
        <w:rPr>
          <w:rFonts w:ascii="inherit" w:eastAsia="Times New Roman" w:hAnsi="inherit" w:cs="Courier New"/>
          <w:bCs w:val="0"/>
          <w:color w:val="800080"/>
          <w:szCs w:val="28"/>
          <w:lang w:val="en-US" w:eastAsia="ru-RU"/>
        </w:rPr>
        <w:t>package</w:t>
      </w:r>
      <w:r w:rsidRPr="0095202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 </w:t>
      </w:r>
      <w:r w:rsidRPr="00032287">
        <w:rPr>
          <w:rFonts w:ascii="inherit" w:eastAsia="Times New Roman" w:hAnsi="inherit" w:cs="Courier New"/>
          <w:bCs w:val="0"/>
          <w:color w:val="004ED0"/>
          <w:szCs w:val="28"/>
          <w:lang w:val="en-US" w:eastAsia="ru-RU"/>
        </w:rPr>
        <w:t>main</w:t>
      </w:r>
    </w:p>
    <w:p w14:paraId="759CE6C3" w14:textId="77777777" w:rsidR="00032287" w:rsidRPr="00952027" w:rsidRDefault="00032287" w:rsidP="00032287">
      <w:pPr>
        <w:shd w:val="clear" w:color="auto" w:fill="F9F9F9"/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</w:pPr>
      <w:r w:rsidRPr="00032287">
        <w:rPr>
          <w:rFonts w:ascii="Courier New" w:eastAsia="Times New Roman" w:hAnsi="Courier New" w:cs="Courier New"/>
          <w:bCs w:val="0"/>
          <w:color w:val="000000"/>
          <w:szCs w:val="28"/>
          <w:lang w:val="en-US" w:eastAsia="ru-RU"/>
        </w:rPr>
        <w:t> </w:t>
      </w:r>
    </w:p>
    <w:p w14:paraId="1F4DC28C" w14:textId="77777777" w:rsidR="00032287" w:rsidRPr="00952027" w:rsidRDefault="00032287" w:rsidP="00032287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</w:pPr>
      <w:r w:rsidRPr="00032287">
        <w:rPr>
          <w:rFonts w:ascii="inherit" w:eastAsia="Times New Roman" w:hAnsi="inherit" w:cs="Courier New"/>
          <w:bCs w:val="0"/>
          <w:color w:val="800080"/>
          <w:szCs w:val="28"/>
          <w:lang w:val="en-US" w:eastAsia="ru-RU"/>
        </w:rPr>
        <w:t>import</w:t>
      </w:r>
      <w:r w:rsidRPr="0095202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 </w:t>
      </w:r>
      <w:r w:rsidRPr="00952027">
        <w:rPr>
          <w:rFonts w:ascii="inherit" w:eastAsia="Times New Roman" w:hAnsi="inherit" w:cs="Courier New"/>
          <w:bCs w:val="0"/>
          <w:color w:val="008000"/>
          <w:szCs w:val="28"/>
          <w:lang w:eastAsia="ru-RU"/>
        </w:rPr>
        <w:t>"</w:t>
      </w:r>
      <w:proofErr w:type="spellStart"/>
      <w:r w:rsidRPr="00032287">
        <w:rPr>
          <w:rFonts w:ascii="inherit" w:eastAsia="Times New Roman" w:hAnsi="inherit" w:cs="Courier New"/>
          <w:bCs w:val="0"/>
          <w:color w:val="008000"/>
          <w:szCs w:val="28"/>
          <w:lang w:val="en-US" w:eastAsia="ru-RU"/>
        </w:rPr>
        <w:t>fmt</w:t>
      </w:r>
      <w:proofErr w:type="spellEnd"/>
      <w:r w:rsidRPr="00952027">
        <w:rPr>
          <w:rFonts w:ascii="inherit" w:eastAsia="Times New Roman" w:hAnsi="inherit" w:cs="Courier New"/>
          <w:bCs w:val="0"/>
          <w:color w:val="008000"/>
          <w:szCs w:val="28"/>
          <w:lang w:eastAsia="ru-RU"/>
        </w:rPr>
        <w:t>"</w:t>
      </w:r>
    </w:p>
    <w:p w14:paraId="052D4A82" w14:textId="77777777" w:rsidR="00032287" w:rsidRPr="00952027" w:rsidRDefault="00032287" w:rsidP="00032287">
      <w:pPr>
        <w:shd w:val="clear" w:color="auto" w:fill="F9F9F9"/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</w:pPr>
      <w:r w:rsidRPr="00032287">
        <w:rPr>
          <w:rFonts w:ascii="Courier New" w:eastAsia="Times New Roman" w:hAnsi="Courier New" w:cs="Courier New"/>
          <w:bCs w:val="0"/>
          <w:color w:val="000000"/>
          <w:szCs w:val="28"/>
          <w:lang w:val="en-US" w:eastAsia="ru-RU"/>
        </w:rPr>
        <w:t> </w:t>
      </w:r>
    </w:p>
    <w:p w14:paraId="359001F1" w14:textId="77777777" w:rsidR="00032287" w:rsidRPr="00952027" w:rsidRDefault="00032287" w:rsidP="00032287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</w:pPr>
      <w:proofErr w:type="spellStart"/>
      <w:r w:rsidRPr="00032287">
        <w:rPr>
          <w:rFonts w:ascii="inherit" w:eastAsia="Times New Roman" w:hAnsi="inherit" w:cs="Courier New"/>
          <w:bCs w:val="0"/>
          <w:color w:val="800080"/>
          <w:szCs w:val="28"/>
          <w:lang w:val="en-US" w:eastAsia="ru-RU"/>
        </w:rPr>
        <w:t>func</w:t>
      </w:r>
      <w:proofErr w:type="spellEnd"/>
      <w:r w:rsidRPr="0095202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 </w:t>
      </w:r>
      <w:r w:rsidRPr="00032287">
        <w:rPr>
          <w:rFonts w:ascii="inherit" w:eastAsia="Times New Roman" w:hAnsi="inherit" w:cs="Courier New"/>
          <w:bCs w:val="0"/>
          <w:color w:val="004ED0"/>
          <w:szCs w:val="28"/>
          <w:lang w:val="en-US" w:eastAsia="ru-RU"/>
        </w:rPr>
        <w:t>main</w:t>
      </w:r>
      <w:r w:rsidRPr="0095202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()</w:t>
      </w:r>
      <w:r w:rsidRPr="0095202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 </w:t>
      </w:r>
      <w:r w:rsidRPr="0095202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{</w:t>
      </w:r>
    </w:p>
    <w:p w14:paraId="70A75489" w14:textId="77777777" w:rsidR="00032287" w:rsidRPr="00032287" w:rsidRDefault="00032287" w:rsidP="00032287">
      <w:pPr>
        <w:shd w:val="clear" w:color="auto" w:fill="F9F9F9"/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</w:pPr>
      <w:r w:rsidRPr="00032287">
        <w:rPr>
          <w:rFonts w:ascii="inherit" w:eastAsia="Times New Roman" w:hAnsi="inherit" w:cs="Courier New"/>
          <w:bCs w:val="0"/>
          <w:color w:val="006FE0"/>
          <w:szCs w:val="28"/>
          <w:lang w:val="en-US" w:eastAsia="ru-RU"/>
        </w:rPr>
        <w:t>    </w:t>
      </w:r>
      <w:proofErr w:type="spellStart"/>
      <w:r w:rsidRPr="00032287">
        <w:rPr>
          <w:rFonts w:ascii="inherit" w:eastAsia="Times New Roman" w:hAnsi="inherit" w:cs="Courier New"/>
          <w:bCs w:val="0"/>
          <w:color w:val="800080"/>
          <w:szCs w:val="28"/>
          <w:lang w:eastAsia="ru-RU"/>
        </w:rPr>
        <w:t>var</w:t>
      </w:r>
      <w:proofErr w:type="spellEnd"/>
      <w:r w:rsidRPr="0003228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 </w:t>
      </w:r>
      <w:proofErr w:type="spellStart"/>
      <w:r w:rsidRPr="00032287">
        <w:rPr>
          <w:rFonts w:ascii="inherit" w:eastAsia="Times New Roman" w:hAnsi="inherit" w:cs="Courier New"/>
          <w:bCs w:val="0"/>
          <w:color w:val="002D7A"/>
          <w:szCs w:val="28"/>
          <w:lang w:eastAsia="ru-RU"/>
        </w:rPr>
        <w:t>command</w:t>
      </w:r>
      <w:proofErr w:type="spellEnd"/>
      <w:r w:rsidRPr="0003228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 = </w:t>
      </w:r>
      <w:r w:rsidRPr="00032287">
        <w:rPr>
          <w:rFonts w:ascii="inherit" w:eastAsia="Times New Roman" w:hAnsi="inherit" w:cs="Courier New"/>
          <w:bCs w:val="0"/>
          <w:color w:val="008000"/>
          <w:szCs w:val="28"/>
          <w:lang w:eastAsia="ru-RU"/>
        </w:rPr>
        <w:t>"идти на восток"</w:t>
      </w:r>
    </w:p>
    <w:p w14:paraId="5E6311BD" w14:textId="77777777" w:rsidR="00032287" w:rsidRPr="00032287" w:rsidRDefault="00032287" w:rsidP="00032287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</w:pPr>
      <w:r w:rsidRPr="00032287"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  <w:t> </w:t>
      </w:r>
    </w:p>
    <w:p w14:paraId="19AC772C" w14:textId="19BF22CC" w:rsidR="00032287" w:rsidRPr="00032287" w:rsidRDefault="00032287" w:rsidP="00032287">
      <w:pPr>
        <w:shd w:val="clear" w:color="auto" w:fill="F9F9F9"/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</w:pPr>
      <w:r w:rsidRPr="0003228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>    </w:t>
      </w:r>
      <w:proofErr w:type="spellStart"/>
      <w:r w:rsidRPr="00032287">
        <w:rPr>
          <w:rFonts w:ascii="inherit" w:eastAsia="Times New Roman" w:hAnsi="inherit" w:cs="Courier New"/>
          <w:bCs w:val="0"/>
          <w:color w:val="800080"/>
          <w:szCs w:val="28"/>
          <w:lang w:eastAsia="ru-RU"/>
        </w:rPr>
        <w:t>if</w:t>
      </w:r>
      <w:proofErr w:type="spellEnd"/>
      <w:r w:rsidRPr="0003228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 </w:t>
      </w:r>
      <w:proofErr w:type="spellStart"/>
      <w:r w:rsidRPr="00032287">
        <w:rPr>
          <w:rFonts w:ascii="inherit" w:eastAsia="Times New Roman" w:hAnsi="inherit" w:cs="Courier New"/>
          <w:bCs w:val="0"/>
          <w:color w:val="002D7A"/>
          <w:szCs w:val="28"/>
          <w:lang w:eastAsia="ru-RU"/>
        </w:rPr>
        <w:t>command</w:t>
      </w:r>
      <w:proofErr w:type="spellEnd"/>
      <w:r w:rsidRPr="0003228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 == </w:t>
      </w:r>
      <w:r w:rsidRPr="00032287">
        <w:rPr>
          <w:rFonts w:ascii="inherit" w:eastAsia="Times New Roman" w:hAnsi="inherit" w:cs="Courier New"/>
          <w:bCs w:val="0"/>
          <w:color w:val="008000"/>
          <w:szCs w:val="28"/>
          <w:lang w:eastAsia="ru-RU"/>
        </w:rPr>
        <w:t>"идти на восток"</w:t>
      </w:r>
      <w:r w:rsidRPr="0003228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 </w:t>
      </w:r>
      <w:r w:rsidRPr="0003228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{</w:t>
      </w:r>
      <w:r w:rsidRPr="0003228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 </w:t>
      </w:r>
      <w:r w:rsidRPr="00032287">
        <w:rPr>
          <w:rFonts w:ascii="inherit" w:eastAsia="Times New Roman" w:hAnsi="inherit" w:cs="Courier New"/>
          <w:bCs w:val="0"/>
          <w:color w:val="FF8000"/>
          <w:szCs w:val="28"/>
          <w:lang w:eastAsia="ru-RU"/>
        </w:rPr>
        <w:t xml:space="preserve"> </w:t>
      </w:r>
    </w:p>
    <w:p w14:paraId="0864A1F6" w14:textId="77777777" w:rsidR="00032287" w:rsidRPr="00032287" w:rsidRDefault="00032287" w:rsidP="00032287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</w:pPr>
      <w:r w:rsidRPr="0003228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         </w:t>
      </w:r>
      <w:proofErr w:type="spellStart"/>
      <w:r w:rsidRPr="00032287">
        <w:rPr>
          <w:rFonts w:ascii="inherit" w:eastAsia="Times New Roman" w:hAnsi="inherit" w:cs="Courier New"/>
          <w:bCs w:val="0"/>
          <w:color w:val="002D7A"/>
          <w:szCs w:val="28"/>
          <w:lang w:eastAsia="ru-RU"/>
        </w:rPr>
        <w:t>fmt</w:t>
      </w:r>
      <w:r w:rsidRPr="0003228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.</w:t>
      </w:r>
      <w:r w:rsidRPr="00032287">
        <w:rPr>
          <w:rFonts w:ascii="inherit" w:eastAsia="Times New Roman" w:hAnsi="inherit" w:cs="Courier New"/>
          <w:bCs w:val="0"/>
          <w:color w:val="004ED0"/>
          <w:szCs w:val="28"/>
          <w:lang w:eastAsia="ru-RU"/>
        </w:rPr>
        <w:t>Println</w:t>
      </w:r>
      <w:proofErr w:type="spellEnd"/>
      <w:r w:rsidRPr="0003228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(</w:t>
      </w:r>
      <w:r w:rsidRPr="00032287">
        <w:rPr>
          <w:rFonts w:ascii="inherit" w:eastAsia="Times New Roman" w:hAnsi="inherit" w:cs="Courier New"/>
          <w:bCs w:val="0"/>
          <w:color w:val="008000"/>
          <w:szCs w:val="28"/>
          <w:lang w:eastAsia="ru-RU"/>
        </w:rPr>
        <w:t>"Вы направляетесь к горе."</w:t>
      </w:r>
      <w:r w:rsidRPr="0003228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)</w:t>
      </w:r>
    </w:p>
    <w:p w14:paraId="17A61F14" w14:textId="778FC164" w:rsidR="00032287" w:rsidRPr="00032287" w:rsidRDefault="00032287" w:rsidP="00032287">
      <w:pPr>
        <w:shd w:val="clear" w:color="auto" w:fill="F9F9F9"/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val="en-US" w:eastAsia="ru-RU"/>
        </w:rPr>
      </w:pPr>
      <w:r w:rsidRPr="00032287">
        <w:rPr>
          <w:rFonts w:ascii="inherit" w:eastAsia="Times New Roman" w:hAnsi="inherit" w:cs="Courier New"/>
          <w:bCs w:val="0"/>
          <w:color w:val="006FE0"/>
          <w:szCs w:val="28"/>
          <w:lang w:val="en-US" w:eastAsia="ru-RU"/>
        </w:rPr>
        <w:t>    </w:t>
      </w:r>
      <w:r w:rsidRPr="00032287">
        <w:rPr>
          <w:rFonts w:ascii="inherit" w:eastAsia="Times New Roman" w:hAnsi="inherit" w:cs="Courier New"/>
          <w:bCs w:val="0"/>
          <w:color w:val="333333"/>
          <w:szCs w:val="28"/>
          <w:lang w:val="en-US" w:eastAsia="ru-RU"/>
        </w:rPr>
        <w:t>}</w:t>
      </w:r>
      <w:r w:rsidRPr="00032287">
        <w:rPr>
          <w:rFonts w:ascii="inherit" w:eastAsia="Times New Roman" w:hAnsi="inherit" w:cs="Courier New"/>
          <w:bCs w:val="0"/>
          <w:color w:val="006FE0"/>
          <w:szCs w:val="28"/>
          <w:lang w:val="en-US" w:eastAsia="ru-RU"/>
        </w:rPr>
        <w:t xml:space="preserve"> </w:t>
      </w:r>
      <w:r w:rsidRPr="00032287">
        <w:rPr>
          <w:rFonts w:ascii="inherit" w:eastAsia="Times New Roman" w:hAnsi="inherit" w:cs="Courier New"/>
          <w:bCs w:val="0"/>
          <w:color w:val="800080"/>
          <w:szCs w:val="28"/>
          <w:lang w:val="en-US" w:eastAsia="ru-RU"/>
        </w:rPr>
        <w:t>else</w:t>
      </w:r>
      <w:r w:rsidRPr="00032287">
        <w:rPr>
          <w:rFonts w:ascii="inherit" w:eastAsia="Times New Roman" w:hAnsi="inherit" w:cs="Courier New"/>
          <w:bCs w:val="0"/>
          <w:color w:val="006FE0"/>
          <w:szCs w:val="28"/>
          <w:lang w:val="en-US" w:eastAsia="ru-RU"/>
        </w:rPr>
        <w:t xml:space="preserve"> </w:t>
      </w:r>
      <w:r w:rsidRPr="00032287">
        <w:rPr>
          <w:rFonts w:ascii="inherit" w:eastAsia="Times New Roman" w:hAnsi="inherit" w:cs="Courier New"/>
          <w:bCs w:val="0"/>
          <w:color w:val="800080"/>
          <w:szCs w:val="28"/>
          <w:lang w:val="en-US" w:eastAsia="ru-RU"/>
        </w:rPr>
        <w:t>if</w:t>
      </w:r>
      <w:r w:rsidRPr="00032287">
        <w:rPr>
          <w:rFonts w:ascii="inherit" w:eastAsia="Times New Roman" w:hAnsi="inherit" w:cs="Courier New"/>
          <w:bCs w:val="0"/>
          <w:color w:val="006FE0"/>
          <w:szCs w:val="28"/>
          <w:lang w:val="en-US" w:eastAsia="ru-RU"/>
        </w:rPr>
        <w:t xml:space="preserve"> </w:t>
      </w:r>
      <w:r w:rsidRPr="00032287">
        <w:rPr>
          <w:rFonts w:ascii="inherit" w:eastAsia="Times New Roman" w:hAnsi="inherit" w:cs="Courier New"/>
          <w:bCs w:val="0"/>
          <w:color w:val="002D7A"/>
          <w:szCs w:val="28"/>
          <w:lang w:val="en-US" w:eastAsia="ru-RU"/>
        </w:rPr>
        <w:t>command</w:t>
      </w:r>
      <w:r w:rsidRPr="00032287">
        <w:rPr>
          <w:rFonts w:ascii="inherit" w:eastAsia="Times New Roman" w:hAnsi="inherit" w:cs="Courier New"/>
          <w:bCs w:val="0"/>
          <w:color w:val="006FE0"/>
          <w:szCs w:val="28"/>
          <w:lang w:val="en-US" w:eastAsia="ru-RU"/>
        </w:rPr>
        <w:t xml:space="preserve"> == </w:t>
      </w:r>
      <w:r w:rsidRPr="00032287">
        <w:rPr>
          <w:rFonts w:ascii="inherit" w:eastAsia="Times New Roman" w:hAnsi="inherit" w:cs="Courier New"/>
          <w:bCs w:val="0"/>
          <w:color w:val="008000"/>
          <w:szCs w:val="28"/>
          <w:lang w:val="en-US" w:eastAsia="ru-RU"/>
        </w:rPr>
        <w:t>"</w:t>
      </w:r>
      <w:r w:rsidRPr="00032287">
        <w:rPr>
          <w:rFonts w:ascii="inherit" w:eastAsia="Times New Roman" w:hAnsi="inherit" w:cs="Courier New"/>
          <w:bCs w:val="0"/>
          <w:color w:val="008000"/>
          <w:szCs w:val="28"/>
          <w:lang w:eastAsia="ru-RU"/>
        </w:rPr>
        <w:t>зайти</w:t>
      </w:r>
      <w:r w:rsidRPr="00032287">
        <w:rPr>
          <w:rFonts w:ascii="inherit" w:eastAsia="Times New Roman" w:hAnsi="inherit" w:cs="Courier New"/>
          <w:bCs w:val="0"/>
          <w:color w:val="008000"/>
          <w:szCs w:val="28"/>
          <w:lang w:val="en-US" w:eastAsia="ru-RU"/>
        </w:rPr>
        <w:t xml:space="preserve"> </w:t>
      </w:r>
      <w:r w:rsidRPr="00032287">
        <w:rPr>
          <w:rFonts w:ascii="inherit" w:eastAsia="Times New Roman" w:hAnsi="inherit" w:cs="Courier New"/>
          <w:bCs w:val="0"/>
          <w:color w:val="008000"/>
          <w:szCs w:val="28"/>
          <w:lang w:eastAsia="ru-RU"/>
        </w:rPr>
        <w:t>внутрь</w:t>
      </w:r>
      <w:r w:rsidRPr="00032287">
        <w:rPr>
          <w:rFonts w:ascii="inherit" w:eastAsia="Times New Roman" w:hAnsi="inherit" w:cs="Courier New"/>
          <w:bCs w:val="0"/>
          <w:color w:val="008000"/>
          <w:szCs w:val="28"/>
          <w:lang w:val="en-US" w:eastAsia="ru-RU"/>
        </w:rPr>
        <w:t>"</w:t>
      </w:r>
      <w:r w:rsidRPr="00032287">
        <w:rPr>
          <w:rFonts w:ascii="inherit" w:eastAsia="Times New Roman" w:hAnsi="inherit" w:cs="Courier New"/>
          <w:bCs w:val="0"/>
          <w:color w:val="006FE0"/>
          <w:szCs w:val="28"/>
          <w:lang w:val="en-US" w:eastAsia="ru-RU"/>
        </w:rPr>
        <w:t xml:space="preserve"> </w:t>
      </w:r>
      <w:r w:rsidRPr="00032287">
        <w:rPr>
          <w:rFonts w:ascii="inherit" w:eastAsia="Times New Roman" w:hAnsi="inherit" w:cs="Courier New"/>
          <w:bCs w:val="0"/>
          <w:color w:val="333333"/>
          <w:szCs w:val="28"/>
          <w:lang w:val="en-US" w:eastAsia="ru-RU"/>
        </w:rPr>
        <w:t>{</w:t>
      </w:r>
      <w:r w:rsidRPr="00032287">
        <w:rPr>
          <w:rFonts w:ascii="inherit" w:eastAsia="Times New Roman" w:hAnsi="inherit" w:cs="Courier New"/>
          <w:bCs w:val="0"/>
          <w:color w:val="006FE0"/>
          <w:szCs w:val="28"/>
          <w:lang w:val="en-US" w:eastAsia="ru-RU"/>
        </w:rPr>
        <w:t xml:space="preserve"> </w:t>
      </w:r>
    </w:p>
    <w:p w14:paraId="5B030B65" w14:textId="77777777" w:rsidR="00032287" w:rsidRPr="00032287" w:rsidRDefault="00032287" w:rsidP="00032287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</w:pPr>
      <w:r w:rsidRPr="00032287">
        <w:rPr>
          <w:rFonts w:ascii="inherit" w:eastAsia="Times New Roman" w:hAnsi="inherit" w:cs="Courier New"/>
          <w:bCs w:val="0"/>
          <w:color w:val="006FE0"/>
          <w:szCs w:val="28"/>
          <w:lang w:val="en-US" w:eastAsia="ru-RU"/>
        </w:rPr>
        <w:t xml:space="preserve">         </w:t>
      </w:r>
      <w:proofErr w:type="spellStart"/>
      <w:r w:rsidRPr="00032287">
        <w:rPr>
          <w:rFonts w:ascii="inherit" w:eastAsia="Times New Roman" w:hAnsi="inherit" w:cs="Courier New"/>
          <w:bCs w:val="0"/>
          <w:color w:val="002D7A"/>
          <w:szCs w:val="28"/>
          <w:lang w:eastAsia="ru-RU"/>
        </w:rPr>
        <w:t>fmt</w:t>
      </w:r>
      <w:r w:rsidRPr="0003228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.</w:t>
      </w:r>
      <w:r w:rsidRPr="00032287">
        <w:rPr>
          <w:rFonts w:ascii="inherit" w:eastAsia="Times New Roman" w:hAnsi="inherit" w:cs="Courier New"/>
          <w:bCs w:val="0"/>
          <w:color w:val="004ED0"/>
          <w:szCs w:val="28"/>
          <w:lang w:eastAsia="ru-RU"/>
        </w:rPr>
        <w:t>Println</w:t>
      </w:r>
      <w:proofErr w:type="spellEnd"/>
      <w:r w:rsidRPr="0003228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(</w:t>
      </w:r>
      <w:r w:rsidRPr="00032287">
        <w:rPr>
          <w:rFonts w:ascii="inherit" w:eastAsia="Times New Roman" w:hAnsi="inherit" w:cs="Courier New"/>
          <w:bCs w:val="0"/>
          <w:color w:val="008000"/>
          <w:szCs w:val="28"/>
          <w:lang w:eastAsia="ru-RU"/>
        </w:rPr>
        <w:t>"Вы заходите в пещеру, где будете жить до конца своей жизни."</w:t>
      </w:r>
      <w:r w:rsidRPr="0003228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)</w:t>
      </w:r>
    </w:p>
    <w:p w14:paraId="1ED90653" w14:textId="54A6AB0C" w:rsidR="00032287" w:rsidRPr="00032287" w:rsidRDefault="00032287" w:rsidP="00032287">
      <w:pPr>
        <w:shd w:val="clear" w:color="auto" w:fill="F9F9F9"/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</w:pPr>
      <w:r w:rsidRPr="0003228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>    </w:t>
      </w:r>
      <w:r w:rsidRPr="0003228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}</w:t>
      </w:r>
      <w:r w:rsidRPr="0003228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 </w:t>
      </w:r>
      <w:proofErr w:type="spellStart"/>
      <w:r w:rsidRPr="00032287">
        <w:rPr>
          <w:rFonts w:ascii="inherit" w:eastAsia="Times New Roman" w:hAnsi="inherit" w:cs="Courier New"/>
          <w:bCs w:val="0"/>
          <w:color w:val="800080"/>
          <w:szCs w:val="28"/>
          <w:lang w:eastAsia="ru-RU"/>
        </w:rPr>
        <w:t>else</w:t>
      </w:r>
      <w:proofErr w:type="spellEnd"/>
      <w:r w:rsidRPr="0003228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 </w:t>
      </w:r>
      <w:r w:rsidRPr="0003228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{</w:t>
      </w:r>
      <w:r w:rsidRPr="0003228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 </w:t>
      </w:r>
    </w:p>
    <w:p w14:paraId="06D44F75" w14:textId="77777777" w:rsidR="00032287" w:rsidRPr="00032287" w:rsidRDefault="00032287" w:rsidP="00032287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</w:pPr>
      <w:r w:rsidRPr="0003228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 xml:space="preserve">         </w:t>
      </w:r>
      <w:proofErr w:type="spellStart"/>
      <w:r w:rsidRPr="00032287">
        <w:rPr>
          <w:rFonts w:ascii="inherit" w:eastAsia="Times New Roman" w:hAnsi="inherit" w:cs="Courier New"/>
          <w:bCs w:val="0"/>
          <w:color w:val="002D7A"/>
          <w:szCs w:val="28"/>
          <w:lang w:eastAsia="ru-RU"/>
        </w:rPr>
        <w:t>fmt</w:t>
      </w:r>
      <w:r w:rsidRPr="0003228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.</w:t>
      </w:r>
      <w:r w:rsidRPr="00032287">
        <w:rPr>
          <w:rFonts w:ascii="inherit" w:eastAsia="Times New Roman" w:hAnsi="inherit" w:cs="Courier New"/>
          <w:bCs w:val="0"/>
          <w:color w:val="004ED0"/>
          <w:szCs w:val="28"/>
          <w:lang w:eastAsia="ru-RU"/>
        </w:rPr>
        <w:t>Println</w:t>
      </w:r>
      <w:proofErr w:type="spellEnd"/>
      <w:r w:rsidRPr="0003228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(</w:t>
      </w:r>
      <w:r w:rsidRPr="00032287">
        <w:rPr>
          <w:rFonts w:ascii="inherit" w:eastAsia="Times New Roman" w:hAnsi="inherit" w:cs="Courier New"/>
          <w:bCs w:val="0"/>
          <w:color w:val="008000"/>
          <w:szCs w:val="28"/>
          <w:lang w:eastAsia="ru-RU"/>
        </w:rPr>
        <w:t>"Пока не совсем понятно."</w:t>
      </w:r>
      <w:r w:rsidRPr="0003228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)</w:t>
      </w:r>
    </w:p>
    <w:p w14:paraId="19F902EA" w14:textId="77777777" w:rsidR="00032287" w:rsidRPr="00032287" w:rsidRDefault="00032287" w:rsidP="00032287">
      <w:pPr>
        <w:shd w:val="clear" w:color="auto" w:fill="F9F9F9"/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</w:pPr>
      <w:r w:rsidRPr="00032287">
        <w:rPr>
          <w:rFonts w:ascii="inherit" w:eastAsia="Times New Roman" w:hAnsi="inherit" w:cs="Courier New"/>
          <w:bCs w:val="0"/>
          <w:color w:val="006FE0"/>
          <w:szCs w:val="28"/>
          <w:lang w:eastAsia="ru-RU"/>
        </w:rPr>
        <w:t>    </w:t>
      </w:r>
      <w:r w:rsidRPr="0003228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}</w:t>
      </w:r>
    </w:p>
    <w:p w14:paraId="5348D787" w14:textId="6F9A5406" w:rsidR="00032287" w:rsidRPr="003517B9" w:rsidRDefault="00032287" w:rsidP="003517B9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bCs w:val="0"/>
          <w:color w:val="000000"/>
          <w:szCs w:val="28"/>
          <w:lang w:eastAsia="ru-RU"/>
        </w:rPr>
      </w:pPr>
      <w:r w:rsidRPr="00032287">
        <w:rPr>
          <w:rFonts w:ascii="inherit" w:eastAsia="Times New Roman" w:hAnsi="inherit" w:cs="Courier New"/>
          <w:bCs w:val="0"/>
          <w:color w:val="333333"/>
          <w:szCs w:val="28"/>
          <w:lang w:eastAsia="ru-RU"/>
        </w:rPr>
        <w:t>}</w:t>
      </w:r>
    </w:p>
    <w:p w14:paraId="7C3419F8" w14:textId="77777777" w:rsidR="003517B9" w:rsidRDefault="003517B9" w:rsidP="00E523FE">
      <w:r>
        <w:t xml:space="preserve">Как видно на примере (строки 10 и 12), при построении конструкции </w:t>
      </w:r>
      <w:r>
        <w:rPr>
          <w:lang w:val="en-US"/>
        </w:rPr>
        <w:t>If</w:t>
      </w:r>
      <w:r w:rsidRPr="003517B9">
        <w:t>-</w:t>
      </w:r>
      <w:r>
        <w:rPr>
          <w:lang w:val="en-US"/>
        </w:rPr>
        <w:t>Else</w:t>
      </w:r>
      <w:r>
        <w:t xml:space="preserve"> после первого набора операций (конструкция </w:t>
      </w:r>
      <w:r w:rsidRPr="003517B9">
        <w:rPr>
          <w:rFonts w:ascii="Consolas" w:hAnsi="Consolas"/>
          <w:lang w:val="en-US"/>
        </w:rPr>
        <w:t>if</w:t>
      </w:r>
      <w:r w:rsidRPr="003517B9">
        <w:rPr>
          <w:rFonts w:ascii="Consolas" w:hAnsi="Consolas"/>
        </w:rPr>
        <w:t xml:space="preserve"> {…}</w:t>
      </w:r>
      <w:r w:rsidRPr="003517B9">
        <w:t>)</w:t>
      </w:r>
      <w:r>
        <w:t xml:space="preserve">, начало </w:t>
      </w:r>
      <w:r>
        <w:lastRenderedPageBreak/>
        <w:t xml:space="preserve">следующего набора операций (конструкция </w:t>
      </w:r>
      <w:r>
        <w:rPr>
          <w:rFonts w:ascii="Consolas" w:hAnsi="Consolas"/>
          <w:lang w:val="en-US"/>
        </w:rPr>
        <w:t>else</w:t>
      </w:r>
      <w:r w:rsidRPr="003517B9">
        <w:rPr>
          <w:rFonts w:ascii="Consolas" w:hAnsi="Consolas"/>
        </w:rPr>
        <w:t xml:space="preserve"> {…}</w:t>
      </w:r>
      <w:r w:rsidRPr="003517B9">
        <w:t>)</w:t>
      </w:r>
      <w:r>
        <w:t xml:space="preserve"> должно начинаться с той же строки, на которой оканчивается первая конструкция. </w:t>
      </w:r>
    </w:p>
    <w:p w14:paraId="0BA727E8" w14:textId="5AF244FE" w:rsidR="003517B9" w:rsidRDefault="003517B9" w:rsidP="00E523FE">
      <w:r>
        <w:t xml:space="preserve">Такая особенность отличает данную конструкцию от других, из-за чего возникают трудности. До этого наличие в коде пустых строк парсером просто игнорировалось, однако в данном конкретном моменте наличие пустой строки не допускается грамматикой </w:t>
      </w:r>
      <w:r>
        <w:rPr>
          <w:lang w:val="en-US"/>
        </w:rPr>
        <w:t>Golang</w:t>
      </w:r>
      <w:r w:rsidRPr="003517B9">
        <w:t xml:space="preserve">. </w:t>
      </w:r>
    </w:p>
    <w:p w14:paraId="1B4D9F17" w14:textId="5602C514" w:rsidR="003517B9" w:rsidRPr="003517B9" w:rsidRDefault="003517B9" w:rsidP="00E523FE">
      <w:r>
        <w:t>Таким образом, обработка пустых строк не могла быть одинаковой для любого участка кода. Для решения сложившейся проблемы пришлось изменить возвращаемые значения лексического анализатора и их обработку в синтаксическом анализаторе, а именно ввода обработки подобных пустых строк.</w:t>
      </w:r>
    </w:p>
    <w:p w14:paraId="09028803" w14:textId="77777777" w:rsidR="00032287" w:rsidRPr="003517B9" w:rsidRDefault="00032287" w:rsidP="00E523FE"/>
    <w:p w14:paraId="34AB43B6" w14:textId="46B6E84B" w:rsidR="00E523FE" w:rsidRDefault="002A79BE" w:rsidP="002A79BE">
      <w:pPr>
        <w:pStyle w:val="3"/>
      </w:pPr>
      <w:bookmarkStart w:id="16" w:name="_Toc114212613"/>
      <w:r>
        <w:t>Обработка объявления переменных</w:t>
      </w:r>
      <w:bookmarkEnd w:id="16"/>
    </w:p>
    <w:p w14:paraId="1006B7BE" w14:textId="77777777" w:rsidR="002E102F" w:rsidRDefault="00FD326B" w:rsidP="002A79BE">
      <w:r>
        <w:t xml:space="preserve">Грамматически задать определение конструкции объявления переменных вызвала некоторые сложности из-за большой вариативности записи данной команды в </w:t>
      </w:r>
      <w:r>
        <w:rPr>
          <w:lang w:val="en-US"/>
        </w:rPr>
        <w:t>Golang</w:t>
      </w:r>
      <w:r w:rsidRPr="00FD326B">
        <w:t xml:space="preserve">. </w:t>
      </w:r>
    </w:p>
    <w:p w14:paraId="647AE343" w14:textId="2E021CC7" w:rsidR="002E102F" w:rsidRDefault="002E102F" w:rsidP="002A79BE">
      <w:r>
        <w:t>Например, в языке программирования Си объявление переменной строится практически всегда либо в формате единичной переменной:</w:t>
      </w:r>
    </w:p>
    <w:p w14:paraId="521941E7" w14:textId="73DBCAE3" w:rsidR="002E102F" w:rsidRPr="00677267" w:rsidRDefault="002E102F" w:rsidP="00EB64D0">
      <w:pPr>
        <w:jc w:val="center"/>
        <w:rPr>
          <w:rFonts w:ascii="Consolas" w:hAnsi="Consolas"/>
          <w:sz w:val="36"/>
          <w:szCs w:val="36"/>
        </w:rPr>
      </w:pPr>
      <w:r w:rsidRPr="00677267">
        <w:rPr>
          <w:rFonts w:ascii="Consolas" w:hAnsi="Consolas"/>
          <w:sz w:val="36"/>
          <w:szCs w:val="36"/>
        </w:rPr>
        <w:t>&lt;</w:t>
      </w:r>
      <w:r w:rsidRPr="00677267">
        <w:rPr>
          <w:rFonts w:ascii="Consolas" w:hAnsi="Consolas"/>
          <w:sz w:val="36"/>
          <w:szCs w:val="36"/>
          <w:lang w:val="en-US"/>
        </w:rPr>
        <w:t>type</w:t>
      </w:r>
      <w:r w:rsidRPr="00677267">
        <w:rPr>
          <w:rFonts w:ascii="Consolas" w:hAnsi="Consolas"/>
          <w:sz w:val="36"/>
          <w:szCs w:val="36"/>
        </w:rPr>
        <w:t>&gt; &lt;</w:t>
      </w:r>
      <w:r w:rsidRPr="00677267">
        <w:rPr>
          <w:rFonts w:ascii="Consolas" w:hAnsi="Consolas"/>
          <w:sz w:val="36"/>
          <w:szCs w:val="36"/>
          <w:lang w:val="en-US"/>
        </w:rPr>
        <w:t>name</w:t>
      </w:r>
      <w:r w:rsidRPr="00677267">
        <w:rPr>
          <w:rFonts w:ascii="Consolas" w:hAnsi="Consolas"/>
          <w:sz w:val="36"/>
          <w:szCs w:val="36"/>
        </w:rPr>
        <w:t>&gt; = &lt;</w:t>
      </w:r>
      <w:r w:rsidRPr="00677267">
        <w:rPr>
          <w:rFonts w:ascii="Consolas" w:hAnsi="Consolas"/>
          <w:sz w:val="36"/>
          <w:szCs w:val="36"/>
          <w:lang w:val="en-US"/>
        </w:rPr>
        <w:t>value</w:t>
      </w:r>
      <w:r w:rsidRPr="00677267">
        <w:rPr>
          <w:rFonts w:ascii="Consolas" w:hAnsi="Consolas"/>
          <w:sz w:val="36"/>
          <w:szCs w:val="36"/>
        </w:rPr>
        <w:t>&gt;;</w:t>
      </w:r>
    </w:p>
    <w:p w14:paraId="7250F116" w14:textId="19232E94" w:rsidR="002E102F" w:rsidRDefault="002E102F" w:rsidP="002A79BE">
      <w:r>
        <w:t>Либо в формате множественных переменных</w:t>
      </w:r>
      <w:r w:rsidRPr="002E102F">
        <w:t>:</w:t>
      </w:r>
    </w:p>
    <w:p w14:paraId="73E10646" w14:textId="094C8F00" w:rsidR="00EB64D0" w:rsidRDefault="002E102F" w:rsidP="00EB64D0">
      <w:pPr>
        <w:jc w:val="center"/>
        <w:rPr>
          <w:rFonts w:ascii="Consolas" w:hAnsi="Consolas"/>
          <w:sz w:val="36"/>
          <w:szCs w:val="36"/>
          <w:lang w:val="en-US"/>
        </w:rPr>
      </w:pPr>
      <w:r w:rsidRPr="00677267">
        <w:rPr>
          <w:rFonts w:ascii="Consolas" w:hAnsi="Consolas"/>
          <w:sz w:val="36"/>
          <w:szCs w:val="36"/>
          <w:lang w:val="en-US"/>
        </w:rPr>
        <w:t>&lt;type&gt; &lt;name&gt; = &lt;value&gt;, &lt;name&gt; = &lt;value</w:t>
      </w:r>
      <w:proofErr w:type="gramStart"/>
      <w:r w:rsidRPr="00677267">
        <w:rPr>
          <w:rFonts w:ascii="Consolas" w:hAnsi="Consolas"/>
          <w:sz w:val="36"/>
          <w:szCs w:val="36"/>
          <w:lang w:val="en-US"/>
        </w:rPr>
        <w:t>&gt;;</w:t>
      </w:r>
      <w:proofErr w:type="gramEnd"/>
    </w:p>
    <w:p w14:paraId="5916B28A" w14:textId="77777777" w:rsidR="00677267" w:rsidRPr="00677267" w:rsidRDefault="00677267" w:rsidP="00EB64D0">
      <w:pPr>
        <w:jc w:val="center"/>
        <w:rPr>
          <w:rFonts w:ascii="Consolas" w:hAnsi="Consolas"/>
          <w:sz w:val="36"/>
          <w:szCs w:val="36"/>
          <w:lang w:val="en-US"/>
        </w:rPr>
      </w:pPr>
    </w:p>
    <w:p w14:paraId="47ED2930" w14:textId="2744903C" w:rsidR="00EB64D0" w:rsidRDefault="00EB64D0" w:rsidP="002A79BE">
      <w:r>
        <w:t xml:space="preserve">Или, для еще более простого в обработке примера, в языке </w:t>
      </w:r>
      <w:r>
        <w:rPr>
          <w:lang w:val="en-US"/>
        </w:rPr>
        <w:t>Python</w:t>
      </w:r>
      <w:r>
        <w:t xml:space="preserve"> все переменные объявляются простой конструкцией вида</w:t>
      </w:r>
      <w:r w:rsidRPr="00EB64D0">
        <w:t>:</w:t>
      </w:r>
    </w:p>
    <w:p w14:paraId="1505A40F" w14:textId="56CC332B" w:rsidR="002E102F" w:rsidRPr="00D65CFA" w:rsidRDefault="00EB64D0" w:rsidP="00677267">
      <w:pPr>
        <w:jc w:val="center"/>
        <w:rPr>
          <w:rFonts w:ascii="Consolas" w:hAnsi="Consolas"/>
          <w:sz w:val="36"/>
          <w:szCs w:val="28"/>
        </w:rPr>
      </w:pPr>
      <w:r w:rsidRPr="00D65CFA">
        <w:rPr>
          <w:rFonts w:ascii="Consolas" w:hAnsi="Consolas"/>
          <w:sz w:val="36"/>
          <w:szCs w:val="28"/>
        </w:rPr>
        <w:t>&lt;</w:t>
      </w:r>
      <w:r w:rsidRPr="00677267">
        <w:rPr>
          <w:rFonts w:ascii="Consolas" w:hAnsi="Consolas"/>
          <w:sz w:val="36"/>
          <w:szCs w:val="28"/>
          <w:lang w:val="en-US"/>
        </w:rPr>
        <w:t>name</w:t>
      </w:r>
      <w:r w:rsidRPr="00D65CFA">
        <w:rPr>
          <w:rFonts w:ascii="Consolas" w:hAnsi="Consolas"/>
          <w:sz w:val="36"/>
          <w:szCs w:val="28"/>
        </w:rPr>
        <w:t>&gt; = &lt;</w:t>
      </w:r>
      <w:proofErr w:type="spellStart"/>
      <w:r w:rsidRPr="00677267">
        <w:rPr>
          <w:rFonts w:ascii="Consolas" w:hAnsi="Consolas"/>
          <w:sz w:val="36"/>
          <w:szCs w:val="28"/>
          <w:lang w:val="en-US"/>
        </w:rPr>
        <w:t>val</w:t>
      </w:r>
      <w:proofErr w:type="spellEnd"/>
      <w:r w:rsidRPr="00D65CFA">
        <w:rPr>
          <w:rFonts w:ascii="Consolas" w:hAnsi="Consolas"/>
          <w:sz w:val="36"/>
          <w:szCs w:val="28"/>
        </w:rPr>
        <w:t>&gt;</w:t>
      </w:r>
    </w:p>
    <w:p w14:paraId="72D3ED0F" w14:textId="77777777" w:rsidR="00677267" w:rsidRPr="00D65CFA" w:rsidRDefault="00677267" w:rsidP="00677267">
      <w:pPr>
        <w:jc w:val="center"/>
        <w:rPr>
          <w:rFonts w:ascii="Consolas" w:hAnsi="Consolas"/>
          <w:sz w:val="36"/>
          <w:szCs w:val="28"/>
        </w:rPr>
      </w:pPr>
    </w:p>
    <w:p w14:paraId="2AC3EA4A" w14:textId="17ABBAAA" w:rsidR="005A72F4" w:rsidRDefault="00677267" w:rsidP="002A79BE">
      <w:r>
        <w:lastRenderedPageBreak/>
        <w:t xml:space="preserve">В отличие от этих простых примеров, язык </w:t>
      </w:r>
      <w:r>
        <w:rPr>
          <w:lang w:val="en-US"/>
        </w:rPr>
        <w:t>Go</w:t>
      </w:r>
      <w:r w:rsidRPr="00677267">
        <w:t xml:space="preserve"> </w:t>
      </w:r>
      <w:r>
        <w:t>имеет четыре возможных варианта об</w:t>
      </w:r>
      <w:r w:rsidR="00757DC1">
        <w:t>ъявления переменных. Эти варианты:</w:t>
      </w:r>
    </w:p>
    <w:p w14:paraId="0EEA9E7F" w14:textId="181DD713" w:rsidR="00757DC1" w:rsidRPr="00757DC1" w:rsidRDefault="00757DC1" w:rsidP="005A72F4">
      <w:pPr>
        <w:pStyle w:val="aff"/>
        <w:numPr>
          <w:ilvl w:val="0"/>
          <w:numId w:val="35"/>
        </w:numPr>
      </w:pPr>
      <w:r>
        <w:t xml:space="preserve">Простое объявление – </w:t>
      </w:r>
      <w:r w:rsidRPr="005A72F4">
        <w:rPr>
          <w:lang w:val="en-US"/>
        </w:rPr>
        <w:t>var</w:t>
      </w:r>
      <w:r w:rsidRPr="00757DC1">
        <w:t xml:space="preserve"> &lt;</w:t>
      </w:r>
      <w:r w:rsidRPr="005A72F4">
        <w:rPr>
          <w:lang w:val="en-US"/>
        </w:rPr>
        <w:t>name</w:t>
      </w:r>
      <w:r w:rsidRPr="00757DC1">
        <w:t>&gt;</w:t>
      </w:r>
    </w:p>
    <w:p w14:paraId="4BD0C1A4" w14:textId="2595EDA1" w:rsidR="00757DC1" w:rsidRPr="00757DC1" w:rsidRDefault="00757DC1" w:rsidP="005A72F4">
      <w:pPr>
        <w:pStyle w:val="aff"/>
        <w:numPr>
          <w:ilvl w:val="0"/>
          <w:numId w:val="35"/>
        </w:numPr>
      </w:pPr>
      <w:r>
        <w:t xml:space="preserve">Объявление со значением – </w:t>
      </w:r>
      <w:r w:rsidRPr="005A72F4">
        <w:rPr>
          <w:lang w:val="en-US"/>
        </w:rPr>
        <w:t>var</w:t>
      </w:r>
      <w:r w:rsidRPr="00757DC1">
        <w:t xml:space="preserve"> &lt;</w:t>
      </w:r>
      <w:r w:rsidRPr="005A72F4">
        <w:rPr>
          <w:lang w:val="en-US"/>
        </w:rPr>
        <w:t>name</w:t>
      </w:r>
      <w:r w:rsidRPr="00757DC1">
        <w:t>&gt; := &lt;</w:t>
      </w:r>
      <w:r w:rsidRPr="005A72F4">
        <w:rPr>
          <w:lang w:val="en-US"/>
        </w:rPr>
        <w:t>value</w:t>
      </w:r>
      <w:r w:rsidRPr="00757DC1">
        <w:t>&gt;</w:t>
      </w:r>
    </w:p>
    <w:p w14:paraId="03C9EF4A" w14:textId="239F5DF3" w:rsidR="00757DC1" w:rsidRPr="00757DC1" w:rsidRDefault="00757DC1" w:rsidP="005A72F4">
      <w:pPr>
        <w:pStyle w:val="aff"/>
        <w:numPr>
          <w:ilvl w:val="0"/>
          <w:numId w:val="35"/>
        </w:numPr>
      </w:pPr>
      <w:r>
        <w:t xml:space="preserve">Краткое объявление – </w:t>
      </w:r>
      <w:r w:rsidRPr="00757DC1">
        <w:t>&lt;</w:t>
      </w:r>
      <w:r w:rsidRPr="005A72F4">
        <w:rPr>
          <w:lang w:val="en-US"/>
        </w:rPr>
        <w:t>name</w:t>
      </w:r>
      <w:r w:rsidRPr="00757DC1">
        <w:t>&gt; := &lt;</w:t>
      </w:r>
      <w:r w:rsidRPr="005A72F4">
        <w:rPr>
          <w:lang w:val="en-US"/>
        </w:rPr>
        <w:t>value</w:t>
      </w:r>
      <w:r w:rsidRPr="00757DC1">
        <w:t>&gt;</w:t>
      </w:r>
    </w:p>
    <w:p w14:paraId="33E407A6" w14:textId="037F64E8" w:rsidR="00757DC1" w:rsidRDefault="000B276B" w:rsidP="005A72F4">
      <w:pPr>
        <w:pStyle w:val="aff"/>
        <w:numPr>
          <w:ilvl w:val="0"/>
          <w:numId w:val="35"/>
        </w:numPr>
      </w:pPr>
      <w:r>
        <w:t>Два варианта м</w:t>
      </w:r>
      <w:r w:rsidR="00757DC1">
        <w:t>ножественно</w:t>
      </w:r>
      <w:r>
        <w:t>го</w:t>
      </w:r>
      <w:r w:rsidR="00757DC1">
        <w:t xml:space="preserve"> объявлени</w:t>
      </w:r>
      <w:r>
        <w:t xml:space="preserve">я </w:t>
      </w:r>
      <w:r w:rsidR="00757DC1">
        <w:t xml:space="preserve">– </w:t>
      </w:r>
    </w:p>
    <w:p w14:paraId="70D2EF22" w14:textId="257AA567" w:rsidR="00757DC1" w:rsidRPr="005A72F4" w:rsidRDefault="00757DC1" w:rsidP="006E3401">
      <w:pPr>
        <w:pStyle w:val="aff"/>
        <w:numPr>
          <w:ilvl w:val="2"/>
          <w:numId w:val="36"/>
        </w:numPr>
        <w:rPr>
          <w:lang w:val="en-US"/>
        </w:rPr>
      </w:pPr>
      <w:r w:rsidRPr="005A72F4">
        <w:rPr>
          <w:lang w:val="en-US"/>
        </w:rPr>
        <w:t>var ( &lt;name&gt; := &lt;value&gt;</w:t>
      </w:r>
      <w:r w:rsidR="005A72F4" w:rsidRPr="005A72F4">
        <w:rPr>
          <w:lang w:val="en-US"/>
        </w:rPr>
        <w:t xml:space="preserve"> </w:t>
      </w:r>
      <w:r w:rsidRPr="005A72F4">
        <w:rPr>
          <w:lang w:val="en-US"/>
        </w:rPr>
        <w:t>…</w:t>
      </w:r>
      <w:r w:rsidR="005A72F4" w:rsidRPr="005A72F4">
        <w:rPr>
          <w:lang w:val="en-US"/>
        </w:rPr>
        <w:t xml:space="preserve"> </w:t>
      </w:r>
      <w:r w:rsidRPr="005A72F4">
        <w:rPr>
          <w:lang w:val="en-US"/>
        </w:rPr>
        <w:t>&lt;name&gt; := &lt;value&gt;)</w:t>
      </w:r>
    </w:p>
    <w:p w14:paraId="2647589F" w14:textId="79DBADB2" w:rsidR="00757DC1" w:rsidRPr="005A72F4" w:rsidRDefault="00757DC1" w:rsidP="006E3401">
      <w:pPr>
        <w:pStyle w:val="aff"/>
        <w:numPr>
          <w:ilvl w:val="2"/>
          <w:numId w:val="36"/>
        </w:numPr>
        <w:rPr>
          <w:lang w:val="en-US"/>
        </w:rPr>
      </w:pPr>
      <w:r w:rsidRPr="005A72F4">
        <w:rPr>
          <w:lang w:val="en-US"/>
        </w:rPr>
        <w:t>var &lt;name1&gt;, &lt;name2&gt; = &lt;value1&gt;, &lt;value2&gt;</w:t>
      </w:r>
    </w:p>
    <w:p w14:paraId="1D21CD62" w14:textId="77777777" w:rsidR="00757DC1" w:rsidRPr="00757DC1" w:rsidRDefault="00757DC1" w:rsidP="002A79BE">
      <w:pPr>
        <w:rPr>
          <w:lang w:val="en-US"/>
        </w:rPr>
      </w:pPr>
    </w:p>
    <w:p w14:paraId="5BB89C09" w14:textId="4CF8B686" w:rsidR="00757DC1" w:rsidRPr="006E3401" w:rsidRDefault="006E3401" w:rsidP="002A79BE">
      <w:r>
        <w:t xml:space="preserve">Таким образом, обработка объявления переменных стала более сложной и комплексной. Решить сложившуюся проблему получилось с помощью разбиения </w:t>
      </w:r>
      <w:r>
        <w:rPr>
          <w:lang w:val="en-US"/>
        </w:rPr>
        <w:t>Definition</w:t>
      </w:r>
      <w:r w:rsidRPr="006E3401">
        <w:t xml:space="preserve"> </w:t>
      </w:r>
      <w:r>
        <w:t xml:space="preserve">на более мелкие варианты раскрытия, что помогло полностью покрыть </w:t>
      </w:r>
      <w:r w:rsidR="00DC7019">
        <w:t>все варианты данных конструкций.</w:t>
      </w:r>
      <w:r w:rsidR="00757DC1" w:rsidRPr="006E3401">
        <w:tab/>
      </w:r>
    </w:p>
    <w:p w14:paraId="4B70817F" w14:textId="16DE2D41" w:rsidR="00FD326B" w:rsidRPr="006E3401" w:rsidRDefault="00FD326B" w:rsidP="002A79BE">
      <w:r w:rsidRPr="006E3401">
        <w:t xml:space="preserve"> </w:t>
      </w:r>
    </w:p>
    <w:p w14:paraId="65C2BAA5" w14:textId="77777777" w:rsidR="00882A60" w:rsidRPr="006E3401" w:rsidRDefault="00882A60" w:rsidP="005E3468">
      <w:pPr>
        <w:ind w:firstLine="0"/>
      </w:pPr>
    </w:p>
    <w:p w14:paraId="7A7F2C72" w14:textId="50172549" w:rsidR="004E3D9A" w:rsidRPr="00880CCD" w:rsidRDefault="006D1EED" w:rsidP="002865F0">
      <w:pPr>
        <w:pStyle w:val="21"/>
        <w:tabs>
          <w:tab w:val="clear" w:pos="810"/>
          <w:tab w:val="left" w:pos="0"/>
        </w:tabs>
        <w:ind w:left="0" w:firstLine="0"/>
        <w:jc w:val="center"/>
      </w:pPr>
      <w:bookmarkStart w:id="17" w:name="_Toc114212614"/>
      <w:r w:rsidRPr="00880CCD">
        <w:t>Примеры работы парсера</w:t>
      </w:r>
      <w:bookmarkEnd w:id="17"/>
    </w:p>
    <w:p w14:paraId="22FE3D16" w14:textId="0E7A271F" w:rsidR="00880CCD" w:rsidRDefault="00880CCD" w:rsidP="00880CCD">
      <w:pPr>
        <w:rPr>
          <w:highlight w:val="yellow"/>
        </w:rPr>
      </w:pPr>
    </w:p>
    <w:p w14:paraId="7F3B9797" w14:textId="7F8D97DF" w:rsidR="00880CCD" w:rsidRDefault="00880CCD" w:rsidP="00880CCD">
      <w:pPr>
        <w:rPr>
          <w:highlight w:val="yellow"/>
          <w:lang w:val="en-US"/>
        </w:rPr>
      </w:pPr>
      <w:r>
        <w:rPr>
          <w:noProof/>
          <w:highlight w:val="yellow"/>
          <w:lang w:val="en-US"/>
        </w:rPr>
        <w:drawing>
          <wp:inline distT="0" distB="0" distL="0" distR="0" wp14:anchorId="7FA47458" wp14:editId="42BFFAD2">
            <wp:extent cx="5594474" cy="29813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98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841CA" w14:textId="056A17FF" w:rsidR="00880CCD" w:rsidRDefault="00880CCD" w:rsidP="00880CCD">
      <w:pPr>
        <w:jc w:val="center"/>
      </w:pPr>
      <w:r>
        <w:t>Рисунок 7 – Пример работы с цикловыми конструкциями</w:t>
      </w:r>
      <w:r w:rsidR="000C7252">
        <w:t>.</w:t>
      </w:r>
    </w:p>
    <w:p w14:paraId="58045CF3" w14:textId="4EF00725" w:rsidR="00880CCD" w:rsidRDefault="00880CCD" w:rsidP="00880CCD">
      <w:pPr>
        <w:jc w:val="center"/>
      </w:pPr>
    </w:p>
    <w:p w14:paraId="694EF154" w14:textId="2B21ED0E" w:rsidR="00880CCD" w:rsidRDefault="000C7252" w:rsidP="00880CCD">
      <w:pPr>
        <w:jc w:val="center"/>
        <w:rPr>
          <w:highlight w:val="yellow"/>
          <w:lang w:val="en-US"/>
        </w:rPr>
      </w:pPr>
      <w:r>
        <w:rPr>
          <w:noProof/>
          <w:highlight w:val="yellow"/>
          <w:lang w:val="en-US"/>
        </w:rPr>
        <w:lastRenderedPageBreak/>
        <w:drawing>
          <wp:inline distT="0" distB="0" distL="0" distR="0" wp14:anchorId="3D2D33D1" wp14:editId="10038D99">
            <wp:extent cx="4895850" cy="3615236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175" cy="362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7F3E" w14:textId="60B47144" w:rsidR="000C7252" w:rsidRDefault="000C7252" w:rsidP="000C7252">
      <w:pPr>
        <w:jc w:val="center"/>
      </w:pPr>
      <w:r>
        <w:t xml:space="preserve">Рисунок </w:t>
      </w:r>
      <w:r w:rsidRPr="000C7252">
        <w:t>8</w:t>
      </w:r>
      <w:r>
        <w:t xml:space="preserve"> – Пример работы с </w:t>
      </w:r>
      <w:r>
        <w:t>функциональными</w:t>
      </w:r>
      <w:r>
        <w:t xml:space="preserve"> конструкциями</w:t>
      </w:r>
      <w:r>
        <w:t>.</w:t>
      </w:r>
    </w:p>
    <w:p w14:paraId="4F9005DB" w14:textId="22FEBB7A" w:rsidR="000C7252" w:rsidRDefault="000C7252" w:rsidP="00880CCD">
      <w:pPr>
        <w:jc w:val="center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11AE90DD" wp14:editId="7292A741">
            <wp:extent cx="5702072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681" cy="472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1BC7" w14:textId="10C13FAC" w:rsidR="000C7252" w:rsidRPr="000C7252" w:rsidRDefault="000C7252" w:rsidP="000C7252">
      <w:pPr>
        <w:jc w:val="center"/>
      </w:pPr>
      <w:r>
        <w:lastRenderedPageBreak/>
        <w:t xml:space="preserve">Рисунок </w:t>
      </w:r>
      <w:r>
        <w:t>9</w:t>
      </w:r>
      <w:r>
        <w:t xml:space="preserve"> – Пример работы с</w:t>
      </w:r>
      <w:r>
        <w:t xml:space="preserve"> типами, методами, интерфейсами.</w:t>
      </w:r>
    </w:p>
    <w:p w14:paraId="216B004D" w14:textId="77777777" w:rsidR="000C7252" w:rsidRPr="000C7252" w:rsidRDefault="000C7252" w:rsidP="00880CCD">
      <w:pPr>
        <w:jc w:val="center"/>
        <w:rPr>
          <w:highlight w:val="yellow"/>
        </w:rPr>
      </w:pPr>
    </w:p>
    <w:p w14:paraId="777E5F30" w14:textId="78E1DC65" w:rsidR="00077ED9" w:rsidRDefault="00970C0F" w:rsidP="004E277C">
      <w:pPr>
        <w:pStyle w:val="1"/>
        <w:numPr>
          <w:ilvl w:val="0"/>
          <w:numId w:val="0"/>
        </w:numPr>
        <w:tabs>
          <w:tab w:val="clear" w:pos="567"/>
          <w:tab w:val="left" w:pos="0"/>
        </w:tabs>
        <w:ind w:left="567"/>
        <w:jc w:val="center"/>
        <w:rPr>
          <w:szCs w:val="28"/>
        </w:rPr>
      </w:pPr>
      <w:bookmarkStart w:id="18" w:name="_Toc114212615"/>
      <w:r>
        <w:rPr>
          <w:szCs w:val="28"/>
        </w:rPr>
        <w:lastRenderedPageBreak/>
        <w:t>2</w:t>
      </w:r>
      <w:r>
        <w:rPr>
          <w:szCs w:val="28"/>
        </w:rPr>
        <w:tab/>
        <w:t xml:space="preserve"> </w:t>
      </w:r>
      <w:r w:rsidR="00077ED9">
        <w:rPr>
          <w:szCs w:val="28"/>
        </w:rPr>
        <w:t>РЕЗУЛЬТАТЫ</w:t>
      </w:r>
      <w:bookmarkEnd w:id="18"/>
    </w:p>
    <w:p w14:paraId="4616B145" w14:textId="77777777" w:rsidR="00D30574" w:rsidRPr="00D30574" w:rsidRDefault="00D30574" w:rsidP="00277EF9">
      <w:r>
        <w:t>В данной курсовой работе были</w:t>
      </w:r>
      <w:r w:rsidR="00CB4F2F">
        <w:t xml:space="preserve"> выполнены следующие</w:t>
      </w:r>
      <w:r w:rsidR="00652E51">
        <w:t xml:space="preserve"> задачи</w:t>
      </w:r>
      <w:r>
        <w:t>:</w:t>
      </w:r>
    </w:p>
    <w:p w14:paraId="126851E0" w14:textId="70213DA0" w:rsidR="003557B7" w:rsidRPr="00D30574" w:rsidRDefault="00FB317B" w:rsidP="000353C5">
      <w:pPr>
        <w:pStyle w:val="a9"/>
        <w:numPr>
          <w:ilvl w:val="0"/>
          <w:numId w:val="30"/>
        </w:numPr>
        <w:rPr>
          <w:szCs w:val="28"/>
        </w:rPr>
      </w:pPr>
      <w:r>
        <w:rPr>
          <w:szCs w:val="28"/>
        </w:rPr>
        <w:t>Р</w:t>
      </w:r>
      <w:r w:rsidR="00737D92">
        <w:rPr>
          <w:szCs w:val="28"/>
        </w:rPr>
        <w:t>азработан</w:t>
      </w:r>
      <w:r w:rsidR="00D30574" w:rsidRPr="00D30574">
        <w:rPr>
          <w:szCs w:val="28"/>
        </w:rPr>
        <w:t xml:space="preserve"> лексический анализ</w:t>
      </w:r>
      <w:r w:rsidR="00737D92">
        <w:rPr>
          <w:szCs w:val="28"/>
        </w:rPr>
        <w:t>атор</w:t>
      </w:r>
      <w:r w:rsidR="00D30574" w:rsidRPr="00D30574">
        <w:rPr>
          <w:szCs w:val="28"/>
        </w:rPr>
        <w:t xml:space="preserve"> языка </w:t>
      </w:r>
      <w:r>
        <w:rPr>
          <w:szCs w:val="28"/>
        </w:rPr>
        <w:t xml:space="preserve">программирования </w:t>
      </w:r>
      <w:r>
        <w:rPr>
          <w:szCs w:val="28"/>
          <w:lang w:val="en-US"/>
        </w:rPr>
        <w:t>Go</w:t>
      </w:r>
      <w:r w:rsidR="00BE4EF5">
        <w:rPr>
          <w:szCs w:val="28"/>
          <w:lang w:val="en-US"/>
        </w:rPr>
        <w:t>lang</w:t>
      </w:r>
      <w:r w:rsidR="00737D92">
        <w:rPr>
          <w:szCs w:val="28"/>
        </w:rPr>
        <w:t>.</w:t>
      </w:r>
    </w:p>
    <w:p w14:paraId="4D0D9D9C" w14:textId="40820929" w:rsidR="00D30574" w:rsidRPr="00110C15" w:rsidRDefault="00BD7DA9" w:rsidP="00D30574">
      <w:pPr>
        <w:pStyle w:val="a9"/>
        <w:numPr>
          <w:ilvl w:val="0"/>
          <w:numId w:val="30"/>
        </w:numPr>
        <w:rPr>
          <w:szCs w:val="28"/>
        </w:rPr>
      </w:pPr>
      <w:r w:rsidRPr="00110C15">
        <w:rPr>
          <w:szCs w:val="28"/>
        </w:rPr>
        <w:t>Разрешено большинство</w:t>
      </w:r>
      <w:r w:rsidR="003D4F8C" w:rsidRPr="00110C15">
        <w:rPr>
          <w:szCs w:val="28"/>
        </w:rPr>
        <w:t xml:space="preserve"> </w:t>
      </w:r>
      <w:r w:rsidR="00652E51" w:rsidRPr="00110C15">
        <w:rPr>
          <w:szCs w:val="28"/>
        </w:rPr>
        <w:t>конфликт</w:t>
      </w:r>
      <w:r w:rsidRPr="00110C15">
        <w:rPr>
          <w:szCs w:val="28"/>
        </w:rPr>
        <w:t>ов</w:t>
      </w:r>
      <w:r w:rsidR="003D4F8C" w:rsidRPr="00110C15">
        <w:rPr>
          <w:szCs w:val="28"/>
        </w:rPr>
        <w:t xml:space="preserve"> типа</w:t>
      </w:r>
      <w:r w:rsidR="00652E51" w:rsidRPr="00110C15">
        <w:rPr>
          <w:szCs w:val="28"/>
        </w:rPr>
        <w:t xml:space="preserve"> </w:t>
      </w:r>
      <w:r w:rsidR="00652E51" w:rsidRPr="00110C15">
        <w:rPr>
          <w:szCs w:val="28"/>
          <w:lang w:val="en-US"/>
        </w:rPr>
        <w:t>shift</w:t>
      </w:r>
      <w:r w:rsidR="00652E51" w:rsidRPr="00110C15">
        <w:rPr>
          <w:szCs w:val="28"/>
        </w:rPr>
        <w:t>/</w:t>
      </w:r>
      <w:r w:rsidR="00652E51" w:rsidRPr="00110C15">
        <w:rPr>
          <w:szCs w:val="28"/>
          <w:lang w:val="en-US"/>
        </w:rPr>
        <w:t>reduce</w:t>
      </w:r>
      <w:r w:rsidR="00652E51" w:rsidRPr="00110C15">
        <w:rPr>
          <w:szCs w:val="28"/>
        </w:rPr>
        <w:t xml:space="preserve"> в </w:t>
      </w:r>
      <w:r w:rsidR="002754FC" w:rsidRPr="00110C15">
        <w:rPr>
          <w:szCs w:val="28"/>
        </w:rPr>
        <w:t>разработанной</w:t>
      </w:r>
      <w:r w:rsidR="00652E51" w:rsidRPr="00110C15">
        <w:rPr>
          <w:szCs w:val="28"/>
        </w:rPr>
        <w:t xml:space="preserve"> грамматике.</w:t>
      </w:r>
    </w:p>
    <w:p w14:paraId="1E644922" w14:textId="6BB02B8B" w:rsidR="00D30574" w:rsidRPr="00D30574" w:rsidRDefault="00BC7E74" w:rsidP="00D30574">
      <w:pPr>
        <w:pStyle w:val="a9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С помощью возможностей </w:t>
      </w:r>
      <w:r>
        <w:rPr>
          <w:szCs w:val="28"/>
          <w:lang w:val="en-US"/>
        </w:rPr>
        <w:t>bison</w:t>
      </w:r>
      <w:r w:rsidRPr="00BC7E74">
        <w:rPr>
          <w:szCs w:val="28"/>
        </w:rPr>
        <w:t xml:space="preserve"> </w:t>
      </w:r>
      <w:r>
        <w:rPr>
          <w:szCs w:val="28"/>
        </w:rPr>
        <w:t xml:space="preserve">была собрана программа-парсер, распознающая код на языке программирования </w:t>
      </w:r>
      <w:r>
        <w:rPr>
          <w:szCs w:val="28"/>
          <w:lang w:val="en-US"/>
        </w:rPr>
        <w:t>Golang</w:t>
      </w:r>
      <w:r w:rsidRPr="00BC7E74">
        <w:rPr>
          <w:szCs w:val="28"/>
        </w:rPr>
        <w:t>.</w:t>
      </w:r>
    </w:p>
    <w:p w14:paraId="74C34B87" w14:textId="77777777" w:rsidR="00D30574" w:rsidRPr="00D30574" w:rsidRDefault="00D30574" w:rsidP="00D30574"/>
    <w:p w14:paraId="7F4F498E" w14:textId="4F3B69F1" w:rsidR="000D162C" w:rsidRDefault="00F41420" w:rsidP="00BA3CCD">
      <w:pPr>
        <w:pStyle w:val="aff6"/>
        <w:tabs>
          <w:tab w:val="clear" w:pos="567"/>
          <w:tab w:val="left" w:pos="0"/>
        </w:tabs>
      </w:pPr>
      <w:bookmarkStart w:id="19" w:name="_Toc114212616"/>
      <w:r w:rsidRPr="00537FD8">
        <w:lastRenderedPageBreak/>
        <w:t xml:space="preserve">3 </w:t>
      </w:r>
      <w:r w:rsidR="0065464B" w:rsidRPr="00537FD8">
        <w:t>ВЫВОД</w:t>
      </w:r>
      <w:bookmarkEnd w:id="19"/>
    </w:p>
    <w:p w14:paraId="311F4886" w14:textId="130AAEF8" w:rsidR="006031F1" w:rsidRDefault="009D0022" w:rsidP="001617F5">
      <w:pPr>
        <w:ind w:firstLine="0"/>
        <w:contextualSpacing/>
      </w:pPr>
      <w:r>
        <w:tab/>
      </w:r>
      <w:r w:rsidRPr="009D0022">
        <w:t xml:space="preserve">В ходе выполнения </w:t>
      </w:r>
      <w:r w:rsidR="00474DDD">
        <w:t>данной</w:t>
      </w:r>
      <w:r w:rsidRPr="009D0022">
        <w:t xml:space="preserve"> курсовой работы был</w:t>
      </w:r>
      <w:r w:rsidR="000E015F">
        <w:t>и</w:t>
      </w:r>
      <w:r w:rsidRPr="009D0022">
        <w:t xml:space="preserve"> получен</w:t>
      </w:r>
      <w:r w:rsidR="000E015F">
        <w:t>ы</w:t>
      </w:r>
      <w:r w:rsidRPr="009D0022">
        <w:t xml:space="preserve"> практически</w:t>
      </w:r>
      <w:r w:rsidR="000E015F">
        <w:t>е</w:t>
      </w:r>
      <w:r w:rsidRPr="009D0022">
        <w:t xml:space="preserve"> навык разработки приложения – парсера</w:t>
      </w:r>
      <w:r w:rsidR="000E015F">
        <w:t xml:space="preserve"> существующего популярного</w:t>
      </w:r>
      <w:r w:rsidRPr="009D0022">
        <w:t xml:space="preserve"> языка программирования с использованием </w:t>
      </w:r>
      <w:proofErr w:type="spellStart"/>
      <w:r w:rsidRPr="009D0022">
        <w:t>yacc</w:t>
      </w:r>
      <w:proofErr w:type="spellEnd"/>
      <w:r w:rsidRPr="009D0022">
        <w:t xml:space="preserve"> и </w:t>
      </w:r>
      <w:proofErr w:type="spellStart"/>
      <w:r w:rsidRPr="009D0022">
        <w:t>flex</w:t>
      </w:r>
      <w:proofErr w:type="spellEnd"/>
      <w:r w:rsidRPr="009D0022">
        <w:t xml:space="preserve"> и написания грамматики для </w:t>
      </w:r>
      <w:proofErr w:type="spellStart"/>
      <w:r w:rsidRPr="009D0022">
        <w:t>Golang</w:t>
      </w:r>
      <w:proofErr w:type="spellEnd"/>
      <w:r w:rsidRPr="009D0022">
        <w:t>, определяющ</w:t>
      </w:r>
      <w:r w:rsidR="00055F23">
        <w:t>его</w:t>
      </w:r>
      <w:r w:rsidRPr="009D0022">
        <w:t xml:space="preserve"> корректность написанного и предоставленного на вход программ</w:t>
      </w:r>
      <w:r w:rsidR="00343533">
        <w:t>е</w:t>
      </w:r>
      <w:r w:rsidRPr="009D0022">
        <w:t xml:space="preserve"> кода. </w:t>
      </w:r>
    </w:p>
    <w:p w14:paraId="26754B4A" w14:textId="5F67E93A" w:rsidR="00D2511C" w:rsidRDefault="006031F1" w:rsidP="001617F5">
      <w:pPr>
        <w:ind w:firstLine="0"/>
        <w:contextualSpacing/>
      </w:pPr>
      <w:r>
        <w:tab/>
      </w:r>
      <w:r w:rsidR="009D0022" w:rsidRPr="009D0022">
        <w:t xml:space="preserve">Разработка грамматики для определения синтаксиса языка Go проводилась по принципу «от наименьшего </w:t>
      </w:r>
      <w:r w:rsidR="004D67DB">
        <w:t>наи</w:t>
      </w:r>
      <w:r w:rsidR="009D0022" w:rsidRPr="009D0022">
        <w:t xml:space="preserve">большему», то есть </w:t>
      </w:r>
      <w:r w:rsidR="00FE11AE" w:rsidRPr="00FE11AE">
        <w:t>основные базовые идентификаторы</w:t>
      </w:r>
      <w:r w:rsidR="00964C4E">
        <w:t xml:space="preserve"> </w:t>
      </w:r>
      <w:r w:rsidR="009D0022" w:rsidRPr="009D0022">
        <w:t>собира</w:t>
      </w:r>
      <w:r w:rsidR="000568BC">
        <w:t>ются</w:t>
      </w:r>
      <w:r w:rsidR="009D0022" w:rsidRPr="009D0022">
        <w:t xml:space="preserve"> парсером в более</w:t>
      </w:r>
      <w:r w:rsidR="00CC1716">
        <w:t xml:space="preserve"> крупные</w:t>
      </w:r>
      <w:r w:rsidR="009D0022" w:rsidRPr="009D0022">
        <w:t xml:space="preserve"> групповые системы, которые уже обрабатывались им.</w:t>
      </w:r>
      <w:r w:rsidR="00566763">
        <w:t xml:space="preserve"> </w:t>
      </w:r>
      <w:r w:rsidR="00A00208">
        <w:t>Главной идеей при</w:t>
      </w:r>
      <w:r w:rsidR="00566763">
        <w:t xml:space="preserve"> построени</w:t>
      </w:r>
      <w:r w:rsidR="002E5FFC">
        <w:t>и</w:t>
      </w:r>
      <w:r w:rsidR="00566763">
        <w:t xml:space="preserve"> грамматики </w:t>
      </w:r>
      <w:r w:rsidR="005E37BA">
        <w:t>было</w:t>
      </w:r>
      <w:r w:rsidR="00566763">
        <w:t xml:space="preserve"> разделение </w:t>
      </w:r>
      <w:r w:rsidR="00A00208">
        <w:t xml:space="preserve">элементов на правосторонние и левосторонние значения. Такое решение позволяет логично построить грамматику, построенную на присваивании </w:t>
      </w:r>
      <w:r w:rsidR="004B6F0B">
        <w:t>левым значениям правых</w:t>
      </w:r>
      <w:r w:rsidR="00E5212D">
        <w:t xml:space="preserve"> и определением их парсером как таковых</w:t>
      </w:r>
      <w:r w:rsidR="004B6F0B">
        <w:t>.</w:t>
      </w:r>
    </w:p>
    <w:p w14:paraId="306B396D" w14:textId="1805F617" w:rsidR="0097111B" w:rsidRDefault="0097111B" w:rsidP="001617F5">
      <w:pPr>
        <w:ind w:firstLine="0"/>
        <w:contextualSpacing/>
        <w:rPr>
          <w:rFonts w:eastAsiaTheme="minorHAnsi"/>
        </w:rPr>
      </w:pPr>
      <w:r>
        <w:tab/>
        <w:t xml:space="preserve">Функционал данного парсера, однако не покрывает возможности обнаружения изменений в сложившейся грамматике </w:t>
      </w:r>
      <w:r>
        <w:rPr>
          <w:lang w:val="en-US"/>
        </w:rPr>
        <w:t>Go</w:t>
      </w:r>
      <w:r w:rsidRPr="0097111B">
        <w:t xml:space="preserve">, </w:t>
      </w:r>
      <w:r>
        <w:t xml:space="preserve">возможном использовании фреймворков и так далее. </w:t>
      </w:r>
      <w:r>
        <w:rPr>
          <w:rFonts w:eastAsiaTheme="minorHAnsi"/>
        </w:rPr>
        <w:t>Следовательно, возможност</w:t>
      </w:r>
      <w:r w:rsidR="008F4EC5">
        <w:rPr>
          <w:rFonts w:eastAsiaTheme="minorHAnsi"/>
        </w:rPr>
        <w:t>и</w:t>
      </w:r>
      <w:r>
        <w:rPr>
          <w:rFonts w:eastAsiaTheme="minorHAnsi"/>
        </w:rPr>
        <w:t xml:space="preserve"> разработанного </w:t>
      </w:r>
      <w:r w:rsidR="008F4EC5">
        <w:rPr>
          <w:rFonts w:eastAsiaTheme="minorHAnsi"/>
        </w:rPr>
        <w:t>парсера</w:t>
      </w:r>
      <w:r>
        <w:rPr>
          <w:rFonts w:eastAsiaTheme="minorHAnsi"/>
        </w:rPr>
        <w:t xml:space="preserve"> в дальнейшем может быть расширен</w:t>
      </w:r>
      <w:r w:rsidR="008206A9">
        <w:rPr>
          <w:rFonts w:eastAsiaTheme="minorHAnsi"/>
        </w:rPr>
        <w:t>ы</w:t>
      </w:r>
      <w:r>
        <w:rPr>
          <w:rFonts w:eastAsiaTheme="minorHAnsi"/>
        </w:rPr>
        <w:t xml:space="preserve"> с помощью добавления</w:t>
      </w:r>
      <w:r w:rsidR="00EA0A35">
        <w:rPr>
          <w:rFonts w:eastAsiaTheme="minorHAnsi"/>
        </w:rPr>
        <w:t xml:space="preserve"> обработки новых элементов в грамматику.</w:t>
      </w:r>
    </w:p>
    <w:p w14:paraId="37BE8482" w14:textId="18BFCC32" w:rsidR="00AB7C70" w:rsidRPr="0097111B" w:rsidRDefault="00AB7C70" w:rsidP="001617F5">
      <w:pPr>
        <w:ind w:firstLine="0"/>
        <w:contextualSpacing/>
      </w:pPr>
      <w:r>
        <w:rPr>
          <w:rFonts w:eastAsiaTheme="minorHAnsi"/>
        </w:rPr>
        <w:tab/>
      </w:r>
      <w:r w:rsidRPr="00AB7C70">
        <w:rPr>
          <w:rFonts w:eastAsiaTheme="minorHAnsi"/>
        </w:rPr>
        <w:t xml:space="preserve">Как и большинство современных языков программирования, </w:t>
      </w:r>
      <w:proofErr w:type="spellStart"/>
      <w:r w:rsidRPr="00AB7C70">
        <w:rPr>
          <w:rFonts w:eastAsiaTheme="minorHAnsi"/>
        </w:rPr>
        <w:t>Golang</w:t>
      </w:r>
      <w:proofErr w:type="spellEnd"/>
      <w:r w:rsidRPr="00AB7C70">
        <w:rPr>
          <w:rFonts w:eastAsiaTheme="minorHAnsi"/>
        </w:rPr>
        <w:t xml:space="preserve"> имеет </w:t>
      </w:r>
      <w:proofErr w:type="spellStart"/>
      <w:r w:rsidRPr="00AB7C70">
        <w:rPr>
          <w:rFonts w:eastAsiaTheme="minorHAnsi"/>
        </w:rPr>
        <w:t>косплексную</w:t>
      </w:r>
      <w:proofErr w:type="spellEnd"/>
      <w:r w:rsidRPr="00AB7C70">
        <w:rPr>
          <w:rFonts w:eastAsiaTheme="minorHAnsi"/>
        </w:rPr>
        <w:t xml:space="preserve"> и многоуровневую структуру синтаксиса, основная цель которой - удобство конечного пользователя, то есть программиста. Однако, при создании удобной среды разработки возникают проблемы в грамматике, из-за которых образуются конфликты (в основном вида сдвиг/свертка). Такие конфликты в основном </w:t>
      </w:r>
      <w:proofErr w:type="spellStart"/>
      <w:r w:rsidRPr="00AB7C70">
        <w:rPr>
          <w:rFonts w:eastAsiaTheme="minorHAnsi"/>
        </w:rPr>
        <w:t>являеются</w:t>
      </w:r>
      <w:proofErr w:type="spellEnd"/>
      <w:r w:rsidRPr="00AB7C70">
        <w:rPr>
          <w:rFonts w:eastAsiaTheme="minorHAnsi"/>
        </w:rPr>
        <w:t xml:space="preserve"> </w:t>
      </w:r>
      <w:proofErr w:type="spellStart"/>
      <w:r w:rsidRPr="00AB7C70">
        <w:rPr>
          <w:rFonts w:eastAsiaTheme="minorHAnsi"/>
        </w:rPr>
        <w:t>неразрешаемыми</w:t>
      </w:r>
      <w:proofErr w:type="spellEnd"/>
      <w:r w:rsidRPr="00AB7C70">
        <w:rPr>
          <w:rFonts w:eastAsiaTheme="minorHAnsi"/>
        </w:rPr>
        <w:t>, однако парсеры справляются с ними с помощью анализа контекста, а значит они не представляют особых проблем для компиляторов.</w:t>
      </w:r>
    </w:p>
    <w:p w14:paraId="0065891F" w14:textId="3B8C5CD5" w:rsidR="000D162C" w:rsidRDefault="00D2511C" w:rsidP="001617F5">
      <w:pPr>
        <w:ind w:firstLine="0"/>
        <w:contextualSpacing/>
      </w:pPr>
      <w:r>
        <w:tab/>
        <w:t>Таким образом</w:t>
      </w:r>
      <w:r w:rsidR="002334C6">
        <w:t>, исходя из большого количество возникших трудностей и нерешаемых конфликтов при разработке парсера</w:t>
      </w:r>
      <w:r>
        <w:t xml:space="preserve"> можно сделать вывод</w:t>
      </w:r>
      <w:r w:rsidR="002334C6">
        <w:t xml:space="preserve"> о </w:t>
      </w:r>
      <w:r w:rsidR="002334C6">
        <w:lastRenderedPageBreak/>
        <w:t>сложности устройства подобных комплексных языков программирования, а также о сложности разработки и структурирования их грамматических и лексических анализаторов.</w:t>
      </w:r>
    </w:p>
    <w:p w14:paraId="7D1F32F7" w14:textId="30F31F79" w:rsidR="000D162C" w:rsidRDefault="000D162C" w:rsidP="001617F5">
      <w:pPr>
        <w:ind w:firstLine="0"/>
        <w:contextualSpacing/>
      </w:pPr>
    </w:p>
    <w:p w14:paraId="7A0B349A" w14:textId="1AEDFB5F" w:rsidR="000D162C" w:rsidRDefault="000D162C" w:rsidP="001617F5">
      <w:pPr>
        <w:ind w:firstLine="0"/>
        <w:contextualSpacing/>
      </w:pPr>
    </w:p>
    <w:p w14:paraId="36D13611" w14:textId="1313F9C1" w:rsidR="000D162C" w:rsidRDefault="000D162C" w:rsidP="001617F5">
      <w:pPr>
        <w:ind w:firstLine="0"/>
        <w:contextualSpacing/>
      </w:pPr>
    </w:p>
    <w:p w14:paraId="17B5FECD" w14:textId="0113077B" w:rsidR="000D162C" w:rsidRDefault="000D162C" w:rsidP="000D162C">
      <w:pPr>
        <w:pStyle w:val="aff6"/>
        <w:tabs>
          <w:tab w:val="clear" w:pos="567"/>
          <w:tab w:val="left" w:pos="0"/>
        </w:tabs>
      </w:pPr>
      <w:bookmarkStart w:id="20" w:name="_Toc114212617"/>
      <w:r>
        <w:lastRenderedPageBreak/>
        <w:t>Приложение 1 – ЛЕКСИЧЕСКИЙ АНАЛИЗАТОР</w:t>
      </w:r>
      <w:bookmarkEnd w:id="20"/>
    </w:p>
    <w:p w14:paraId="6B9B12DC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%{</w:t>
      </w:r>
    </w:p>
    <w:p w14:paraId="372F6FFE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31E836AB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stdio.h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&gt;</w:t>
      </w:r>
    </w:p>
    <w:p w14:paraId="34861E54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stdlib.h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&gt;</w:t>
      </w:r>
    </w:p>
    <w:p w14:paraId="5EB923BA" w14:textId="306EC44A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#include "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cw.tab.h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</w:t>
      </w:r>
    </w:p>
    <w:p w14:paraId="7F9C84A3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unsigned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line_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number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;</w:t>
      </w:r>
      <w:proofErr w:type="gramEnd"/>
    </w:p>
    <w:p w14:paraId="32995AE6" w14:textId="246D216D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extern int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yylex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);</w:t>
      </w:r>
      <w:proofErr w:type="gramEnd"/>
    </w:p>
    <w:p w14:paraId="404102CB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extern void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yyerror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(char * msg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);</w:t>
      </w:r>
      <w:proofErr w:type="gramEnd"/>
    </w:p>
    <w:p w14:paraId="5789790C" w14:textId="09A82493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FILE *</w:t>
      </w:r>
      <w:proofErr w:type="spellStart"/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inputStream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;</w:t>
      </w:r>
      <w:proofErr w:type="gramEnd"/>
    </w:p>
    <w:p w14:paraId="4FF5B2F3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#define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yyin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inputStream</w:t>
      </w:r>
      <w:proofErr w:type="spellEnd"/>
    </w:p>
    <w:p w14:paraId="487E2E42" w14:textId="128FC3F1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#define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tmp_scanf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(f_, ...)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fscanf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yyin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, (f_), __VA_ARGS__)</w:t>
      </w:r>
    </w:p>
    <w:p w14:paraId="2BC16BE0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yywrap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()</w:t>
      </w:r>
    </w:p>
    <w:p w14:paraId="3654384F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</w:t>
      </w:r>
    </w:p>
    <w:p w14:paraId="5800F08F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return 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1;</w:t>
      </w:r>
      <w:proofErr w:type="gramEnd"/>
    </w:p>
    <w:p w14:paraId="37199131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} </w:t>
      </w:r>
    </w:p>
    <w:p w14:paraId="6AE3C636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void print(char* msg) {</w:t>
      </w:r>
    </w:p>
    <w:p w14:paraId="3F37F569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printf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("(line %d). %s\n",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line_number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, msg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);</w:t>
      </w:r>
      <w:proofErr w:type="gramEnd"/>
    </w:p>
    <w:p w14:paraId="60CE9748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708E92B3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289ECC4C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int main(int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argc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, char*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argv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[])</w:t>
      </w:r>
    </w:p>
    <w:p w14:paraId="6F104F68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</w:t>
      </w:r>
    </w:p>
    <w:p w14:paraId="5EA641D1" w14:textId="305CB24B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line_number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1;</w:t>
      </w:r>
      <w:proofErr w:type="gramEnd"/>
    </w:p>
    <w:p w14:paraId="1859DF24" w14:textId="6F30B47F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inputStream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fopen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argv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[1], "r"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);</w:t>
      </w:r>
      <w:proofErr w:type="gram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</w:p>
    <w:p w14:paraId="4AD23302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inputStream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== NULL)</w:t>
      </w:r>
    </w:p>
    <w:p w14:paraId="7CFB9FC6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</w:t>
      </w:r>
    </w:p>
    <w:p w14:paraId="5C2D7D24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printf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("File wasn't found\n"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);</w:t>
      </w:r>
      <w:proofErr w:type="gramEnd"/>
    </w:p>
    <w:p w14:paraId="5826C4FD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return 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-1;</w:t>
      </w:r>
      <w:proofErr w:type="gramEnd"/>
    </w:p>
    <w:p w14:paraId="183460F7" w14:textId="3A895064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2C195DBA" w14:textId="40DDE7AA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yyparse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);</w:t>
      </w:r>
      <w:proofErr w:type="gramEnd"/>
    </w:p>
    <w:p w14:paraId="642D6543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fclose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inputStream</w:t>
      </w:r>
      <w:proofErr w:type="spellEnd"/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);</w:t>
      </w:r>
      <w:proofErr w:type="gramEnd"/>
    </w:p>
    <w:p w14:paraId="3C929A20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002CC2E3" w14:textId="184E11A1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%}</w:t>
      </w:r>
    </w:p>
    <w:p w14:paraId="543F186B" w14:textId="0607108E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%x C_COMMENT</w:t>
      </w:r>
    </w:p>
    <w:p w14:paraId="13989252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%%</w:t>
      </w:r>
    </w:p>
    <w:p w14:paraId="5F321846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"/*"            { BEGIN(C_COMMENT); }</w:t>
      </w:r>
    </w:p>
    <w:p w14:paraId="1FDA1005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&lt;C_COMMENT&gt;"*/" { BEGIN(INITIAL); }</w:t>
      </w:r>
    </w:p>
    <w:p w14:paraId="0BA55A73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&lt;C_COMMENT&gt;\n   {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line_number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++; }</w:t>
      </w:r>
    </w:p>
    <w:p w14:paraId="618B9DF4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&lt;C_COMMENT&gt;.    { }</w:t>
      </w:r>
    </w:p>
    <w:p w14:paraId="22E7F2B9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[/][/].*    {  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375760F3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10AE90CD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lastRenderedPageBreak/>
        <w:t xml:space="preserve">package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PACKAGE_KEYWORD; }</w:t>
      </w:r>
    </w:p>
    <w:p w14:paraId="13F5BE20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import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IMPORT_KEYWORD;  }</w:t>
      </w:r>
    </w:p>
    <w:p w14:paraId="558B8733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func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return FUNC_KEYWORD;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64CE847E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if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IF_KEYWORD;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61BDD53A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else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ELSE_KEYWORD;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4AA9EAC9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switch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 return SWITCH_KEYWORD; }</w:t>
      </w:r>
    </w:p>
    <w:p w14:paraId="73A0FD41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case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CASE_KEYWORD;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375F2C43" w14:textId="5812BA80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default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DEFAULT_KEYWORD; }</w:t>
      </w:r>
    </w:p>
    <w:p w14:paraId="5931C821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for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return FOR_KEYWORD; 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65D776E6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break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return BREAK_KEYWORD; 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15F93863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continue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CONTINUE_KEYWORD;  }</w:t>
      </w:r>
    </w:p>
    <w:p w14:paraId="14F4F7D9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range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return RANGE_KEYWORD; 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4916A8E8" w14:textId="6189B310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return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return RETURN_KEYWORD;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055A9770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var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VAR_KEYWORD;  }</w:t>
      </w:r>
    </w:p>
    <w:p w14:paraId="7F705E47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int8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INT_TYPE; }</w:t>
      </w:r>
    </w:p>
    <w:p w14:paraId="14DDCBA6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int16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INT_TYPE; }</w:t>
      </w:r>
    </w:p>
    <w:p w14:paraId="1BDA4A8A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int32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INT_TYPE; }</w:t>
      </w:r>
    </w:p>
    <w:p w14:paraId="206A628E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int64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INT_TYPE; }</w:t>
      </w:r>
    </w:p>
    <w:p w14:paraId="2C53B3EF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uint8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INT_TYPE; }</w:t>
      </w:r>
    </w:p>
    <w:p w14:paraId="222AA334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uint16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INT_TYPE; }</w:t>
      </w:r>
    </w:p>
    <w:p w14:paraId="58C3D163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uint32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INT_TYPE; }</w:t>
      </w:r>
    </w:p>
    <w:p w14:paraId="6B44B873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uint64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INT_TYPE; }</w:t>
      </w:r>
    </w:p>
    <w:p w14:paraId="46650CC9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byte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INT_TYPE; }</w:t>
      </w:r>
    </w:p>
    <w:p w14:paraId="2DA86259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rune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INT_TYPE; }</w:t>
      </w:r>
    </w:p>
    <w:p w14:paraId="2FD1B651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int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INT_TYPE; }</w:t>
      </w:r>
    </w:p>
    <w:p w14:paraId="4FBF2865" w14:textId="7AA76299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uint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INT_TYPE; }</w:t>
      </w:r>
    </w:p>
    <w:p w14:paraId="737D88B9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float32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FLOAT_TYPE; }</w:t>
      </w:r>
    </w:p>
    <w:p w14:paraId="57192DAE" w14:textId="027E761B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float64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FLOAT_TYPE; }</w:t>
      </w:r>
    </w:p>
    <w:p w14:paraId="7BFA5D59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complex64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COMPLEX_TYPE; }</w:t>
      </w:r>
    </w:p>
    <w:p w14:paraId="6F4ACA26" w14:textId="48859A49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complex128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COMPLEX_TYPE; }</w:t>
      </w:r>
    </w:p>
    <w:p w14:paraId="233A10CA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bool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return BOOL_TYPE;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50DDF325" w14:textId="487CD05E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string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return STRING_TYPE;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6DC5B6EB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const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return CONST_KEYWORD;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55074576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type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TYPE_KEYWORD; }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</w:p>
    <w:p w14:paraId="1300B5E2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struct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STRUCT_KEYWORD; }</w:t>
      </w:r>
    </w:p>
    <w:p w14:paraId="613E63E0" w14:textId="77527B90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interface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INTERFACE_KEYWORD; }</w:t>
      </w:r>
    </w:p>
    <w:p w14:paraId="318A7060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nil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return NIL_KEYWORD;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2A037265" w14:textId="325B463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defer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DEFER_KEYWORD; }</w:t>
      </w:r>
    </w:p>
    <w:p w14:paraId="2EF19F57" w14:textId="72A16C0B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"go"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GO_KEYWORD; }</w:t>
      </w:r>
    </w:p>
    <w:p w14:paraId="067AAB3E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"&gt;&gt;"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return SHIFT_RIGHT;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2B082CD0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"&lt;&lt;"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SHIFT_LEFT;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73ABDF62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lastRenderedPageBreak/>
        <w:t xml:space="preserve">[-]?[0-9]+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INTEGER;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   }</w:t>
      </w:r>
    </w:p>
    <w:p w14:paraId="23A598CE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[-]?[0-9]+[\.][0-9]+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FLOAT;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    }</w:t>
      </w:r>
    </w:p>
    <w:p w14:paraId="22E3E763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true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TRUE_FALSE;   }</w:t>
      </w:r>
    </w:p>
    <w:p w14:paraId="1C307E8F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false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TRUE_FALSE;   }</w:t>
      </w:r>
    </w:p>
    <w:p w14:paraId="0B73F344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[-]?[0-9]+[[\+][0-9]+[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]]? { return COMPLEX; }</w:t>
      </w:r>
    </w:p>
    <w:p w14:paraId="7A483DD5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\"(\\.|[^"\\])*\"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STRING; }</w:t>
      </w:r>
    </w:p>
    <w:p w14:paraId="4079152E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:= return COLON_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EQ;</w:t>
      </w:r>
      <w:proofErr w:type="gramEnd"/>
    </w:p>
    <w:p w14:paraId="0F78E5DD" w14:textId="35BAC773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[A-Za-z_]+[A-Za-z_0-9]* { return IDENTIFICATOR;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2C16F607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"=="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EQ_RELATION; }</w:t>
      </w:r>
    </w:p>
    <w:p w14:paraId="07E928DE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"&gt;"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GREATER_RELATION; }</w:t>
      </w:r>
    </w:p>
    <w:p w14:paraId="16D18CCA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"&lt;"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LESS_RELATION; }</w:t>
      </w:r>
    </w:p>
    <w:p w14:paraId="0012E772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"&gt;="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EQ_GREATER_RELATION; }</w:t>
      </w:r>
    </w:p>
    <w:p w14:paraId="7045AD85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"&lt;="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EQ_LESS_RELATION; }</w:t>
      </w:r>
    </w:p>
    <w:p w14:paraId="001903E6" w14:textId="59825E84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"!="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NOT_EQ_RELATION; }</w:t>
      </w:r>
    </w:p>
    <w:p w14:paraId="5AB74626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"+="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OPER_ASSIGNMENT;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440B1777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"-="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OPER_ASSIGNMENT;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78901AC6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"*="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OPER_ASSIGNMENT;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4B60295F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"/="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OPER_ASSIGNMENT;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431FFCB3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"%="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OPER_ASSIGNMENT;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3D2E3B0A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"&gt;&gt;="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OPER_ASSIGNMENT;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319BCA92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"&lt;&lt;="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OPER_ASSIGNMENT;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40B71802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"|="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OPER_ASSIGNMENT;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2B6336D1" w14:textId="7AB579FD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"^="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OPER_ASSIGNMENT;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183ABA68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"++"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return INCREMENT;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</w:p>
    <w:p w14:paraId="51CBE02E" w14:textId="1F15C916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"--"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return DECREMENT;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</w:p>
    <w:p w14:paraId="156412DD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"!"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NOT_OPERATION; }</w:t>
      </w:r>
    </w:p>
    <w:p w14:paraId="3B346D12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"&amp;&amp;"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AND_OPERATION; }</w:t>
      </w:r>
    </w:p>
    <w:p w14:paraId="40B61CB9" w14:textId="7DB66A53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"||"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OR_OPERATION; }</w:t>
      </w:r>
    </w:p>
    <w:p w14:paraId="24010423" w14:textId="5A19F281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"..."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{ return DOT_DOT_DOT; }</w:t>
      </w:r>
    </w:p>
    <w:p w14:paraId="56087BEB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[-+()=\.,\{\}\:\[\]] { return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yytext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[0];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1E86D1F8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[\*]*      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 {return '*'; }</w:t>
      </w:r>
    </w:p>
    <w:p w14:paraId="3531EAA4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[ \t\f\v]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;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57035D5C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"\n"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line_number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++; return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yytext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[0];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37216CB6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"&amp;"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 return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yytext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[0];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76A37FD2" w14:textId="30791E8C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"|"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 return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yytext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[0];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796B921F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"^"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 xml:space="preserve">{  return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yytext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[0];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2ED1B2C3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";"         {  return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yytext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[0];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ab/>
        <w:t>}</w:t>
      </w:r>
    </w:p>
    <w:p w14:paraId="3DC3B44A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17E83F5F" w14:textId="77777777" w:rsidR="00AB7C70" w:rsidRPr="00AB7C70" w:rsidRDefault="00AB7C70" w:rsidP="00AB7C70">
      <w:pPr>
        <w:ind w:firstLine="0"/>
        <w:contextualSpacing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06110D9" w14:textId="43D3D3BD" w:rsidR="000D162C" w:rsidRDefault="00AB7C70" w:rsidP="00AB7C70">
      <w:pPr>
        <w:ind w:firstLine="0"/>
        <w:contextualSpacing/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%%</w:t>
      </w:r>
    </w:p>
    <w:p w14:paraId="24DCECA0" w14:textId="7EEA52BC" w:rsidR="00CF4F07" w:rsidRDefault="00CF4F07" w:rsidP="00CF4F07">
      <w:pPr>
        <w:pStyle w:val="aff6"/>
        <w:tabs>
          <w:tab w:val="clear" w:pos="567"/>
          <w:tab w:val="left" w:pos="0"/>
        </w:tabs>
      </w:pPr>
      <w:bookmarkStart w:id="21" w:name="_Toc114212618"/>
      <w:r>
        <w:lastRenderedPageBreak/>
        <w:t xml:space="preserve">Приложение </w:t>
      </w:r>
      <w:r w:rsidRPr="00CF4F07">
        <w:t>2</w:t>
      </w:r>
      <w:r>
        <w:t xml:space="preserve"> – синтаскический АНАЛИЗАТОР</w:t>
      </w:r>
      <w:bookmarkEnd w:id="21"/>
    </w:p>
    <w:p w14:paraId="58AB89A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%{</w:t>
      </w:r>
    </w:p>
    <w:p w14:paraId="47CD282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stdio.h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&gt;</w:t>
      </w:r>
    </w:p>
    <w:p w14:paraId="248B5C5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stdlib.h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&gt;</w:t>
      </w:r>
    </w:p>
    <w:p w14:paraId="1162DB4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188268C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yylex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);</w:t>
      </w:r>
      <w:proofErr w:type="gramEnd"/>
    </w:p>
    <w:p w14:paraId="5DF9EF5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//extern int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yylex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);</w:t>
      </w:r>
      <w:proofErr w:type="gramEnd"/>
    </w:p>
    <w:p w14:paraId="5860733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yyerror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(char *msg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);</w:t>
      </w:r>
      <w:proofErr w:type="gramEnd"/>
    </w:p>
    <w:p w14:paraId="072FDF5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extern void print(char *msg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);</w:t>
      </w:r>
      <w:proofErr w:type="gramEnd"/>
    </w:p>
    <w:p w14:paraId="5296E8F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2740A9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%}</w:t>
      </w:r>
    </w:p>
    <w:p w14:paraId="38C7524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51ABEDD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%union {</w:t>
      </w:r>
    </w:p>
    <w:p w14:paraId="4BD1557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num;</w:t>
      </w:r>
      <w:proofErr w:type="gramEnd"/>
    </w:p>
    <w:p w14:paraId="38C8545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char 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letter;</w:t>
      </w:r>
      <w:proofErr w:type="gramEnd"/>
    </w:p>
    <w:p w14:paraId="7858DB4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}</w:t>
      </w:r>
    </w:p>
    <w:p w14:paraId="03E14A2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74E66A5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%token  IDENTIFICATOR COLON_EQ DOT_DOT_DOT NIL_KEYWORD DEFER_KEYWORD SHIFT_LEFT SHIFT_RIGHT OPER_ASSIGNMENT</w:t>
      </w:r>
    </w:p>
    <w:p w14:paraId="468AAA4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%token STRING INTEGER FLOAT TRUE_FALSE COMPLEX</w:t>
      </w:r>
    </w:p>
    <w:p w14:paraId="50B4416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%token TYPE_KEYWORD STRUCT_KEYWORD INTERFACE_KEYWORD</w:t>
      </w:r>
    </w:p>
    <w:p w14:paraId="2E3D3EA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%token CONST_KEYWORD PACKAGE_KEYWORD IMPORT_KEYWORD VAR_KEYWORD  FUNC_KEYWORD RETURN_KEYWORD</w:t>
      </w:r>
    </w:p>
    <w:p w14:paraId="7E9904F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%token IF_KEYWORD ELSE_KEYWORD SWITCH_KEYWORD CASE_KEYWORD DEFAULT_KEYWORD</w:t>
      </w:r>
    </w:p>
    <w:p w14:paraId="4F5FC34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%token EQ_RELATION GREATER_RELATION LESS_RELATION EQ_GREATER_RELATION EQ_LESS_RELATION NOT_EQ_RELATION</w:t>
      </w:r>
    </w:p>
    <w:p w14:paraId="27D3754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%token FOR_KEYWORD BREAK_KEYWORD CONTINUE_KEYWORD RANGE_KEYWORD GO_KEYWORD</w:t>
      </w:r>
    </w:p>
    <w:p w14:paraId="7647E42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%token INT_TYPE FLOAT_TYPE  COMPLEX_TYPE  BOOL_TYPE STRING_TYPE</w:t>
      </w:r>
    </w:p>
    <w:p w14:paraId="3F07F26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2EEB0B3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A1B41B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%left OR_OPERATION</w:t>
      </w:r>
    </w:p>
    <w:p w14:paraId="52B4A41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%left AND_OPERATION</w:t>
      </w:r>
    </w:p>
    <w:p w14:paraId="77077F9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%left NOT_OPERATION</w:t>
      </w:r>
    </w:p>
    <w:p w14:paraId="75B7768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1A4B512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%left '-' '+' '%'</w:t>
      </w:r>
    </w:p>
    <w:p w14:paraId="5674B72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%left '*' '/' '|'</w:t>
      </w:r>
    </w:p>
    <w:p w14:paraId="56A354A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%left '^' '&amp;'</w:t>
      </w:r>
    </w:p>
    <w:p w14:paraId="52F312F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%left SHIFT_LEFT SHIFT_RIGHT</w:t>
      </w:r>
    </w:p>
    <w:p w14:paraId="522C2D9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3DE67E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nonassoc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INCREMENT DECREMENT</w:t>
      </w:r>
    </w:p>
    <w:p w14:paraId="0644E58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1C26595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63F1F2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%%</w:t>
      </w:r>
    </w:p>
    <w:p w14:paraId="3E9AD0E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544C9DB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S :  PACKAGE  '\n' 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GLOBALS ;</w:t>
      </w:r>
      <w:proofErr w:type="gramEnd"/>
    </w:p>
    <w:p w14:paraId="1A4C062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719492E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PACKAGE : </w:t>
      </w:r>
    </w:p>
    <w:p w14:paraId="6BD4A37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PACKAGE_KEYWORD IDENTIFICATOR                            { print("Package declaration"); 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} ;</w:t>
      </w:r>
      <w:proofErr w:type="gram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  </w:t>
      </w:r>
    </w:p>
    <w:p w14:paraId="5790470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5501AAF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IMPORT : IMPORT_KEYWORD STRING                                  { print("Single module imported"); }</w:t>
      </w:r>
    </w:p>
    <w:p w14:paraId="3C07996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IMPORT_KEYWORD '(' '\n' IMPORT_MULTIPLE_STRING ')'          { print("Importing modules with brackets"); }</w:t>
      </w:r>
    </w:p>
    <w:p w14:paraId="0A949A3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01ED511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84C33F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IMPORT_MULTIPLE_STRING :   STRING '\n' IMPORT_MULTIPLE_STRING   { print("Module name"); }</w:t>
      </w:r>
    </w:p>
    <w:p w14:paraId="6E72AAC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</w:t>
      </w:r>
    </w:p>
    <w:p w14:paraId="400E848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07FEFD7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5C4FAB6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GLOBALS : </w:t>
      </w:r>
    </w:p>
    <w:p w14:paraId="777080E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GLOBAL</w:t>
      </w:r>
    </w:p>
    <w:p w14:paraId="320F593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GLOBALS '\n' GLOBAL</w:t>
      </w:r>
    </w:p>
    <w:p w14:paraId="11DD9D1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7DE16C7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4C0A6ED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GLOBAL:</w:t>
      </w:r>
    </w:p>
    <w:p w14:paraId="474AF9B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FUNCTION</w:t>
      </w:r>
    </w:p>
    <w:p w14:paraId="225A792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IMPORT</w:t>
      </w:r>
    </w:p>
    <w:p w14:paraId="03E6DCA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TYPEDEF</w:t>
      </w:r>
    </w:p>
    <w:p w14:paraId="4AABECC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DECLARATION   </w:t>
      </w:r>
    </w:p>
    <w:p w14:paraId="40A8512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</w:t>
      </w:r>
    </w:p>
    <w:p w14:paraId="143E5FD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37EED18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5FE92AD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F1E660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TYPEDEF:</w:t>
      </w:r>
    </w:p>
    <w:p w14:paraId="1C3D238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TYPE_KEYWORD TYPEVAL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TYPEVAL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   { print("Extra type definition"); }// QUESTION</w:t>
      </w:r>
    </w:p>
    <w:p w14:paraId="708833E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TYPE_KEYWORD IDENTIFICATOR STRUCT_KEYWORD '{' STRUCT_FIELDS '}' { print("Struct definition"); }</w:t>
      </w:r>
    </w:p>
    <w:p w14:paraId="343CF50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TYPE_KEYWORD IDENTIFICATOR INTERFACE_KEYWORD '{' INTERFACE_FIELDS '}' { print("Interface definition"); }</w:t>
      </w:r>
    </w:p>
    <w:p w14:paraId="2191A13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6AE22B8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1AD63A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INTERFACE_FIELDS:</w:t>
      </w:r>
    </w:p>
    <w:p w14:paraId="73D5477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INTERFACE_FIELDS INTERFACE_FIELD '\n'</w:t>
      </w:r>
    </w:p>
    <w:p w14:paraId="5822E6B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</w:t>
      </w:r>
    </w:p>
    <w:p w14:paraId="4DF8CBA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5CAA683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106DD57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INTERFACE_FIELD: </w:t>
      </w:r>
    </w:p>
    <w:p w14:paraId="60A1E50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IDENTIFICATOR '(' INTERFACE_METHOD_ARGS')' FUNC_RESULT { print("Interface method "); }</w:t>
      </w:r>
    </w:p>
    <w:p w14:paraId="3DDC385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IDENTIFICATOR { print("Inner interface "); }</w:t>
      </w:r>
    </w:p>
    <w:p w14:paraId="446AA35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</w:t>
      </w:r>
    </w:p>
    <w:p w14:paraId="4A0A42B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06AE19B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601DFE1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INTERFACE_METHOD_ARGS:</w:t>
      </w:r>
    </w:p>
    <w:p w14:paraId="79A8919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TYPEVAL</w:t>
      </w:r>
    </w:p>
    <w:p w14:paraId="52E534C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INTERFACE_METHOD_ARGS ',' TYPEVAL</w:t>
      </w:r>
    </w:p>
    <w:p w14:paraId="3E268CB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</w:t>
      </w:r>
    </w:p>
    <w:p w14:paraId="67EFFFF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7D3BCA9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79D832E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STRUCT_FIELDS:</w:t>
      </w:r>
    </w:p>
    <w:p w14:paraId="7626F5A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STRUCT_FIELDS  STRUCT_FIELD '\n'</w:t>
      </w:r>
    </w:p>
    <w:p w14:paraId="4FAA169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</w:t>
      </w:r>
    </w:p>
    <w:p w14:paraId="4B31E83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54A555E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65DD37F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STRUCT_FIELD: </w:t>
      </w:r>
    </w:p>
    <w:p w14:paraId="72B7D4C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MULTIPLE_IDENT TYPEVAL </w:t>
      </w:r>
    </w:p>
    <w:p w14:paraId="116B4B1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</w:t>
      </w:r>
    </w:p>
    <w:p w14:paraId="5C2C4EA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2AD2375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5DA1897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FUNCTION : FUNC_KEYWORD IDENTIFICATOR '(' FUNC_PARAMS ')' FUNC_RESULT  '{' FUNCTION_STATEMENTS '}' { print("Function declaration"); }</w:t>
      </w:r>
    </w:p>
    <w:p w14:paraId="1923DFB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FUNC_KEYWORD '(' TYPEVAL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TYPEVAL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')' IDENTIFICATOR '(' FUNC_PARAMS ')' FUNC_RESULT  '{' FUNCTION_STATEMENTS '}' { print("Method declaration"); }//QUESTION ?!?!??!?!??!</w:t>
      </w:r>
    </w:p>
    <w:p w14:paraId="104B4E5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340A5DE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CC0C35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ANON_FUNCTION:</w:t>
      </w:r>
    </w:p>
    <w:p w14:paraId="5A123CA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FUNC_KEYWORD  '(' FUNC_PARAMS ')' FUNC_RESULT  '{' FUNCTION_STATEMENTS '}'</w:t>
      </w:r>
    </w:p>
    <w:p w14:paraId="08AD323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lastRenderedPageBreak/>
        <w:t xml:space="preserve">  ;</w:t>
      </w:r>
    </w:p>
    <w:p w14:paraId="776C9BF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1CA7EB6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70FDDF4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FUNCTION_STATEMENTS:</w:t>
      </w:r>
    </w:p>
    <w:p w14:paraId="566C588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STATEMENTS</w:t>
      </w:r>
    </w:p>
    <w:p w14:paraId="158C03F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</w:t>
      </w:r>
    </w:p>
    <w:p w14:paraId="377FD51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3E1DE6E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1C313F0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FUNC_PARAMETER_GROUP :  </w:t>
      </w:r>
    </w:p>
    <w:p w14:paraId="284BF87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MULTIPLE_IDENT TYPEVAL { print("Group of parameters"); }</w:t>
      </w:r>
    </w:p>
    <w:p w14:paraId="0586B51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IDENTIFICATOR DOT_DOT_DOT TYPEVAL { print("Dot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dot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dot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parameter"); }</w:t>
      </w:r>
    </w:p>
    <w:p w14:paraId="1BDCC82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7FF779D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540A796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FUNC_PARAMS: FUNC_PARAMETER_GROUPS</w:t>
      </w:r>
    </w:p>
    <w:p w14:paraId="30E17E0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</w:t>
      </w:r>
    </w:p>
    <w:p w14:paraId="55AD93A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7F078E0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FUNC_PARAMETER_GROUPS : FUNC_PARAMETER_GROUP </w:t>
      </w:r>
    </w:p>
    <w:p w14:paraId="5FE1244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FUNC_PARAMETER_GROUPS ',' FUNC_PARAMETER_GROUP</w:t>
      </w:r>
    </w:p>
    <w:p w14:paraId="5B3A4B7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666D84C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128C4FE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FUNC_RESULT : </w:t>
      </w:r>
    </w:p>
    <w:p w14:paraId="2BE29AA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TYPEVAL                 { print("Single unnamed function result"); }</w:t>
      </w:r>
    </w:p>
    <w:p w14:paraId="2F52C51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'(' FUNC_RESULT_NAMED ')'       { print("Multiple named function result"); }</w:t>
      </w:r>
    </w:p>
    <w:p w14:paraId="155EE7F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'(' FUNC_RESULT_UNNAMED ')'     { print("Multiple unnamed function result"); }</w:t>
      </w:r>
    </w:p>
    <w:p w14:paraId="74F5601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</w:t>
      </w:r>
    </w:p>
    <w:p w14:paraId="04754EF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236435E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56757BC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FUNC_RESULT_UNNAMED : </w:t>
      </w:r>
    </w:p>
    <w:p w14:paraId="741B0B8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TYPEVAL          { print("Type in unnamed function result"); }</w:t>
      </w:r>
    </w:p>
    <w:p w14:paraId="4C95889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FUNC_RESULT_UNNAMED ',' TYPEVAL    { print("Type in unnamed function result"); }</w:t>
      </w:r>
    </w:p>
    <w:p w14:paraId="1FA5E73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</w:t>
      </w:r>
    </w:p>
    <w:p w14:paraId="3AA3109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1CBFC61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41E853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FUNC_RESULT_NAMED :</w:t>
      </w:r>
    </w:p>
    <w:p w14:paraId="21EA7A2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TYPEVAL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TYPEVAL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      { print("Type in named function result"); }//QUESTION</w:t>
      </w:r>
    </w:p>
    <w:p w14:paraId="3B5D3A2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FUNC_RESULT_NAMED ',' TYPEVAL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TYPEVAL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{ print("Type in named function result"); }//QUESTION</w:t>
      </w:r>
    </w:p>
    <w:p w14:paraId="028DD4E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162D3B6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604C623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STATEMENTS : STATEMENT </w:t>
      </w:r>
    </w:p>
    <w:p w14:paraId="6D61B91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STATEMENTS  STATEMENT </w:t>
      </w:r>
    </w:p>
    <w:p w14:paraId="5907908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123FB88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3197AD3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STATEMENT : DECLARATION  </w:t>
      </w:r>
    </w:p>
    <w:p w14:paraId="22DD3FC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IF_ELSE_STATEMENT </w:t>
      </w:r>
    </w:p>
    <w:p w14:paraId="1CE531A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FUNCTION_CALL </w:t>
      </w:r>
    </w:p>
    <w:p w14:paraId="1FAEA48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SWITCH </w:t>
      </w:r>
    </w:p>
    <w:p w14:paraId="09EA356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ASSIGNMENT</w:t>
      </w:r>
    </w:p>
    <w:p w14:paraId="79101F1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UNARY_OPERATION </w:t>
      </w:r>
    </w:p>
    <w:p w14:paraId="7A8496C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FOR </w:t>
      </w:r>
    </w:p>
    <w:p w14:paraId="4B9A4F8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BREAK_KEYWORD </w:t>
      </w:r>
    </w:p>
    <w:p w14:paraId="79EAB1A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CONTINUE_KEYWORD </w:t>
      </w:r>
    </w:p>
    <w:p w14:paraId="3BAE674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RETURN </w:t>
      </w:r>
    </w:p>
    <w:p w14:paraId="2CBCE25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'\n'</w:t>
      </w:r>
    </w:p>
    <w:p w14:paraId="6543EB6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DEFER_KEYWORD FUNCTION_CALL   { print("Defer function call");}</w:t>
      </w:r>
    </w:p>
    <w:p w14:paraId="79AA0F4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GO_KEYWORD  FUNCTION_CALL     { print("Starting goroutine"); }</w:t>
      </w:r>
    </w:p>
    <w:p w14:paraId="0C1805B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10A0BDF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1A456D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lastRenderedPageBreak/>
        <w:t>RETURN :</w:t>
      </w:r>
    </w:p>
    <w:p w14:paraId="18A4531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RETURN_KEYWORD</w:t>
      </w:r>
    </w:p>
    <w:p w14:paraId="7314832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RETURN_KEYWORD MULTIPLE_RVALUE //REDUCE/REDUCE</w:t>
      </w:r>
    </w:p>
    <w:p w14:paraId="74F866C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788C401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378414D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UNARY_OPERATION : </w:t>
      </w:r>
    </w:p>
    <w:p w14:paraId="6121400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IDENTIFICATOR INCREMENT</w:t>
      </w:r>
    </w:p>
    <w:p w14:paraId="53A1E29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IDENTIFICATOR DECREMENT</w:t>
      </w:r>
    </w:p>
    <w:p w14:paraId="047DE45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INCREMENT IDENTIFICATOR</w:t>
      </w:r>
    </w:p>
    <w:p w14:paraId="6CACB2C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DECREMENT IDENTIFICATOR </w:t>
      </w:r>
    </w:p>
    <w:p w14:paraId="3853040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63CDB5D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65C5CF4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ASSIGNMENT : </w:t>
      </w:r>
    </w:p>
    <w:p w14:paraId="70AD85E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FULL_IDENTIFICATOR '=' RVALUE   { print("Assignment of variable.");  }</w:t>
      </w:r>
    </w:p>
    <w:p w14:paraId="4BF7923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FULL_IDENTIFICATOR ARRAY_INDEXATION  '=' RVALUE { print("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Assigment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of array element. "); }</w:t>
      </w:r>
    </w:p>
    <w:p w14:paraId="73B2106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'*' FULL_IDENTIFICATOR   '=' RVALUE { print("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Assigment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of pointer by address. "); } //</w:t>
      </w:r>
    </w:p>
    <w:p w14:paraId="112BAB3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FULL_IDENTIFICATOR OPER_ASSIGNMENT RVALUE  { print("Operation + assignment");}</w:t>
      </w:r>
    </w:p>
    <w:p w14:paraId="535328C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38503A0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FOR :</w:t>
      </w:r>
    </w:p>
    <w:p w14:paraId="78CFE3C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FOR_KEYWORD FOR_INIT ';' FOR_CONDITION ';' FOR_AFTER '{' STATEMENTS '}' { print("For-loop"); }</w:t>
      </w:r>
    </w:p>
    <w:p w14:paraId="5A6342E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FOR_KEYWORD  FOR_CONDITION '{' STATEMENTS '}'                         { print("Shortened for-loop"); }</w:t>
      </w:r>
    </w:p>
    <w:p w14:paraId="2D0B904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FOR_KEYWORD IDENTIFICATOR ',' IDENTIFICATOR COLON_EQ RANGE_KEYWORD IDENTIFICATOR '{' STATEMENTS '}' { print("For in range loop"); }</w:t>
      </w:r>
    </w:p>
    <w:p w14:paraId="2FAB029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4E8FD61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7F150BC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FOR_INIT : SHORT_DEFINING       { print("Short defining in For-loop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init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"); }</w:t>
      </w:r>
    </w:p>
    <w:p w14:paraId="65714F1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ASSIGNMENT                  { print("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Assigment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in For-loop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init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"); }</w:t>
      </w:r>
    </w:p>
    <w:p w14:paraId="46F527E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                            { print("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Emptyness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in For-loop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init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"); }</w:t>
      </w:r>
    </w:p>
    <w:p w14:paraId="4608F2B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6053D42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AFEEA8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FOR_CONDITION :</w:t>
      </w:r>
    </w:p>
    <w:p w14:paraId="707841B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LOGICAL_EXPRESSION    { print("Logical expression in For-loop condition "); }</w:t>
      </w:r>
    </w:p>
    <w:p w14:paraId="507EE3C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                       { print("Empty logical expression in For-loop condition "); }</w:t>
      </w:r>
    </w:p>
    <w:p w14:paraId="2EF5F7E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2D3531B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6CC1F60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FOR_AFTER :</w:t>
      </w:r>
    </w:p>
    <w:p w14:paraId="68093B1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ASSIGNMENT          { print("Assignment in For-loop after-block "); }</w:t>
      </w:r>
    </w:p>
    <w:p w14:paraId="452DEB6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FUNCTION_CALL     { print("Function call in For-loop after-block "); }</w:t>
      </w:r>
    </w:p>
    <w:p w14:paraId="0DACB1C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UNARY_OPERATION   { print("Unary operation in For-loop after-block "); }</w:t>
      </w:r>
    </w:p>
    <w:p w14:paraId="352CCD3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                  { print("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Emptyness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in For-loop after-block "); }</w:t>
      </w:r>
    </w:p>
    <w:p w14:paraId="12C9EAD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6741DEA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6507127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DECLARATION: </w:t>
      </w:r>
    </w:p>
    <w:p w14:paraId="5B5B633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VAR_KEYWORD VARIABLE_DECLARATION                      { print("Simple variable declaration");                 }</w:t>
      </w:r>
    </w:p>
    <w:p w14:paraId="5BFA6A4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VAR_KEYWORD VARIABLE_DECLARATION_ASSIGNMENT         { print("Declaration (with assignment) of variable");   }</w:t>
      </w:r>
    </w:p>
    <w:p w14:paraId="30CD220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VAR_KEYWORD '('  MULTIPLE_VARIABLE_DECLARATION  ')' { print("Multiple declaration");                        }</w:t>
      </w:r>
    </w:p>
    <w:p w14:paraId="48A0464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CONST_KEYWORD VARIABLE_DECLARATION_ASSIGNMENT       { print("Declaration (with assignment) of constant ");  }</w:t>
      </w:r>
    </w:p>
    <w:p w14:paraId="47B41D4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SHORT_DEFINING                                      { print("Short defining");                              }         </w:t>
      </w:r>
    </w:p>
    <w:p w14:paraId="63D41BA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5B37022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685B975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1CC9F5B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SWITCH :</w:t>
      </w:r>
    </w:p>
    <w:p w14:paraId="0AE54DA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SWITCH_KEYWORD '(' RVALUE ')' '{' '\n' SWITCH_CASES '}'</w:t>
      </w:r>
    </w:p>
    <w:p w14:paraId="19E081B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SWITCH_KEYWORD '(' RVALUE ')' '{' '\n' SWITCH_CASES DEFAULT_KEYWORD ':' STATEMENTS '}' { print("Default case in switch"); }</w:t>
      </w:r>
    </w:p>
    <w:p w14:paraId="54DC397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1F95861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4645DD7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SWITCH_VALUES: </w:t>
      </w:r>
    </w:p>
    <w:p w14:paraId="014F335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SWITCH_VALUES ',' RVALUE</w:t>
      </w:r>
    </w:p>
    <w:p w14:paraId="56727C0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| RVALUE          </w:t>
      </w:r>
    </w:p>
    <w:p w14:paraId="010C30E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;</w:t>
      </w:r>
    </w:p>
    <w:p w14:paraId="4BBD84A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4097005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SWITCH_CASES:</w:t>
      </w:r>
    </w:p>
    <w:p w14:paraId="7BF4F0B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CASE_KEYWORD SWITCH_VALUES ':' STATEMENTS   { print("Case in switch"); }</w:t>
      </w:r>
    </w:p>
    <w:p w14:paraId="7EC3273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SWITCH_CASES  CASE_KEYWORD SWITCH_VALUES ':' STATEMENTS { print("Case in switch"); }</w:t>
      </w:r>
    </w:p>
    <w:p w14:paraId="1FC3821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2A6310A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35830ED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IF_ELSE_STATEMENT: </w:t>
      </w:r>
    </w:p>
    <w:p w14:paraId="7FDD3A1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IF_ELSE_IF</w:t>
      </w:r>
    </w:p>
    <w:p w14:paraId="6509E14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IF_ELSE_IF ELSE_KEYWORD '{' STATEMENTS '}'  { print("Else condition"); } </w:t>
      </w:r>
    </w:p>
    <w:p w14:paraId="4714AD6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7F4DE46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6A3FE09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IF_ELSE_IF:</w:t>
      </w:r>
    </w:p>
    <w:p w14:paraId="2F96E77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CONDITION                                              { print("Simple condition"); }  </w:t>
      </w:r>
    </w:p>
    <w:p w14:paraId="4B3B142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IF_ELSE_IF ELSE_KEYWORD CONDITION           { print("Else-if condition"); }</w:t>
      </w:r>
    </w:p>
    <w:p w14:paraId="3480038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2E149EE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6820A84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CONDITION : IF_KEYWORD LOGICAL_EXPRESSION '{' STATEMENTS '}' </w:t>
      </w:r>
    </w:p>
    <w:p w14:paraId="47E3C97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IF_KEYWORD LOGICAL_EXPRESSION '{' '}' </w:t>
      </w:r>
    </w:p>
    <w:p w14:paraId="08B58E4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381F6F9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2909BA9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LOGICAL_EXPRESSION :</w:t>
      </w:r>
    </w:p>
    <w:p w14:paraId="75491E6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RVALUE RELATION RVALUE        { print("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Rvalues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relation"); }  </w:t>
      </w:r>
    </w:p>
    <w:p w14:paraId="112061E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NOT_OPERATION LOGICAL_EXPRESSION      { print("Denying expression"); }  </w:t>
      </w:r>
    </w:p>
    <w:p w14:paraId="2258F14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TRUE_FALSE                  { print("True/False relation operand"); }  </w:t>
      </w:r>
    </w:p>
    <w:p w14:paraId="492DDFA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FUNCTION_CALL               { print("Function call in relation"); }  </w:t>
      </w:r>
    </w:p>
    <w:p w14:paraId="7FE9EAD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LOGICAL_EXPRESSION AND_OPERATION LOGICAL_EXPRESSION   { print("Logical AND"); }  </w:t>
      </w:r>
    </w:p>
    <w:p w14:paraId="4BE3773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LOGICAL_EXPRESSION OR_OPERATION LOGICAL_EXPRESSION   { print("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Logincal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OR "); }  </w:t>
      </w:r>
    </w:p>
    <w:p w14:paraId="7061B13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'(' LOGICAL_EXPRESSION ')'                    </w:t>
      </w:r>
    </w:p>
    <w:p w14:paraId="6ED8F10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13A2CC2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677E690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RELATION : EQ_RELATION </w:t>
      </w:r>
    </w:p>
    <w:p w14:paraId="778F22B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GREATER_RELATION </w:t>
      </w:r>
    </w:p>
    <w:p w14:paraId="493431D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LESS_RELATION </w:t>
      </w:r>
    </w:p>
    <w:p w14:paraId="7268806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EQ_GREATER_RELATION </w:t>
      </w:r>
    </w:p>
    <w:p w14:paraId="2E121EC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EQ_LESS_RELATION </w:t>
      </w:r>
    </w:p>
    <w:p w14:paraId="083440D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NOT_EQ_RELATION</w:t>
      </w:r>
    </w:p>
    <w:p w14:paraId="57A9466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13FFFC9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5E8A3F1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RVALUE : </w:t>
      </w:r>
    </w:p>
    <w:p w14:paraId="78A42AF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VALUE</w:t>
      </w:r>
    </w:p>
    <w:p w14:paraId="4D10B04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VALUE '+' RVALUE</w:t>
      </w:r>
    </w:p>
    <w:p w14:paraId="144855E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VALUE '-' RVALUE</w:t>
      </w:r>
    </w:p>
    <w:p w14:paraId="3614A09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VALUE '*' RVALUE </w:t>
      </w:r>
    </w:p>
    <w:p w14:paraId="5062802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VALUE '/' RVALUE </w:t>
      </w:r>
    </w:p>
    <w:p w14:paraId="6DDA245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lastRenderedPageBreak/>
        <w:t xml:space="preserve">  | VALUE '%' RVALUE</w:t>
      </w:r>
    </w:p>
    <w:p w14:paraId="64B0F9D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VALUE '|' RVALUE</w:t>
      </w:r>
    </w:p>
    <w:p w14:paraId="746D9E0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VALUE '^' RVALUE</w:t>
      </w:r>
    </w:p>
    <w:p w14:paraId="2C541BC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VALUE '&amp;' RVALUE</w:t>
      </w:r>
    </w:p>
    <w:p w14:paraId="31B9915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VALUE SHIFT_LEFT RVALUE</w:t>
      </w:r>
    </w:p>
    <w:p w14:paraId="370A2C8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VALUE SHIFT_RIGHT RVALUE</w:t>
      </w:r>
    </w:p>
    <w:p w14:paraId="1C5AC9B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TYPE '{' INITIALIZER '}'                            </w:t>
      </w:r>
    </w:p>
    <w:p w14:paraId="61F8BAA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IDENTIFICATOR '{' INITIALIZER '}'                   </w:t>
      </w:r>
    </w:p>
    <w:p w14:paraId="1E1CB43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TYPE '{' FUNCTION_CALL_ARGUMENTS '}'                </w:t>
      </w:r>
    </w:p>
    <w:p w14:paraId="4E397F6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IDENTIFICATOR '{' FUNCTION_CALL_ARGUMENTS '}'      </w:t>
      </w:r>
    </w:p>
    <w:p w14:paraId="0ED8CCA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ANON_FUNCTION   </w:t>
      </w:r>
    </w:p>
    <w:p w14:paraId="2E30451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0CD83B9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5E7298F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VALUE:</w:t>
      </w:r>
    </w:p>
    <w:p w14:paraId="6D644E9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INTEGER</w:t>
      </w:r>
    </w:p>
    <w:p w14:paraId="3C28F76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STRING</w:t>
      </w:r>
    </w:p>
    <w:p w14:paraId="0AA771B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FLOAT</w:t>
      </w:r>
    </w:p>
    <w:p w14:paraId="54C1A69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TRUE_FALSE</w:t>
      </w:r>
    </w:p>
    <w:p w14:paraId="24218C8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COMPLEX</w:t>
      </w:r>
    </w:p>
    <w:p w14:paraId="361A144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NIL_KEYWORD</w:t>
      </w:r>
    </w:p>
    <w:p w14:paraId="2188C8D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FUNCTION_CALL</w:t>
      </w:r>
    </w:p>
    <w:p w14:paraId="178D291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FULL_IDENTIFICATOR</w:t>
      </w:r>
    </w:p>
    <w:p w14:paraId="1D6EE49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FULL_IDENTIFICATOR ARRAY_INDEXATION</w:t>
      </w:r>
    </w:p>
    <w:p w14:paraId="4243A73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'&amp;' FULL_IDENTIFICATOR                 { print("Getting address of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identificator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");}</w:t>
      </w:r>
    </w:p>
    <w:p w14:paraId="3873556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'*' FULL_IDENTIFICATOR</w:t>
      </w:r>
    </w:p>
    <w:p w14:paraId="3B9F470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68739FE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36C9E65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7A9567E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INITIALIZER:</w:t>
      </w:r>
    </w:p>
    <w:p w14:paraId="50BFBE6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IDENTIFICATOR ':' VALUE</w:t>
      </w:r>
    </w:p>
    <w:p w14:paraId="66F8DD0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INITIALIZER ',' IDENTIFICATOR ':' VALUE</w:t>
      </w:r>
    </w:p>
    <w:p w14:paraId="7443F3F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6DF31AD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2259179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4EEB27A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ARRAY_INDEXATION:</w:t>
      </w:r>
    </w:p>
    <w:p w14:paraId="2E5D91D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'[' VALUE ']'</w:t>
      </w:r>
    </w:p>
    <w:p w14:paraId="56B1440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ARRAY_INDEXATION '[' VALUE ']'</w:t>
      </w:r>
    </w:p>
    <w:p w14:paraId="698B35E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1C9FC0B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37B06E7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689AF9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FUNCTION_CALL : </w:t>
      </w:r>
    </w:p>
    <w:p w14:paraId="6B229CE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FULL_IDENTIFICATOR '(' FUNCTION_CALL_ARGUMENTS ')'   { print("Function call"); } </w:t>
      </w:r>
    </w:p>
    <w:p w14:paraId="29E9603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ANON_FUNCTION      '(' FUNCTION_CALL_ARGUMENTS ')'   { print("Anon function call"); }</w:t>
      </w:r>
    </w:p>
    <w:p w14:paraId="791C2CC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48EE236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72D2370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FULL_IDENTIFICATOR:</w:t>
      </w:r>
    </w:p>
    <w:p w14:paraId="05971D3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IDENTIFICATOR</w:t>
      </w:r>
    </w:p>
    <w:p w14:paraId="11483D5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FULL_IDENTIFICATOR '.' IDENTIFICATOR</w:t>
      </w:r>
    </w:p>
    <w:p w14:paraId="1B6515B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0FFE8CF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3372626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FUNCTION_CALL_ARGUMENTS :</w:t>
      </w:r>
    </w:p>
    <w:p w14:paraId="4636DE1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FUNCTION_CALL_ARGUMENTS ',' RVALUE</w:t>
      </w:r>
    </w:p>
    <w:p w14:paraId="41F3FBA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RVALUE</w:t>
      </w:r>
    </w:p>
    <w:p w14:paraId="480A8FA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</w:t>
      </w:r>
    </w:p>
    <w:p w14:paraId="583522C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098304F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262D3E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SHORT_DEFINING:</w:t>
      </w:r>
    </w:p>
    <w:p w14:paraId="2466DED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IDENTIFICATOR COLON_EQ RVALUE</w:t>
      </w:r>
    </w:p>
    <w:p w14:paraId="197EB26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lastRenderedPageBreak/>
        <w:t xml:space="preserve">  | VAR_KEYWORD IDENTIFICATOR '=' RVALUE</w:t>
      </w:r>
    </w:p>
    <w:p w14:paraId="2C8DCB1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56B41BD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569E2BE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MULTIPLE_VARIABLE_DECLARATION:</w:t>
      </w:r>
    </w:p>
    <w:p w14:paraId="0D071A5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VARIABLE_DECLARATION </w:t>
      </w:r>
    </w:p>
    <w:p w14:paraId="648ADBF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VARIABLE_DECLARATION_ASSIGNMENT</w:t>
      </w:r>
    </w:p>
    <w:p w14:paraId="3E247FF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IDENTIFICATOR '=' MULTIPLE_RVALUE</w:t>
      </w:r>
    </w:p>
    <w:p w14:paraId="194D472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MULTIPLE_VARIABLE_DECLARATION  VARIABLE_DECLARATION</w:t>
      </w:r>
    </w:p>
    <w:p w14:paraId="44AE52C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MULTIPLE_VARIABLE_DECLARATION  VARIABLE_DECLARATION_ASSIGNMENT </w:t>
      </w:r>
    </w:p>
    <w:p w14:paraId="6EAB0A1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MULTIPLE_VARIABLE_DECLARATION  IDENTIFICATOR '=' MULTIPLE_RVALUE</w:t>
      </w:r>
    </w:p>
    <w:p w14:paraId="32AFE89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MULTIPLE_VARIABLE_DECLARATION '\n'</w:t>
      </w:r>
    </w:p>
    <w:p w14:paraId="217B55B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'\n'</w:t>
      </w:r>
    </w:p>
    <w:p w14:paraId="1393BA9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 </w:t>
      </w:r>
    </w:p>
    <w:p w14:paraId="256A621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7D42C6E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VARIABLE_DECLARATION:</w:t>
      </w:r>
    </w:p>
    <w:p w14:paraId="05D579F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MULTIPLE_IDENT TYPEVAL   </w:t>
      </w:r>
    </w:p>
    <w:p w14:paraId="69B5B24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7A863A8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A80C90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VARIABLE_DECLARATION_ASSIGNMENT: </w:t>
      </w:r>
    </w:p>
    <w:p w14:paraId="09ACE5F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MULTIPLE_IDENT TYPEVAL '='  MULTIPLE_RVALUE</w:t>
      </w:r>
    </w:p>
    <w:p w14:paraId="48FFE99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1CB0EEB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4AC1D5E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MULTIPLE_RVALUE:</w:t>
      </w:r>
    </w:p>
    <w:p w14:paraId="0938552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MULTIPLE_RVALUE ',' RVALUE</w:t>
      </w:r>
    </w:p>
    <w:p w14:paraId="5127057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RVALUE</w:t>
      </w:r>
    </w:p>
    <w:p w14:paraId="610999B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485A17F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4356DB9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7633F14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TYPEVAL:</w:t>
      </w:r>
    </w:p>
    <w:p w14:paraId="41BCD39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TYPE</w:t>
      </w:r>
    </w:p>
    <w:p w14:paraId="040E1FC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IDENTIFICATOR</w:t>
      </w:r>
    </w:p>
    <w:p w14:paraId="2CE4BEB3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5E74AA79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3CBCCECE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32568F6D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TYPE: </w:t>
      </w:r>
    </w:p>
    <w:p w14:paraId="3DC9133A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INT_TYPE</w:t>
      </w:r>
    </w:p>
    <w:p w14:paraId="65F36E9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FLOAT_TYPE</w:t>
      </w:r>
    </w:p>
    <w:p w14:paraId="46E74F0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COMPLEX_TYPE</w:t>
      </w:r>
    </w:p>
    <w:p w14:paraId="32CECEA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BOOL_TYPE</w:t>
      </w:r>
    </w:p>
    <w:p w14:paraId="42D9B43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STRING_TYPE</w:t>
      </w:r>
    </w:p>
    <w:p w14:paraId="34E408B0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FUNC_KEYWORD '(' FUNC_RESULT_UNNAMED ')' TYPE </w:t>
      </w:r>
    </w:p>
    <w:p w14:paraId="2B2E05D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'[' INTEGER ']' TYPE</w:t>
      </w:r>
    </w:p>
    <w:p w14:paraId="1FA2713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'[' DOT_DOT_DOT ']' TYPE</w:t>
      </w:r>
    </w:p>
    <w:p w14:paraId="35DDB3E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| '[' ']'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TYPE</w:t>
      </w:r>
    </w:p>
    <w:p w14:paraId="154B80D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 | '*' 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TYPE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//Создает</w:t>
      </w:r>
      <w:proofErr w:type="gram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конфликт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>свептка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>/свертка с ???</w:t>
      </w:r>
    </w:p>
    <w:p w14:paraId="0C9B268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  <w:t xml:space="preserve">  </w:t>
      </w: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;</w:t>
      </w:r>
    </w:p>
    <w:p w14:paraId="3721E222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29ED0B1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MULTIPLE_IDENT: </w:t>
      </w:r>
    </w:p>
    <w:p w14:paraId="05CE676B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IDENTIFICATOR </w:t>
      </w:r>
    </w:p>
    <w:p w14:paraId="5A6217F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| MULTIPLE_IDENT ',' IDENTIFICATOR </w:t>
      </w:r>
    </w:p>
    <w:p w14:paraId="003F0D85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  ;</w:t>
      </w:r>
    </w:p>
    <w:p w14:paraId="0DF65B2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3F144EC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91ED51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7EE159CC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%%</w:t>
      </w:r>
    </w:p>
    <w:p w14:paraId="263ED8C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540F12E6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6154DBC4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0F7FE2B8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yyerror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(char * msg) {</w:t>
      </w:r>
    </w:p>
    <w:p w14:paraId="382971A1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proofErr w:type="spell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fprintf</w:t>
      </w:r>
      <w:proofErr w:type="spellEnd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(stderr, "%s",  msg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);</w:t>
      </w:r>
      <w:proofErr w:type="gramEnd"/>
    </w:p>
    <w:p w14:paraId="28F8FD97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</w:p>
    <w:p w14:paraId="732543FF" w14:textId="77777777" w:rsidR="00AB7C70" w:rsidRPr="00AB7C70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lastRenderedPageBreak/>
        <w:t>exit(1</w:t>
      </w:r>
      <w:proofErr w:type="gramStart"/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);</w:t>
      </w:r>
      <w:proofErr w:type="gramEnd"/>
    </w:p>
    <w:p w14:paraId="727A2751" w14:textId="77AE8C0A" w:rsidR="00CF4F07" w:rsidRPr="00CF4F07" w:rsidRDefault="00AB7C70" w:rsidP="00AB7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Cs w:val="0"/>
          <w:color w:val="000000"/>
          <w:sz w:val="20"/>
          <w:szCs w:val="20"/>
          <w:lang w:eastAsia="ru-RU"/>
        </w:rPr>
      </w:pPr>
      <w:r w:rsidRPr="00AB7C70">
        <w:rPr>
          <w:rFonts w:ascii="Courier New" w:eastAsia="Times New Roman" w:hAnsi="Courier New" w:cs="Courier New"/>
          <w:bCs w:val="0"/>
          <w:color w:val="000000"/>
          <w:sz w:val="20"/>
          <w:szCs w:val="20"/>
          <w:lang w:val="en-US" w:eastAsia="ru-RU"/>
        </w:rPr>
        <w:t>}</w:t>
      </w:r>
    </w:p>
    <w:p w14:paraId="41E58E60" w14:textId="77777777" w:rsidR="00CF4F07" w:rsidRPr="00D14DA1" w:rsidRDefault="00CF4F07" w:rsidP="001617F5">
      <w:pPr>
        <w:ind w:firstLine="0"/>
        <w:contextualSpacing/>
      </w:pPr>
    </w:p>
    <w:sectPr w:rsidR="00CF4F07" w:rsidRPr="00D14DA1" w:rsidSect="00277EF9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3C207" w14:textId="77777777" w:rsidR="00904683" w:rsidRPr="003B2414" w:rsidRDefault="00904683" w:rsidP="006C390B">
      <w:pPr>
        <w:pStyle w:val="af7"/>
        <w:rPr>
          <w:rFonts w:eastAsia="MS Mincho"/>
          <w:szCs w:val="22"/>
        </w:rPr>
      </w:pPr>
      <w:r>
        <w:separator/>
      </w:r>
    </w:p>
    <w:p w14:paraId="4817463B" w14:textId="77777777" w:rsidR="00904683" w:rsidRDefault="00904683"/>
  </w:endnote>
  <w:endnote w:type="continuationSeparator" w:id="0">
    <w:p w14:paraId="2F774EFB" w14:textId="77777777" w:rsidR="00904683" w:rsidRPr="003B2414" w:rsidRDefault="00904683" w:rsidP="006C390B">
      <w:pPr>
        <w:pStyle w:val="af7"/>
        <w:rPr>
          <w:rFonts w:eastAsia="MS Mincho"/>
          <w:szCs w:val="22"/>
        </w:rPr>
      </w:pPr>
      <w:r>
        <w:continuationSeparator/>
      </w:r>
    </w:p>
    <w:p w14:paraId="0F1DCF0D" w14:textId="77777777" w:rsidR="00904683" w:rsidRDefault="009046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HJFLE+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0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070401"/>
      <w:docPartObj>
        <w:docPartGallery w:val="Page Numbers (Bottom of Page)"/>
        <w:docPartUnique/>
      </w:docPartObj>
    </w:sdtPr>
    <w:sdtContent>
      <w:p w14:paraId="33B3D822" w14:textId="1D605772" w:rsidR="00B13658" w:rsidRDefault="00B13658" w:rsidP="0065464B">
        <w:pPr>
          <w:pStyle w:val="aff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FE44B" w14:textId="77777777" w:rsidR="00B13658" w:rsidRDefault="00B13658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A90E4" w14:textId="77777777" w:rsidR="00904683" w:rsidRPr="003B2414" w:rsidRDefault="00904683" w:rsidP="006C390B">
      <w:pPr>
        <w:pStyle w:val="af7"/>
        <w:rPr>
          <w:rFonts w:eastAsia="MS Mincho"/>
          <w:szCs w:val="22"/>
        </w:rPr>
      </w:pPr>
      <w:r>
        <w:separator/>
      </w:r>
    </w:p>
    <w:p w14:paraId="15C55CEA" w14:textId="77777777" w:rsidR="00904683" w:rsidRDefault="00904683"/>
  </w:footnote>
  <w:footnote w:type="continuationSeparator" w:id="0">
    <w:p w14:paraId="021CC61D" w14:textId="77777777" w:rsidR="00904683" w:rsidRPr="003B2414" w:rsidRDefault="00904683" w:rsidP="006C390B">
      <w:pPr>
        <w:pStyle w:val="af7"/>
        <w:rPr>
          <w:rFonts w:eastAsia="MS Mincho"/>
          <w:szCs w:val="22"/>
        </w:rPr>
      </w:pPr>
      <w:r>
        <w:continuationSeparator/>
      </w:r>
    </w:p>
    <w:p w14:paraId="24E8F13F" w14:textId="77777777" w:rsidR="00904683" w:rsidRDefault="009046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687E" w14:textId="3B5BCA94" w:rsidR="00B13658" w:rsidRDefault="00B13658" w:rsidP="0065464B">
    <w:pPr>
      <w:pStyle w:val="aff7"/>
    </w:pPr>
  </w:p>
  <w:p w14:paraId="6F2C89D4" w14:textId="77777777" w:rsidR="00B13658" w:rsidRDefault="00B136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A8D440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</w:abstractNum>
  <w:abstractNum w:abstractNumId="3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B068A2"/>
    <w:multiLevelType w:val="multilevel"/>
    <w:tmpl w:val="4DC4B0E6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C3A3C14"/>
    <w:multiLevelType w:val="hybridMultilevel"/>
    <w:tmpl w:val="53BEEF44"/>
    <w:lvl w:ilvl="0" w:tplc="C6BA7BB6">
      <w:start w:val="1"/>
      <w:numFmt w:val="bullet"/>
      <w:pStyle w:val="drm"/>
      <w:lvlText w:val=""/>
      <w:lvlJc w:val="left"/>
      <w:pPr>
        <w:tabs>
          <w:tab w:val="num" w:pos="1021"/>
        </w:tabs>
        <w:ind w:left="1021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0C4D24F3"/>
    <w:multiLevelType w:val="multilevel"/>
    <w:tmpl w:val="69D8FC20"/>
    <w:styleLink w:val="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2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0CD62DD9"/>
    <w:multiLevelType w:val="hybridMultilevel"/>
    <w:tmpl w:val="5A028AD0"/>
    <w:lvl w:ilvl="0" w:tplc="97F6564A">
      <w:start w:val="1"/>
      <w:numFmt w:val="bullet"/>
      <w:pStyle w:val="MarkSpisok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530781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396853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03C74B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8F60AA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E2C840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31CFC1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B38949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83AA37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592B10"/>
    <w:multiLevelType w:val="hybridMultilevel"/>
    <w:tmpl w:val="6A1E578C"/>
    <w:lvl w:ilvl="0" w:tplc="1654D974">
      <w:start w:val="1"/>
      <w:numFmt w:val="bullet"/>
      <w:pStyle w:val="a1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065196"/>
    <w:multiLevelType w:val="hybridMultilevel"/>
    <w:tmpl w:val="31329418"/>
    <w:lvl w:ilvl="0" w:tplc="BE52DE86">
      <w:start w:val="1"/>
      <w:numFmt w:val="bullet"/>
      <w:pStyle w:val="a2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5052E9C6">
      <w:start w:val="1"/>
      <w:numFmt w:val="lowerLetter"/>
      <w:lvlText w:val="%2."/>
      <w:lvlJc w:val="left"/>
      <w:pPr>
        <w:ind w:left="2356" w:hanging="360"/>
      </w:pPr>
    </w:lvl>
    <w:lvl w:ilvl="2" w:tplc="052E349C" w:tentative="1">
      <w:start w:val="1"/>
      <w:numFmt w:val="lowerRoman"/>
      <w:lvlText w:val="%3."/>
      <w:lvlJc w:val="right"/>
      <w:pPr>
        <w:ind w:left="3076" w:hanging="180"/>
      </w:pPr>
    </w:lvl>
    <w:lvl w:ilvl="3" w:tplc="B0C4D7AE" w:tentative="1">
      <w:start w:val="1"/>
      <w:numFmt w:val="decimal"/>
      <w:lvlText w:val="%4."/>
      <w:lvlJc w:val="left"/>
      <w:pPr>
        <w:ind w:left="3796" w:hanging="360"/>
      </w:pPr>
    </w:lvl>
    <w:lvl w:ilvl="4" w:tplc="E0A84CEA" w:tentative="1">
      <w:start w:val="1"/>
      <w:numFmt w:val="lowerLetter"/>
      <w:lvlText w:val="%5."/>
      <w:lvlJc w:val="left"/>
      <w:pPr>
        <w:ind w:left="4516" w:hanging="360"/>
      </w:pPr>
    </w:lvl>
    <w:lvl w:ilvl="5" w:tplc="0F021A0E" w:tentative="1">
      <w:start w:val="1"/>
      <w:numFmt w:val="lowerRoman"/>
      <w:lvlText w:val="%6."/>
      <w:lvlJc w:val="right"/>
      <w:pPr>
        <w:ind w:left="5236" w:hanging="180"/>
      </w:pPr>
    </w:lvl>
    <w:lvl w:ilvl="6" w:tplc="E230D27C" w:tentative="1">
      <w:start w:val="1"/>
      <w:numFmt w:val="decimal"/>
      <w:lvlText w:val="%7."/>
      <w:lvlJc w:val="left"/>
      <w:pPr>
        <w:ind w:left="5956" w:hanging="360"/>
      </w:pPr>
    </w:lvl>
    <w:lvl w:ilvl="7" w:tplc="5D146492" w:tentative="1">
      <w:start w:val="1"/>
      <w:numFmt w:val="lowerLetter"/>
      <w:lvlText w:val="%8."/>
      <w:lvlJc w:val="left"/>
      <w:pPr>
        <w:ind w:left="6676" w:hanging="360"/>
      </w:pPr>
    </w:lvl>
    <w:lvl w:ilvl="8" w:tplc="973C70B8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3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3A653BB"/>
    <w:multiLevelType w:val="hybridMultilevel"/>
    <w:tmpl w:val="33220770"/>
    <w:lvl w:ilvl="0" w:tplc="97B8F126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5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2C771139"/>
    <w:multiLevelType w:val="hybridMultilevel"/>
    <w:tmpl w:val="DCC06E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81E37"/>
    <w:multiLevelType w:val="multilevel"/>
    <w:tmpl w:val="761CABA8"/>
    <w:styleLink w:val="a6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5" w15:restartNumberingAfterBreak="0">
    <w:nsid w:val="3578709A"/>
    <w:multiLevelType w:val="multilevel"/>
    <w:tmpl w:val="029EC874"/>
    <w:styleLink w:val="WW8Num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A6034F0"/>
    <w:multiLevelType w:val="hybridMultilevel"/>
    <w:tmpl w:val="4F2814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AE22681"/>
    <w:multiLevelType w:val="hybridMultilevel"/>
    <w:tmpl w:val="A9408C3E"/>
    <w:lvl w:ilvl="0" w:tplc="F6D603DC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7763AFA"/>
    <w:multiLevelType w:val="multilevel"/>
    <w:tmpl w:val="98C8DEDE"/>
    <w:styleLink w:val="a7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19" w15:restartNumberingAfterBreak="0">
    <w:nsid w:val="4B4261FE"/>
    <w:multiLevelType w:val="hybridMultilevel"/>
    <w:tmpl w:val="D06A2A60"/>
    <w:lvl w:ilvl="0" w:tplc="BA222B40">
      <w:start w:val="1"/>
      <w:numFmt w:val="decimal"/>
      <w:pStyle w:val="10"/>
      <w:lvlText w:val="%1."/>
      <w:lvlJc w:val="left"/>
      <w:pPr>
        <w:ind w:left="28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52" w:hanging="360"/>
      </w:pPr>
    </w:lvl>
    <w:lvl w:ilvl="2" w:tplc="0419001B" w:tentative="1">
      <w:start w:val="1"/>
      <w:numFmt w:val="lowerRoman"/>
      <w:lvlText w:val="%3."/>
      <w:lvlJc w:val="right"/>
      <w:pPr>
        <w:ind w:left="4272" w:hanging="180"/>
      </w:pPr>
    </w:lvl>
    <w:lvl w:ilvl="3" w:tplc="0419000F" w:tentative="1">
      <w:start w:val="1"/>
      <w:numFmt w:val="decimal"/>
      <w:lvlText w:val="%4."/>
      <w:lvlJc w:val="left"/>
      <w:pPr>
        <w:ind w:left="4992" w:hanging="360"/>
      </w:pPr>
    </w:lvl>
    <w:lvl w:ilvl="4" w:tplc="04190019" w:tentative="1">
      <w:start w:val="1"/>
      <w:numFmt w:val="lowerLetter"/>
      <w:lvlText w:val="%5."/>
      <w:lvlJc w:val="left"/>
      <w:pPr>
        <w:ind w:left="5712" w:hanging="360"/>
      </w:pPr>
    </w:lvl>
    <w:lvl w:ilvl="5" w:tplc="0419001B" w:tentative="1">
      <w:start w:val="1"/>
      <w:numFmt w:val="lowerRoman"/>
      <w:lvlText w:val="%6."/>
      <w:lvlJc w:val="right"/>
      <w:pPr>
        <w:ind w:left="6432" w:hanging="180"/>
      </w:pPr>
    </w:lvl>
    <w:lvl w:ilvl="6" w:tplc="0419000F" w:tentative="1">
      <w:start w:val="1"/>
      <w:numFmt w:val="decimal"/>
      <w:lvlText w:val="%7."/>
      <w:lvlJc w:val="left"/>
      <w:pPr>
        <w:ind w:left="7152" w:hanging="360"/>
      </w:pPr>
    </w:lvl>
    <w:lvl w:ilvl="7" w:tplc="04190019" w:tentative="1">
      <w:start w:val="1"/>
      <w:numFmt w:val="lowerLetter"/>
      <w:lvlText w:val="%8."/>
      <w:lvlJc w:val="left"/>
      <w:pPr>
        <w:ind w:left="7872" w:hanging="360"/>
      </w:pPr>
    </w:lvl>
    <w:lvl w:ilvl="8" w:tplc="0419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0" w15:restartNumberingAfterBreak="0">
    <w:nsid w:val="4B58229B"/>
    <w:multiLevelType w:val="multilevel"/>
    <w:tmpl w:val="59C42E6A"/>
    <w:lvl w:ilvl="0">
      <w:start w:val="1"/>
      <w:numFmt w:val="bullet"/>
      <w:pStyle w:val="11"/>
      <w:lvlText w:val=""/>
      <w:lvlJc w:val="left"/>
      <w:pPr>
        <w:ind w:left="1066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22"/>
      <w:lvlText w:val="-"/>
      <w:lvlJc w:val="left"/>
      <w:pPr>
        <w:ind w:left="3335" w:hanging="357"/>
      </w:pPr>
      <w:rPr>
        <w:rFonts w:ascii="Arial" w:hAnsi="Arial" w:hint="default"/>
      </w:rPr>
    </w:lvl>
    <w:lvl w:ilvl="2">
      <w:start w:val="1"/>
      <w:numFmt w:val="bullet"/>
      <w:pStyle w:val="30"/>
      <w:lvlText w:val=""/>
      <w:lvlJc w:val="left"/>
      <w:pPr>
        <w:ind w:left="1780" w:hanging="357"/>
      </w:pPr>
      <w:rPr>
        <w:rFonts w:ascii="Wingdings" w:hAnsi="Wingdings" w:hint="default"/>
      </w:rPr>
    </w:lvl>
    <w:lvl w:ilvl="3">
      <w:start w:val="1"/>
      <w:numFmt w:val="bullet"/>
      <w:pStyle w:val="40"/>
      <w:lvlText w:val=""/>
      <w:lvlJc w:val="left"/>
      <w:pPr>
        <w:ind w:left="2137" w:hanging="357"/>
      </w:pPr>
      <w:rPr>
        <w:rFonts w:ascii="Symbol" w:hAnsi="Symbol" w:hint="default"/>
      </w:rPr>
    </w:lvl>
    <w:lvl w:ilvl="4">
      <w:start w:val="1"/>
      <w:numFmt w:val="bullet"/>
      <w:pStyle w:val="50"/>
      <w:lvlText w:val=""/>
      <w:lvlJc w:val="left"/>
      <w:pPr>
        <w:ind w:left="2494" w:hanging="357"/>
      </w:pPr>
      <w:rPr>
        <w:rFonts w:ascii="Wingdings" w:hAnsi="Wingdings" w:hint="default"/>
      </w:rPr>
    </w:lvl>
    <w:lvl w:ilvl="5">
      <w:start w:val="1"/>
      <w:numFmt w:val="bullet"/>
      <w:pStyle w:val="60"/>
      <w:lvlText w:val=""/>
      <w:lvlJc w:val="left"/>
      <w:pPr>
        <w:ind w:left="2851" w:hanging="357"/>
      </w:pPr>
      <w:rPr>
        <w:rFonts w:ascii="Symbol" w:hAnsi="Symbol" w:hint="default"/>
        <w:color w:val="auto"/>
      </w:rPr>
    </w:lvl>
    <w:lvl w:ilvl="6">
      <w:start w:val="1"/>
      <w:numFmt w:val="bullet"/>
      <w:pStyle w:val="70"/>
      <w:lvlText w:val=""/>
      <w:lvlJc w:val="left"/>
      <w:pPr>
        <w:ind w:left="3208" w:hanging="357"/>
      </w:pPr>
      <w:rPr>
        <w:rFonts w:ascii="Wingdings" w:hAnsi="Wingdings" w:hint="default"/>
      </w:rPr>
    </w:lvl>
    <w:lvl w:ilvl="7">
      <w:start w:val="1"/>
      <w:numFmt w:val="bullet"/>
      <w:pStyle w:val="80"/>
      <w:lvlText w:val=""/>
      <w:lvlJc w:val="left"/>
      <w:pPr>
        <w:ind w:left="3565" w:hanging="357"/>
      </w:pPr>
      <w:rPr>
        <w:rFonts w:ascii="Symbol" w:hAnsi="Symbol" w:hint="default"/>
      </w:rPr>
    </w:lvl>
    <w:lvl w:ilvl="8">
      <w:start w:val="1"/>
      <w:numFmt w:val="bullet"/>
      <w:pStyle w:val="90"/>
      <w:lvlText w:val=""/>
      <w:lvlJc w:val="left"/>
      <w:pPr>
        <w:ind w:left="3922" w:hanging="357"/>
      </w:pPr>
      <w:rPr>
        <w:rFonts w:ascii="Symbol" w:hAnsi="Symbol" w:hint="default"/>
      </w:rPr>
    </w:lvl>
  </w:abstractNum>
  <w:abstractNum w:abstractNumId="21" w15:restartNumberingAfterBreak="0">
    <w:nsid w:val="4F1A635A"/>
    <w:multiLevelType w:val="hybridMultilevel"/>
    <w:tmpl w:val="7458D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B0B8F"/>
    <w:multiLevelType w:val="multilevel"/>
    <w:tmpl w:val="EFD8E376"/>
    <w:styleLink w:val="a8"/>
    <w:lvl w:ilvl="0">
      <w:start w:val="1"/>
      <w:numFmt w:val="bullet"/>
      <w:lvlText w:val=""/>
      <w:lvlJc w:val="left"/>
      <w:pPr>
        <w:tabs>
          <w:tab w:val="num" w:pos="1418"/>
        </w:tabs>
        <w:ind w:left="1418" w:hanging="709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E11B37"/>
    <w:multiLevelType w:val="multilevel"/>
    <w:tmpl w:val="AFD28C78"/>
    <w:lvl w:ilvl="0">
      <w:start w:val="1"/>
      <w:numFmt w:val="decimal"/>
      <w:pStyle w:val="12"/>
      <w:lvlText w:val="%1)"/>
      <w:lvlJc w:val="left"/>
      <w:pPr>
        <w:ind w:left="1066" w:hanging="357"/>
      </w:pPr>
      <w:rPr>
        <w:rFonts w:hint="default"/>
      </w:rPr>
    </w:lvl>
    <w:lvl w:ilvl="1">
      <w:start w:val="1"/>
      <w:numFmt w:val="lowerLetter"/>
      <w:pStyle w:val="23"/>
      <w:lvlText w:val="%2)"/>
      <w:lvlJc w:val="left"/>
      <w:pPr>
        <w:ind w:left="1423" w:hanging="357"/>
      </w:pPr>
      <w:rPr>
        <w:rFonts w:hint="default"/>
      </w:rPr>
    </w:lvl>
    <w:lvl w:ilvl="2">
      <w:start w:val="1"/>
      <w:numFmt w:val="lowerRoman"/>
      <w:pStyle w:val="31"/>
      <w:lvlText w:val="%3)"/>
      <w:lvlJc w:val="left"/>
      <w:pPr>
        <w:ind w:left="1780" w:hanging="357"/>
      </w:pPr>
      <w:rPr>
        <w:rFonts w:hint="default"/>
      </w:rPr>
    </w:lvl>
    <w:lvl w:ilvl="3">
      <w:start w:val="1"/>
      <w:numFmt w:val="decimal"/>
      <w:pStyle w:val="41"/>
      <w:lvlText w:val="(%4)"/>
      <w:lvlJc w:val="left"/>
      <w:pPr>
        <w:ind w:left="2137" w:hanging="357"/>
      </w:pPr>
      <w:rPr>
        <w:rFonts w:hint="default"/>
      </w:rPr>
    </w:lvl>
    <w:lvl w:ilvl="4">
      <w:start w:val="1"/>
      <w:numFmt w:val="lowerLetter"/>
      <w:pStyle w:val="51"/>
      <w:lvlText w:val="(%5)"/>
      <w:lvlJc w:val="left"/>
      <w:pPr>
        <w:ind w:left="2494" w:hanging="357"/>
      </w:pPr>
      <w:rPr>
        <w:rFonts w:hint="default"/>
      </w:rPr>
    </w:lvl>
    <w:lvl w:ilvl="5">
      <w:start w:val="1"/>
      <w:numFmt w:val="lowerRoman"/>
      <w:pStyle w:val="61"/>
      <w:lvlText w:val="(%6)"/>
      <w:lvlJc w:val="left"/>
      <w:pPr>
        <w:ind w:left="2851" w:hanging="357"/>
      </w:pPr>
      <w:rPr>
        <w:rFonts w:hint="default"/>
      </w:rPr>
    </w:lvl>
    <w:lvl w:ilvl="6">
      <w:start w:val="1"/>
      <w:numFmt w:val="decimal"/>
      <w:pStyle w:val="71"/>
      <w:lvlText w:val="%7."/>
      <w:lvlJc w:val="left"/>
      <w:pPr>
        <w:ind w:left="3208" w:hanging="357"/>
      </w:pPr>
      <w:rPr>
        <w:rFonts w:hint="default"/>
      </w:rPr>
    </w:lvl>
    <w:lvl w:ilvl="7">
      <w:start w:val="1"/>
      <w:numFmt w:val="lowerLetter"/>
      <w:pStyle w:val="81"/>
      <w:lvlText w:val="%8."/>
      <w:lvlJc w:val="left"/>
      <w:pPr>
        <w:ind w:left="3565" w:hanging="357"/>
      </w:pPr>
      <w:rPr>
        <w:rFonts w:hint="default"/>
      </w:rPr>
    </w:lvl>
    <w:lvl w:ilvl="8">
      <w:start w:val="1"/>
      <w:numFmt w:val="lowerRoman"/>
      <w:pStyle w:val="91"/>
      <w:lvlText w:val="%9."/>
      <w:lvlJc w:val="left"/>
      <w:pPr>
        <w:ind w:left="3922" w:hanging="357"/>
      </w:pPr>
      <w:rPr>
        <w:rFonts w:hint="default"/>
      </w:rPr>
    </w:lvl>
  </w:abstractNum>
  <w:abstractNum w:abstractNumId="24" w15:restartNumberingAfterBreak="0">
    <w:nsid w:val="59CF1B6C"/>
    <w:multiLevelType w:val="multilevel"/>
    <w:tmpl w:val="5E045BE8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5B4B24E5"/>
    <w:multiLevelType w:val="multilevel"/>
    <w:tmpl w:val="E034B094"/>
    <w:lvl w:ilvl="0">
      <w:start w:val="1"/>
      <w:numFmt w:val="decimal"/>
      <w:pStyle w:val="110"/>
      <w:lvlText w:val="%1"/>
      <w:lvlJc w:val="left"/>
      <w:pPr>
        <w:tabs>
          <w:tab w:val="num" w:pos="851"/>
        </w:tabs>
        <w:ind w:left="0" w:firstLine="0"/>
      </w:pPr>
    </w:lvl>
    <w:lvl w:ilvl="1">
      <w:start w:val="1"/>
      <w:numFmt w:val="decimal"/>
      <w:pStyle w:val="210"/>
      <w:lvlText w:val="%1.%2"/>
      <w:lvlJc w:val="left"/>
      <w:pPr>
        <w:tabs>
          <w:tab w:val="num" w:pos="851"/>
        </w:tabs>
        <w:ind w:left="0" w:firstLine="0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2">
      <w:start w:val="1"/>
      <w:numFmt w:val="decimal"/>
      <w:pStyle w:val="310"/>
      <w:lvlText w:val="%1.%2.%3"/>
      <w:lvlJc w:val="left"/>
      <w:pPr>
        <w:tabs>
          <w:tab w:val="num" w:pos="1561"/>
        </w:tabs>
        <w:ind w:left="710" w:firstLine="0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pStyle w:val="410"/>
      <w:lvlText w:val="%1.%2.%3.%4"/>
      <w:lvlJc w:val="left"/>
      <w:pPr>
        <w:tabs>
          <w:tab w:val="num" w:pos="851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10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10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10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10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5D123824"/>
    <w:multiLevelType w:val="hybridMultilevel"/>
    <w:tmpl w:val="D9EAA19A"/>
    <w:lvl w:ilvl="0" w:tplc="2CBECBA8">
      <w:start w:val="1"/>
      <w:numFmt w:val="decimal"/>
      <w:pStyle w:val="a9"/>
      <w:lvlText w:val="%1."/>
      <w:lvlJc w:val="left"/>
      <w:pPr>
        <w:ind w:left="1571" w:hanging="360"/>
      </w:pPr>
    </w:lvl>
    <w:lvl w:ilvl="1" w:tplc="A3FEAF02" w:tentative="1">
      <w:start w:val="1"/>
      <w:numFmt w:val="lowerLetter"/>
      <w:lvlText w:val="%2."/>
      <w:lvlJc w:val="left"/>
      <w:pPr>
        <w:ind w:left="2291" w:hanging="360"/>
      </w:pPr>
    </w:lvl>
    <w:lvl w:ilvl="2" w:tplc="92A684A4" w:tentative="1">
      <w:start w:val="1"/>
      <w:numFmt w:val="lowerRoman"/>
      <w:lvlText w:val="%3."/>
      <w:lvlJc w:val="right"/>
      <w:pPr>
        <w:ind w:left="3011" w:hanging="180"/>
      </w:pPr>
    </w:lvl>
    <w:lvl w:ilvl="3" w:tplc="3132CD8A" w:tentative="1">
      <w:start w:val="1"/>
      <w:numFmt w:val="decimal"/>
      <w:lvlText w:val="%4."/>
      <w:lvlJc w:val="left"/>
      <w:pPr>
        <w:ind w:left="3731" w:hanging="360"/>
      </w:pPr>
    </w:lvl>
    <w:lvl w:ilvl="4" w:tplc="CCDE06B4" w:tentative="1">
      <w:start w:val="1"/>
      <w:numFmt w:val="lowerLetter"/>
      <w:lvlText w:val="%5."/>
      <w:lvlJc w:val="left"/>
      <w:pPr>
        <w:ind w:left="4451" w:hanging="360"/>
      </w:pPr>
    </w:lvl>
    <w:lvl w:ilvl="5" w:tplc="6E8C5DE8" w:tentative="1">
      <w:start w:val="1"/>
      <w:numFmt w:val="lowerRoman"/>
      <w:lvlText w:val="%6."/>
      <w:lvlJc w:val="right"/>
      <w:pPr>
        <w:ind w:left="5171" w:hanging="180"/>
      </w:pPr>
    </w:lvl>
    <w:lvl w:ilvl="6" w:tplc="1BEA3858" w:tentative="1">
      <w:start w:val="1"/>
      <w:numFmt w:val="decimal"/>
      <w:lvlText w:val="%7."/>
      <w:lvlJc w:val="left"/>
      <w:pPr>
        <w:ind w:left="5891" w:hanging="360"/>
      </w:pPr>
    </w:lvl>
    <w:lvl w:ilvl="7" w:tplc="D062E048" w:tentative="1">
      <w:start w:val="1"/>
      <w:numFmt w:val="lowerLetter"/>
      <w:lvlText w:val="%8."/>
      <w:lvlJc w:val="left"/>
      <w:pPr>
        <w:ind w:left="6611" w:hanging="360"/>
      </w:pPr>
    </w:lvl>
    <w:lvl w:ilvl="8" w:tplc="DB8E5E16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52462A0"/>
    <w:multiLevelType w:val="hybridMultilevel"/>
    <w:tmpl w:val="B868FD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FC70B2"/>
    <w:multiLevelType w:val="hybridMultilevel"/>
    <w:tmpl w:val="6F4C2824"/>
    <w:lvl w:ilvl="0" w:tplc="DAFA3BFA">
      <w:start w:val="1"/>
      <w:numFmt w:val="decimal"/>
      <w:pStyle w:val="aa"/>
      <w:lvlText w:val="%1"/>
      <w:lvlJc w:val="left"/>
      <w:pPr>
        <w:ind w:left="1571" w:hanging="360"/>
      </w:pPr>
      <w:rPr>
        <w:rFonts w:hint="default"/>
      </w:rPr>
    </w:lvl>
    <w:lvl w:ilvl="1" w:tplc="48844EB2" w:tentative="1">
      <w:start w:val="1"/>
      <w:numFmt w:val="lowerLetter"/>
      <w:lvlText w:val="%2."/>
      <w:lvlJc w:val="left"/>
      <w:pPr>
        <w:ind w:left="2291" w:hanging="360"/>
      </w:pPr>
    </w:lvl>
    <w:lvl w:ilvl="2" w:tplc="5C9E79FA" w:tentative="1">
      <w:start w:val="1"/>
      <w:numFmt w:val="lowerRoman"/>
      <w:lvlText w:val="%3."/>
      <w:lvlJc w:val="right"/>
      <w:pPr>
        <w:ind w:left="3011" w:hanging="180"/>
      </w:pPr>
    </w:lvl>
    <w:lvl w:ilvl="3" w:tplc="CD3E6EC0" w:tentative="1">
      <w:start w:val="1"/>
      <w:numFmt w:val="decimal"/>
      <w:lvlText w:val="%4."/>
      <w:lvlJc w:val="left"/>
      <w:pPr>
        <w:ind w:left="3731" w:hanging="360"/>
      </w:pPr>
    </w:lvl>
    <w:lvl w:ilvl="4" w:tplc="1EA8649C" w:tentative="1">
      <w:start w:val="1"/>
      <w:numFmt w:val="lowerLetter"/>
      <w:lvlText w:val="%5."/>
      <w:lvlJc w:val="left"/>
      <w:pPr>
        <w:ind w:left="4451" w:hanging="360"/>
      </w:pPr>
    </w:lvl>
    <w:lvl w:ilvl="5" w:tplc="0A5A644A" w:tentative="1">
      <w:start w:val="1"/>
      <w:numFmt w:val="lowerRoman"/>
      <w:lvlText w:val="%6."/>
      <w:lvlJc w:val="right"/>
      <w:pPr>
        <w:ind w:left="5171" w:hanging="180"/>
      </w:pPr>
    </w:lvl>
    <w:lvl w:ilvl="6" w:tplc="CA803266" w:tentative="1">
      <w:start w:val="1"/>
      <w:numFmt w:val="decimal"/>
      <w:lvlText w:val="%7."/>
      <w:lvlJc w:val="left"/>
      <w:pPr>
        <w:ind w:left="5891" w:hanging="360"/>
      </w:pPr>
    </w:lvl>
    <w:lvl w:ilvl="7" w:tplc="E298707C" w:tentative="1">
      <w:start w:val="1"/>
      <w:numFmt w:val="lowerLetter"/>
      <w:lvlText w:val="%8."/>
      <w:lvlJc w:val="left"/>
      <w:pPr>
        <w:ind w:left="6611" w:hanging="360"/>
      </w:pPr>
    </w:lvl>
    <w:lvl w:ilvl="8" w:tplc="E1E6D56E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9B51D24"/>
    <w:multiLevelType w:val="multilevel"/>
    <w:tmpl w:val="6F544936"/>
    <w:styleLink w:val="24"/>
    <w:lvl w:ilvl="0">
      <w:start w:val="1"/>
      <w:numFmt w:val="bullet"/>
      <w:pStyle w:val="ab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pStyle w:val="25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pStyle w:val="ac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0" w15:restartNumberingAfterBreak="0">
    <w:nsid w:val="69F40F04"/>
    <w:multiLevelType w:val="hybridMultilevel"/>
    <w:tmpl w:val="54ACCA7A"/>
    <w:lvl w:ilvl="0" w:tplc="C484B5B6">
      <w:start w:val="1"/>
      <w:numFmt w:val="russianLower"/>
      <w:pStyle w:val="ad"/>
      <w:suff w:val="space"/>
      <w:lvlText w:val="%1)"/>
      <w:lvlJc w:val="left"/>
      <w:pPr>
        <w:ind w:left="0" w:firstLine="680"/>
      </w:pPr>
      <w:rPr>
        <w:rFonts w:hint="default"/>
      </w:rPr>
    </w:lvl>
    <w:lvl w:ilvl="1" w:tplc="87E4DBEC">
      <w:start w:val="1"/>
      <w:numFmt w:val="decimal"/>
      <w:pStyle w:val="ae"/>
      <w:suff w:val="space"/>
      <w:lvlText w:val="%2)"/>
      <w:lvlJc w:val="left"/>
      <w:pPr>
        <w:ind w:left="0" w:firstLine="1361"/>
      </w:pPr>
      <w:rPr>
        <w:rFonts w:hint="default"/>
      </w:rPr>
    </w:lvl>
    <w:lvl w:ilvl="2" w:tplc="A1D04744">
      <w:start w:val="1"/>
      <w:numFmt w:val="lowerRoman"/>
      <w:lvlText w:val="%3."/>
      <w:lvlJc w:val="right"/>
      <w:pPr>
        <w:ind w:left="2840" w:hanging="180"/>
      </w:pPr>
    </w:lvl>
    <w:lvl w:ilvl="3" w:tplc="810ADDD8" w:tentative="1">
      <w:start w:val="1"/>
      <w:numFmt w:val="decimal"/>
      <w:lvlText w:val="%4."/>
      <w:lvlJc w:val="left"/>
      <w:pPr>
        <w:ind w:left="3560" w:hanging="360"/>
      </w:pPr>
    </w:lvl>
    <w:lvl w:ilvl="4" w:tplc="2A9278B8" w:tentative="1">
      <w:start w:val="1"/>
      <w:numFmt w:val="lowerLetter"/>
      <w:lvlText w:val="%5."/>
      <w:lvlJc w:val="left"/>
      <w:pPr>
        <w:ind w:left="4280" w:hanging="360"/>
      </w:pPr>
    </w:lvl>
    <w:lvl w:ilvl="5" w:tplc="C9DA6ED6" w:tentative="1">
      <w:start w:val="1"/>
      <w:numFmt w:val="lowerRoman"/>
      <w:lvlText w:val="%6."/>
      <w:lvlJc w:val="right"/>
      <w:pPr>
        <w:ind w:left="5000" w:hanging="180"/>
      </w:pPr>
    </w:lvl>
    <w:lvl w:ilvl="6" w:tplc="644A0304" w:tentative="1">
      <w:start w:val="1"/>
      <w:numFmt w:val="decimal"/>
      <w:lvlText w:val="%7."/>
      <w:lvlJc w:val="left"/>
      <w:pPr>
        <w:ind w:left="5720" w:hanging="360"/>
      </w:pPr>
    </w:lvl>
    <w:lvl w:ilvl="7" w:tplc="F2CC02A0" w:tentative="1">
      <w:start w:val="1"/>
      <w:numFmt w:val="lowerLetter"/>
      <w:lvlText w:val="%8."/>
      <w:lvlJc w:val="left"/>
      <w:pPr>
        <w:ind w:left="6440" w:hanging="360"/>
      </w:pPr>
    </w:lvl>
    <w:lvl w:ilvl="8" w:tplc="00CC0038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6A854399"/>
    <w:multiLevelType w:val="hybridMultilevel"/>
    <w:tmpl w:val="D294FEA6"/>
    <w:lvl w:ilvl="0" w:tplc="2DD80DBE">
      <w:start w:val="1"/>
      <w:numFmt w:val="bullet"/>
      <w:pStyle w:val="af"/>
      <w:suff w:val="space"/>
      <w:lvlText w:val="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9C284D76">
      <w:start w:val="1"/>
      <w:numFmt w:val="bullet"/>
      <w:pStyle w:val="26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A42B3BA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5386C474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D8ADD4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DB279BE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D408C1BC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EB108C6A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658553A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AFD2E18"/>
    <w:multiLevelType w:val="hybridMultilevel"/>
    <w:tmpl w:val="254AD1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21A177E"/>
    <w:multiLevelType w:val="hybridMultilevel"/>
    <w:tmpl w:val="9E3AB358"/>
    <w:lvl w:ilvl="0" w:tplc="25F0B318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0A407A"/>
    <w:multiLevelType w:val="hybridMultilevel"/>
    <w:tmpl w:val="A3242F84"/>
    <w:lvl w:ilvl="0" w:tplc="E5D83DB0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7DC8475F"/>
    <w:multiLevelType w:val="hybridMultilevel"/>
    <w:tmpl w:val="89A043B4"/>
    <w:lvl w:ilvl="0" w:tplc="296EC7B8">
      <w:start w:val="1"/>
      <w:numFmt w:val="decimal"/>
      <w:pStyle w:val="13"/>
      <w:lvlText w:val="%1."/>
      <w:lvlJc w:val="right"/>
      <w:pPr>
        <w:tabs>
          <w:tab w:val="num" w:pos="357"/>
        </w:tabs>
        <w:ind w:left="227" w:hanging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9439365">
    <w:abstractNumId w:val="12"/>
  </w:num>
  <w:num w:numId="2" w16cid:durableId="996418983">
    <w:abstractNumId w:val="0"/>
  </w:num>
  <w:num w:numId="3" w16cid:durableId="167715036">
    <w:abstractNumId w:val="33"/>
  </w:num>
  <w:num w:numId="4" w16cid:durableId="2004623844">
    <w:abstractNumId w:val="4"/>
  </w:num>
  <w:num w:numId="5" w16cid:durableId="421536506">
    <w:abstractNumId w:val="11"/>
  </w:num>
  <w:num w:numId="6" w16cid:durableId="1176849674">
    <w:abstractNumId w:val="10"/>
  </w:num>
  <w:num w:numId="7" w16cid:durableId="557087573">
    <w:abstractNumId w:val="26"/>
  </w:num>
  <w:num w:numId="8" w16cid:durableId="1309937476">
    <w:abstractNumId w:val="3"/>
  </w:num>
  <w:num w:numId="9" w16cid:durableId="534848216">
    <w:abstractNumId w:val="28"/>
  </w:num>
  <w:num w:numId="10" w16cid:durableId="123011470">
    <w:abstractNumId w:val="29"/>
  </w:num>
  <w:num w:numId="11" w16cid:durableId="756362105">
    <w:abstractNumId w:val="34"/>
  </w:num>
  <w:num w:numId="12" w16cid:durableId="602803179">
    <w:abstractNumId w:val="31"/>
  </w:num>
  <w:num w:numId="13" w16cid:durableId="1032462555">
    <w:abstractNumId w:val="30"/>
  </w:num>
  <w:num w:numId="14" w16cid:durableId="144954747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6657034">
    <w:abstractNumId w:val="14"/>
  </w:num>
  <w:num w:numId="16" w16cid:durableId="1300838538">
    <w:abstractNumId w:val="6"/>
  </w:num>
  <w:num w:numId="17" w16cid:durableId="686564596">
    <w:abstractNumId w:val="18"/>
  </w:num>
  <w:num w:numId="18" w16cid:durableId="340934236">
    <w:abstractNumId w:val="1"/>
  </w:num>
  <w:num w:numId="19" w16cid:durableId="1360278913">
    <w:abstractNumId w:val="5"/>
  </w:num>
  <w:num w:numId="20" w16cid:durableId="953443521">
    <w:abstractNumId w:val="35"/>
  </w:num>
  <w:num w:numId="21" w16cid:durableId="1707101723">
    <w:abstractNumId w:val="9"/>
  </w:num>
  <w:num w:numId="22" w16cid:durableId="892158000">
    <w:abstractNumId w:val="22"/>
  </w:num>
  <w:num w:numId="23" w16cid:durableId="976960087">
    <w:abstractNumId w:val="19"/>
  </w:num>
  <w:num w:numId="24" w16cid:durableId="498617527">
    <w:abstractNumId w:val="20"/>
  </w:num>
  <w:num w:numId="25" w16cid:durableId="305935831">
    <w:abstractNumId w:val="23"/>
  </w:num>
  <w:num w:numId="26" w16cid:durableId="1747260244">
    <w:abstractNumId w:val="15"/>
  </w:num>
  <w:num w:numId="27" w16cid:durableId="670523965">
    <w:abstractNumId w:val="24"/>
  </w:num>
  <w:num w:numId="28" w16cid:durableId="1325474223">
    <w:abstractNumId w:val="7"/>
  </w:num>
  <w:num w:numId="29" w16cid:durableId="982855747">
    <w:abstractNumId w:val="8"/>
  </w:num>
  <w:num w:numId="30" w16cid:durableId="289826608">
    <w:abstractNumId w:val="26"/>
    <w:lvlOverride w:ilvl="0">
      <w:startOverride w:val="1"/>
    </w:lvlOverride>
  </w:num>
  <w:num w:numId="31" w16cid:durableId="138769120">
    <w:abstractNumId w:val="26"/>
  </w:num>
  <w:num w:numId="32" w16cid:durableId="160239927">
    <w:abstractNumId w:val="17"/>
  </w:num>
  <w:num w:numId="33" w16cid:durableId="1211965438">
    <w:abstractNumId w:val="32"/>
  </w:num>
  <w:num w:numId="34" w16cid:durableId="2054574471">
    <w:abstractNumId w:val="16"/>
  </w:num>
  <w:num w:numId="35" w16cid:durableId="23210644">
    <w:abstractNumId w:val="21"/>
  </w:num>
  <w:num w:numId="36" w16cid:durableId="667561560">
    <w:abstractNumId w:val="13"/>
  </w:num>
  <w:num w:numId="37" w16cid:durableId="1792553974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FB0"/>
    <w:rsid w:val="000035A1"/>
    <w:rsid w:val="00003877"/>
    <w:rsid w:val="0000686A"/>
    <w:rsid w:val="0001597C"/>
    <w:rsid w:val="0002202B"/>
    <w:rsid w:val="00032287"/>
    <w:rsid w:val="000326E3"/>
    <w:rsid w:val="0003383B"/>
    <w:rsid w:val="000353C5"/>
    <w:rsid w:val="00035C4C"/>
    <w:rsid w:val="000370E6"/>
    <w:rsid w:val="00037D52"/>
    <w:rsid w:val="00055F23"/>
    <w:rsid w:val="000568BC"/>
    <w:rsid w:val="00060D73"/>
    <w:rsid w:val="0006172D"/>
    <w:rsid w:val="00062830"/>
    <w:rsid w:val="00064E23"/>
    <w:rsid w:val="000674CF"/>
    <w:rsid w:val="000776CA"/>
    <w:rsid w:val="00077ED9"/>
    <w:rsid w:val="00083A4B"/>
    <w:rsid w:val="00090579"/>
    <w:rsid w:val="0009483D"/>
    <w:rsid w:val="000B1F41"/>
    <w:rsid w:val="000B276B"/>
    <w:rsid w:val="000B2B4F"/>
    <w:rsid w:val="000B57E6"/>
    <w:rsid w:val="000C0329"/>
    <w:rsid w:val="000C17FB"/>
    <w:rsid w:val="000C385E"/>
    <w:rsid w:val="000C7252"/>
    <w:rsid w:val="000D162C"/>
    <w:rsid w:val="000D3605"/>
    <w:rsid w:val="000E015F"/>
    <w:rsid w:val="000E294B"/>
    <w:rsid w:val="000E3AA9"/>
    <w:rsid w:val="000E50D7"/>
    <w:rsid w:val="000E5762"/>
    <w:rsid w:val="000F06AF"/>
    <w:rsid w:val="000F234D"/>
    <w:rsid w:val="000F38E3"/>
    <w:rsid w:val="000F43E6"/>
    <w:rsid w:val="000F49A2"/>
    <w:rsid w:val="000F6FD3"/>
    <w:rsid w:val="000F7FEF"/>
    <w:rsid w:val="001000CC"/>
    <w:rsid w:val="00110C15"/>
    <w:rsid w:val="00113BD0"/>
    <w:rsid w:val="001148E6"/>
    <w:rsid w:val="00115866"/>
    <w:rsid w:val="001175BC"/>
    <w:rsid w:val="0012603B"/>
    <w:rsid w:val="001346B4"/>
    <w:rsid w:val="00136182"/>
    <w:rsid w:val="00137FB0"/>
    <w:rsid w:val="00141A40"/>
    <w:rsid w:val="00142074"/>
    <w:rsid w:val="001478CD"/>
    <w:rsid w:val="00151BEC"/>
    <w:rsid w:val="00151C68"/>
    <w:rsid w:val="001536E9"/>
    <w:rsid w:val="0016080B"/>
    <w:rsid w:val="00160B15"/>
    <w:rsid w:val="00161411"/>
    <w:rsid w:val="001617F5"/>
    <w:rsid w:val="00162375"/>
    <w:rsid w:val="00164020"/>
    <w:rsid w:val="00164B24"/>
    <w:rsid w:val="00171AC8"/>
    <w:rsid w:val="00175E0D"/>
    <w:rsid w:val="00184812"/>
    <w:rsid w:val="001856EF"/>
    <w:rsid w:val="00185EE5"/>
    <w:rsid w:val="00190395"/>
    <w:rsid w:val="00196571"/>
    <w:rsid w:val="001A7869"/>
    <w:rsid w:val="001B1B03"/>
    <w:rsid w:val="001B32F7"/>
    <w:rsid w:val="001C18EE"/>
    <w:rsid w:val="001C6017"/>
    <w:rsid w:val="001C660B"/>
    <w:rsid w:val="001D1BEA"/>
    <w:rsid w:val="001E1B09"/>
    <w:rsid w:val="001E6E38"/>
    <w:rsid w:val="001E7B3D"/>
    <w:rsid w:val="001F0B5E"/>
    <w:rsid w:val="001F5DBD"/>
    <w:rsid w:val="0020070E"/>
    <w:rsid w:val="002038B9"/>
    <w:rsid w:val="002060FF"/>
    <w:rsid w:val="0020660D"/>
    <w:rsid w:val="00211975"/>
    <w:rsid w:val="00212544"/>
    <w:rsid w:val="00215682"/>
    <w:rsid w:val="002228FA"/>
    <w:rsid w:val="00226608"/>
    <w:rsid w:val="00230B7F"/>
    <w:rsid w:val="002334C6"/>
    <w:rsid w:val="00233E84"/>
    <w:rsid w:val="00245DE5"/>
    <w:rsid w:val="00250C09"/>
    <w:rsid w:val="00250F7D"/>
    <w:rsid w:val="002523D2"/>
    <w:rsid w:val="0025334A"/>
    <w:rsid w:val="00256AD3"/>
    <w:rsid w:val="00263280"/>
    <w:rsid w:val="00264D5D"/>
    <w:rsid w:val="002656E0"/>
    <w:rsid w:val="002705A9"/>
    <w:rsid w:val="002754FC"/>
    <w:rsid w:val="00277EF9"/>
    <w:rsid w:val="002815F5"/>
    <w:rsid w:val="00284C8B"/>
    <w:rsid w:val="002865F0"/>
    <w:rsid w:val="00293980"/>
    <w:rsid w:val="00297DA5"/>
    <w:rsid w:val="002A1E3C"/>
    <w:rsid w:val="002A2C9E"/>
    <w:rsid w:val="002A7534"/>
    <w:rsid w:val="002A79BE"/>
    <w:rsid w:val="002B2019"/>
    <w:rsid w:val="002B3E26"/>
    <w:rsid w:val="002B652E"/>
    <w:rsid w:val="002B717C"/>
    <w:rsid w:val="002B78D6"/>
    <w:rsid w:val="002B7EEB"/>
    <w:rsid w:val="002C27B4"/>
    <w:rsid w:val="002C7922"/>
    <w:rsid w:val="002D03DB"/>
    <w:rsid w:val="002D1672"/>
    <w:rsid w:val="002D2900"/>
    <w:rsid w:val="002D5C58"/>
    <w:rsid w:val="002D5D0A"/>
    <w:rsid w:val="002E07B9"/>
    <w:rsid w:val="002E102F"/>
    <w:rsid w:val="002E373A"/>
    <w:rsid w:val="002E5B79"/>
    <w:rsid w:val="002E5FFC"/>
    <w:rsid w:val="002F60BB"/>
    <w:rsid w:val="003072CF"/>
    <w:rsid w:val="003109A2"/>
    <w:rsid w:val="003120C4"/>
    <w:rsid w:val="00312B77"/>
    <w:rsid w:val="00320F14"/>
    <w:rsid w:val="003218E5"/>
    <w:rsid w:val="0032712C"/>
    <w:rsid w:val="003271E6"/>
    <w:rsid w:val="00327A23"/>
    <w:rsid w:val="00332460"/>
    <w:rsid w:val="00333927"/>
    <w:rsid w:val="00334FA6"/>
    <w:rsid w:val="00335A8C"/>
    <w:rsid w:val="00336B3E"/>
    <w:rsid w:val="003414F4"/>
    <w:rsid w:val="00343533"/>
    <w:rsid w:val="00345B42"/>
    <w:rsid w:val="003505A1"/>
    <w:rsid w:val="003517B9"/>
    <w:rsid w:val="00353BCE"/>
    <w:rsid w:val="00353F65"/>
    <w:rsid w:val="003557B7"/>
    <w:rsid w:val="00355AF0"/>
    <w:rsid w:val="00355E50"/>
    <w:rsid w:val="003616BC"/>
    <w:rsid w:val="00363423"/>
    <w:rsid w:val="0036557E"/>
    <w:rsid w:val="00371D9A"/>
    <w:rsid w:val="00372A38"/>
    <w:rsid w:val="00373C0C"/>
    <w:rsid w:val="00384D2E"/>
    <w:rsid w:val="00384ECC"/>
    <w:rsid w:val="0039223F"/>
    <w:rsid w:val="00394AC6"/>
    <w:rsid w:val="00395E78"/>
    <w:rsid w:val="0039770B"/>
    <w:rsid w:val="003A3D1B"/>
    <w:rsid w:val="003A4871"/>
    <w:rsid w:val="003A6339"/>
    <w:rsid w:val="003A7DA8"/>
    <w:rsid w:val="003B0041"/>
    <w:rsid w:val="003B2105"/>
    <w:rsid w:val="003B2153"/>
    <w:rsid w:val="003B2414"/>
    <w:rsid w:val="003B4FF3"/>
    <w:rsid w:val="003B7418"/>
    <w:rsid w:val="003C0DA7"/>
    <w:rsid w:val="003C281C"/>
    <w:rsid w:val="003C65CC"/>
    <w:rsid w:val="003D3304"/>
    <w:rsid w:val="003D4F8C"/>
    <w:rsid w:val="003D5274"/>
    <w:rsid w:val="003D65B1"/>
    <w:rsid w:val="003E4132"/>
    <w:rsid w:val="003E5FF3"/>
    <w:rsid w:val="003E7642"/>
    <w:rsid w:val="003F2A66"/>
    <w:rsid w:val="0040671E"/>
    <w:rsid w:val="00410C84"/>
    <w:rsid w:val="004156CB"/>
    <w:rsid w:val="00436041"/>
    <w:rsid w:val="00441841"/>
    <w:rsid w:val="0044477B"/>
    <w:rsid w:val="0045088E"/>
    <w:rsid w:val="00453AB5"/>
    <w:rsid w:val="00454CA9"/>
    <w:rsid w:val="004634D9"/>
    <w:rsid w:val="00465A8F"/>
    <w:rsid w:val="00471445"/>
    <w:rsid w:val="00474293"/>
    <w:rsid w:val="00474DDD"/>
    <w:rsid w:val="00475C3D"/>
    <w:rsid w:val="00486012"/>
    <w:rsid w:val="00490356"/>
    <w:rsid w:val="00497F6F"/>
    <w:rsid w:val="004A18D7"/>
    <w:rsid w:val="004A3D22"/>
    <w:rsid w:val="004B1368"/>
    <w:rsid w:val="004B37E8"/>
    <w:rsid w:val="004B4419"/>
    <w:rsid w:val="004B4917"/>
    <w:rsid w:val="004B5CD2"/>
    <w:rsid w:val="004B6F0B"/>
    <w:rsid w:val="004C3E71"/>
    <w:rsid w:val="004C5AC0"/>
    <w:rsid w:val="004D67DB"/>
    <w:rsid w:val="004E277C"/>
    <w:rsid w:val="004E3D9A"/>
    <w:rsid w:val="004E458F"/>
    <w:rsid w:val="004F2A89"/>
    <w:rsid w:val="004F5693"/>
    <w:rsid w:val="004F7F88"/>
    <w:rsid w:val="005034BD"/>
    <w:rsid w:val="00505CC2"/>
    <w:rsid w:val="00512DA4"/>
    <w:rsid w:val="00513332"/>
    <w:rsid w:val="00516AEA"/>
    <w:rsid w:val="00516DFF"/>
    <w:rsid w:val="00520158"/>
    <w:rsid w:val="00522521"/>
    <w:rsid w:val="0052420F"/>
    <w:rsid w:val="005268FE"/>
    <w:rsid w:val="0053146B"/>
    <w:rsid w:val="00531D72"/>
    <w:rsid w:val="00531FED"/>
    <w:rsid w:val="0053251D"/>
    <w:rsid w:val="00537FD8"/>
    <w:rsid w:val="005410FD"/>
    <w:rsid w:val="00542202"/>
    <w:rsid w:val="00543F39"/>
    <w:rsid w:val="00544F2D"/>
    <w:rsid w:val="00551554"/>
    <w:rsid w:val="00554E9D"/>
    <w:rsid w:val="0055532C"/>
    <w:rsid w:val="00564481"/>
    <w:rsid w:val="00566763"/>
    <w:rsid w:val="00566D7E"/>
    <w:rsid w:val="005703B9"/>
    <w:rsid w:val="0057119B"/>
    <w:rsid w:val="00571E26"/>
    <w:rsid w:val="00581842"/>
    <w:rsid w:val="00583D92"/>
    <w:rsid w:val="00592DDB"/>
    <w:rsid w:val="0059555F"/>
    <w:rsid w:val="0059766B"/>
    <w:rsid w:val="005A0165"/>
    <w:rsid w:val="005A2105"/>
    <w:rsid w:val="005A72F4"/>
    <w:rsid w:val="005B5403"/>
    <w:rsid w:val="005B74BD"/>
    <w:rsid w:val="005C1044"/>
    <w:rsid w:val="005C5970"/>
    <w:rsid w:val="005C7BF7"/>
    <w:rsid w:val="005D2800"/>
    <w:rsid w:val="005D4810"/>
    <w:rsid w:val="005E3468"/>
    <w:rsid w:val="005E37BA"/>
    <w:rsid w:val="005E3AE9"/>
    <w:rsid w:val="005E4F2A"/>
    <w:rsid w:val="005E63E0"/>
    <w:rsid w:val="005F1F05"/>
    <w:rsid w:val="005F6625"/>
    <w:rsid w:val="006031F1"/>
    <w:rsid w:val="0060585C"/>
    <w:rsid w:val="0060731D"/>
    <w:rsid w:val="00607E41"/>
    <w:rsid w:val="006220F9"/>
    <w:rsid w:val="00624665"/>
    <w:rsid w:val="006253FE"/>
    <w:rsid w:val="006264A9"/>
    <w:rsid w:val="0062665A"/>
    <w:rsid w:val="006268CE"/>
    <w:rsid w:val="006320FC"/>
    <w:rsid w:val="00637EDF"/>
    <w:rsid w:val="00640351"/>
    <w:rsid w:val="0064143D"/>
    <w:rsid w:val="0064464F"/>
    <w:rsid w:val="006514A5"/>
    <w:rsid w:val="00652E51"/>
    <w:rsid w:val="00653975"/>
    <w:rsid w:val="0065464B"/>
    <w:rsid w:val="006618AD"/>
    <w:rsid w:val="00665730"/>
    <w:rsid w:val="00667155"/>
    <w:rsid w:val="00667BA1"/>
    <w:rsid w:val="006710E6"/>
    <w:rsid w:val="00674524"/>
    <w:rsid w:val="00674860"/>
    <w:rsid w:val="00677267"/>
    <w:rsid w:val="00677D56"/>
    <w:rsid w:val="006813BB"/>
    <w:rsid w:val="006814D2"/>
    <w:rsid w:val="00683307"/>
    <w:rsid w:val="006860F0"/>
    <w:rsid w:val="0068645D"/>
    <w:rsid w:val="00690B6E"/>
    <w:rsid w:val="006A53B4"/>
    <w:rsid w:val="006A5B6F"/>
    <w:rsid w:val="006B1868"/>
    <w:rsid w:val="006B2733"/>
    <w:rsid w:val="006B3570"/>
    <w:rsid w:val="006B3E75"/>
    <w:rsid w:val="006B736F"/>
    <w:rsid w:val="006C0A2C"/>
    <w:rsid w:val="006C2856"/>
    <w:rsid w:val="006C390B"/>
    <w:rsid w:val="006C7A54"/>
    <w:rsid w:val="006D117E"/>
    <w:rsid w:val="006D1EED"/>
    <w:rsid w:val="006D6793"/>
    <w:rsid w:val="006D69DF"/>
    <w:rsid w:val="006E3401"/>
    <w:rsid w:val="006E6ABC"/>
    <w:rsid w:val="006E7B40"/>
    <w:rsid w:val="006F57BC"/>
    <w:rsid w:val="006F5F48"/>
    <w:rsid w:val="0071183B"/>
    <w:rsid w:val="007226D5"/>
    <w:rsid w:val="007246FB"/>
    <w:rsid w:val="00725D96"/>
    <w:rsid w:val="00737D92"/>
    <w:rsid w:val="00743981"/>
    <w:rsid w:val="00750389"/>
    <w:rsid w:val="00756A6C"/>
    <w:rsid w:val="007573C3"/>
    <w:rsid w:val="00757DC1"/>
    <w:rsid w:val="0076561C"/>
    <w:rsid w:val="00773A8B"/>
    <w:rsid w:val="00773D73"/>
    <w:rsid w:val="00774892"/>
    <w:rsid w:val="00776505"/>
    <w:rsid w:val="0077784B"/>
    <w:rsid w:val="00780359"/>
    <w:rsid w:val="00780ABD"/>
    <w:rsid w:val="00782887"/>
    <w:rsid w:val="0078465D"/>
    <w:rsid w:val="00785E5B"/>
    <w:rsid w:val="0078764D"/>
    <w:rsid w:val="00790A58"/>
    <w:rsid w:val="007930C0"/>
    <w:rsid w:val="0079639D"/>
    <w:rsid w:val="00797E7C"/>
    <w:rsid w:val="007A7424"/>
    <w:rsid w:val="007C25B0"/>
    <w:rsid w:val="007C378E"/>
    <w:rsid w:val="007C4BD7"/>
    <w:rsid w:val="007D0609"/>
    <w:rsid w:val="007D0DC8"/>
    <w:rsid w:val="007F4802"/>
    <w:rsid w:val="007F54E4"/>
    <w:rsid w:val="00802556"/>
    <w:rsid w:val="008045D8"/>
    <w:rsid w:val="00805032"/>
    <w:rsid w:val="00805BBA"/>
    <w:rsid w:val="00806512"/>
    <w:rsid w:val="0080781D"/>
    <w:rsid w:val="008107BF"/>
    <w:rsid w:val="00812C9E"/>
    <w:rsid w:val="00812E0F"/>
    <w:rsid w:val="00816BE6"/>
    <w:rsid w:val="008206A9"/>
    <w:rsid w:val="00823B3A"/>
    <w:rsid w:val="008244CC"/>
    <w:rsid w:val="008302C7"/>
    <w:rsid w:val="0083275A"/>
    <w:rsid w:val="00837C58"/>
    <w:rsid w:val="00837E16"/>
    <w:rsid w:val="00840AF5"/>
    <w:rsid w:val="0084456D"/>
    <w:rsid w:val="00847A26"/>
    <w:rsid w:val="00853432"/>
    <w:rsid w:val="00853956"/>
    <w:rsid w:val="00855ABB"/>
    <w:rsid w:val="00856000"/>
    <w:rsid w:val="008626E8"/>
    <w:rsid w:val="00862C28"/>
    <w:rsid w:val="00864C05"/>
    <w:rsid w:val="00865568"/>
    <w:rsid w:val="00874ED1"/>
    <w:rsid w:val="00880CCD"/>
    <w:rsid w:val="00881FD9"/>
    <w:rsid w:val="00882A60"/>
    <w:rsid w:val="00883F82"/>
    <w:rsid w:val="00884AA5"/>
    <w:rsid w:val="00886E01"/>
    <w:rsid w:val="0089670B"/>
    <w:rsid w:val="008B1F9C"/>
    <w:rsid w:val="008B5A7E"/>
    <w:rsid w:val="008B7444"/>
    <w:rsid w:val="008C0D69"/>
    <w:rsid w:val="008C288D"/>
    <w:rsid w:val="008C3334"/>
    <w:rsid w:val="008D1AFA"/>
    <w:rsid w:val="008D2976"/>
    <w:rsid w:val="008D56BF"/>
    <w:rsid w:val="008D72A5"/>
    <w:rsid w:val="008E6A19"/>
    <w:rsid w:val="008F221C"/>
    <w:rsid w:val="008F4EC5"/>
    <w:rsid w:val="008F7890"/>
    <w:rsid w:val="008F7AE4"/>
    <w:rsid w:val="008F7C0B"/>
    <w:rsid w:val="0090066F"/>
    <w:rsid w:val="00900BE7"/>
    <w:rsid w:val="0090166E"/>
    <w:rsid w:val="00904683"/>
    <w:rsid w:val="009147F2"/>
    <w:rsid w:val="00917645"/>
    <w:rsid w:val="00917D90"/>
    <w:rsid w:val="00922767"/>
    <w:rsid w:val="009266B3"/>
    <w:rsid w:val="00926F18"/>
    <w:rsid w:val="0093477C"/>
    <w:rsid w:val="00935C27"/>
    <w:rsid w:val="00942011"/>
    <w:rsid w:val="00952027"/>
    <w:rsid w:val="009522F9"/>
    <w:rsid w:val="0095330A"/>
    <w:rsid w:val="00953C5C"/>
    <w:rsid w:val="00953E4D"/>
    <w:rsid w:val="00955C3D"/>
    <w:rsid w:val="009629B5"/>
    <w:rsid w:val="00962D3D"/>
    <w:rsid w:val="00964C4E"/>
    <w:rsid w:val="00967AD7"/>
    <w:rsid w:val="00970445"/>
    <w:rsid w:val="00970AB0"/>
    <w:rsid w:val="00970C0F"/>
    <w:rsid w:val="0097111B"/>
    <w:rsid w:val="00972752"/>
    <w:rsid w:val="009750B7"/>
    <w:rsid w:val="00977DC6"/>
    <w:rsid w:val="00981A84"/>
    <w:rsid w:val="00983438"/>
    <w:rsid w:val="00985035"/>
    <w:rsid w:val="009863E9"/>
    <w:rsid w:val="00994B45"/>
    <w:rsid w:val="009A16B5"/>
    <w:rsid w:val="009A3232"/>
    <w:rsid w:val="009A5E0D"/>
    <w:rsid w:val="009A618F"/>
    <w:rsid w:val="009A77CB"/>
    <w:rsid w:val="009A7E8F"/>
    <w:rsid w:val="009B1702"/>
    <w:rsid w:val="009B2CB4"/>
    <w:rsid w:val="009B3692"/>
    <w:rsid w:val="009B5261"/>
    <w:rsid w:val="009B7BB2"/>
    <w:rsid w:val="009C0CF1"/>
    <w:rsid w:val="009C1B5D"/>
    <w:rsid w:val="009C3C7F"/>
    <w:rsid w:val="009D0022"/>
    <w:rsid w:val="009D1AE4"/>
    <w:rsid w:val="009D378E"/>
    <w:rsid w:val="009D5A6B"/>
    <w:rsid w:val="009E1E0C"/>
    <w:rsid w:val="009E284A"/>
    <w:rsid w:val="009F0F8D"/>
    <w:rsid w:val="009F270C"/>
    <w:rsid w:val="009F490B"/>
    <w:rsid w:val="00A00208"/>
    <w:rsid w:val="00A03290"/>
    <w:rsid w:val="00A04F6D"/>
    <w:rsid w:val="00A05AD6"/>
    <w:rsid w:val="00A1180F"/>
    <w:rsid w:val="00A138AB"/>
    <w:rsid w:val="00A1637B"/>
    <w:rsid w:val="00A171E6"/>
    <w:rsid w:val="00A2111C"/>
    <w:rsid w:val="00A2134E"/>
    <w:rsid w:val="00A233A8"/>
    <w:rsid w:val="00A24835"/>
    <w:rsid w:val="00A24E0B"/>
    <w:rsid w:val="00A26B46"/>
    <w:rsid w:val="00A31563"/>
    <w:rsid w:val="00A31D5C"/>
    <w:rsid w:val="00A32645"/>
    <w:rsid w:val="00A329FD"/>
    <w:rsid w:val="00A32D53"/>
    <w:rsid w:val="00A33383"/>
    <w:rsid w:val="00A333A2"/>
    <w:rsid w:val="00A3457E"/>
    <w:rsid w:val="00A36D6C"/>
    <w:rsid w:val="00A40D96"/>
    <w:rsid w:val="00A43E44"/>
    <w:rsid w:val="00A442CF"/>
    <w:rsid w:val="00A47705"/>
    <w:rsid w:val="00A568F0"/>
    <w:rsid w:val="00A64183"/>
    <w:rsid w:val="00A72E3B"/>
    <w:rsid w:val="00A7671A"/>
    <w:rsid w:val="00A77B79"/>
    <w:rsid w:val="00A82A81"/>
    <w:rsid w:val="00A8395A"/>
    <w:rsid w:val="00A8472C"/>
    <w:rsid w:val="00A8654B"/>
    <w:rsid w:val="00A86684"/>
    <w:rsid w:val="00A92CEE"/>
    <w:rsid w:val="00A96E09"/>
    <w:rsid w:val="00AA4E48"/>
    <w:rsid w:val="00AB7C70"/>
    <w:rsid w:val="00AC152B"/>
    <w:rsid w:val="00AC2484"/>
    <w:rsid w:val="00AC4DD0"/>
    <w:rsid w:val="00AD03E2"/>
    <w:rsid w:val="00AD3ADA"/>
    <w:rsid w:val="00AD5304"/>
    <w:rsid w:val="00AD65E7"/>
    <w:rsid w:val="00AE243B"/>
    <w:rsid w:val="00AE3E7A"/>
    <w:rsid w:val="00AE44D3"/>
    <w:rsid w:val="00AE53D9"/>
    <w:rsid w:val="00AE6354"/>
    <w:rsid w:val="00B00BB3"/>
    <w:rsid w:val="00B04462"/>
    <w:rsid w:val="00B13658"/>
    <w:rsid w:val="00B13B4B"/>
    <w:rsid w:val="00B15A57"/>
    <w:rsid w:val="00B162AE"/>
    <w:rsid w:val="00B20BA1"/>
    <w:rsid w:val="00B325A9"/>
    <w:rsid w:val="00B3666A"/>
    <w:rsid w:val="00B45B44"/>
    <w:rsid w:val="00B52080"/>
    <w:rsid w:val="00B533B5"/>
    <w:rsid w:val="00B545CC"/>
    <w:rsid w:val="00B545F3"/>
    <w:rsid w:val="00B54B23"/>
    <w:rsid w:val="00B63B14"/>
    <w:rsid w:val="00B658A4"/>
    <w:rsid w:val="00B775F9"/>
    <w:rsid w:val="00B82533"/>
    <w:rsid w:val="00B90013"/>
    <w:rsid w:val="00B92A8F"/>
    <w:rsid w:val="00B96024"/>
    <w:rsid w:val="00B979B7"/>
    <w:rsid w:val="00BA3CCD"/>
    <w:rsid w:val="00BA4613"/>
    <w:rsid w:val="00BB48F9"/>
    <w:rsid w:val="00BB56CB"/>
    <w:rsid w:val="00BB7E14"/>
    <w:rsid w:val="00BC24AA"/>
    <w:rsid w:val="00BC7E74"/>
    <w:rsid w:val="00BD45D2"/>
    <w:rsid w:val="00BD7DA9"/>
    <w:rsid w:val="00BE1C48"/>
    <w:rsid w:val="00BE4EF5"/>
    <w:rsid w:val="00BE73E7"/>
    <w:rsid w:val="00BF4789"/>
    <w:rsid w:val="00C02715"/>
    <w:rsid w:val="00C174D6"/>
    <w:rsid w:val="00C23CAF"/>
    <w:rsid w:val="00C338F0"/>
    <w:rsid w:val="00C34DBA"/>
    <w:rsid w:val="00C36A41"/>
    <w:rsid w:val="00C36F05"/>
    <w:rsid w:val="00C42FE1"/>
    <w:rsid w:val="00C469D8"/>
    <w:rsid w:val="00C5031D"/>
    <w:rsid w:val="00C50632"/>
    <w:rsid w:val="00C510AB"/>
    <w:rsid w:val="00C52845"/>
    <w:rsid w:val="00C54653"/>
    <w:rsid w:val="00C5500C"/>
    <w:rsid w:val="00C5571A"/>
    <w:rsid w:val="00C55C92"/>
    <w:rsid w:val="00C56D15"/>
    <w:rsid w:val="00C62FA1"/>
    <w:rsid w:val="00C740DB"/>
    <w:rsid w:val="00C77E41"/>
    <w:rsid w:val="00C81356"/>
    <w:rsid w:val="00C875B4"/>
    <w:rsid w:val="00C87A72"/>
    <w:rsid w:val="00C91242"/>
    <w:rsid w:val="00C93575"/>
    <w:rsid w:val="00C957A0"/>
    <w:rsid w:val="00C97B4D"/>
    <w:rsid w:val="00CA60FD"/>
    <w:rsid w:val="00CA616D"/>
    <w:rsid w:val="00CA7E47"/>
    <w:rsid w:val="00CB4F2F"/>
    <w:rsid w:val="00CB5A33"/>
    <w:rsid w:val="00CC1716"/>
    <w:rsid w:val="00CC4AB5"/>
    <w:rsid w:val="00CD2D20"/>
    <w:rsid w:val="00CD397F"/>
    <w:rsid w:val="00CE7137"/>
    <w:rsid w:val="00CF15BB"/>
    <w:rsid w:val="00CF4F07"/>
    <w:rsid w:val="00CF728D"/>
    <w:rsid w:val="00D139C3"/>
    <w:rsid w:val="00D14DA1"/>
    <w:rsid w:val="00D14F91"/>
    <w:rsid w:val="00D22D41"/>
    <w:rsid w:val="00D2322C"/>
    <w:rsid w:val="00D23B0D"/>
    <w:rsid w:val="00D2511C"/>
    <w:rsid w:val="00D25BDF"/>
    <w:rsid w:val="00D26859"/>
    <w:rsid w:val="00D30574"/>
    <w:rsid w:val="00D32446"/>
    <w:rsid w:val="00D5217D"/>
    <w:rsid w:val="00D54133"/>
    <w:rsid w:val="00D56746"/>
    <w:rsid w:val="00D60F71"/>
    <w:rsid w:val="00D61072"/>
    <w:rsid w:val="00D65CFA"/>
    <w:rsid w:val="00D6786F"/>
    <w:rsid w:val="00D769A5"/>
    <w:rsid w:val="00D77E34"/>
    <w:rsid w:val="00D82E96"/>
    <w:rsid w:val="00D85FF7"/>
    <w:rsid w:val="00D874BC"/>
    <w:rsid w:val="00D92598"/>
    <w:rsid w:val="00D92EBC"/>
    <w:rsid w:val="00D93D81"/>
    <w:rsid w:val="00DA1947"/>
    <w:rsid w:val="00DA3C9F"/>
    <w:rsid w:val="00DA4A40"/>
    <w:rsid w:val="00DA7118"/>
    <w:rsid w:val="00DB3CD7"/>
    <w:rsid w:val="00DB4846"/>
    <w:rsid w:val="00DB5A1D"/>
    <w:rsid w:val="00DB66C1"/>
    <w:rsid w:val="00DC21B5"/>
    <w:rsid w:val="00DC2FF0"/>
    <w:rsid w:val="00DC475B"/>
    <w:rsid w:val="00DC4F05"/>
    <w:rsid w:val="00DC7019"/>
    <w:rsid w:val="00DC7503"/>
    <w:rsid w:val="00DC762E"/>
    <w:rsid w:val="00DD1E51"/>
    <w:rsid w:val="00DD2647"/>
    <w:rsid w:val="00DE0710"/>
    <w:rsid w:val="00DE332B"/>
    <w:rsid w:val="00DE74D3"/>
    <w:rsid w:val="00DF1AE0"/>
    <w:rsid w:val="00DF37CB"/>
    <w:rsid w:val="00DF54F2"/>
    <w:rsid w:val="00DF6BE6"/>
    <w:rsid w:val="00E05A07"/>
    <w:rsid w:val="00E05FCD"/>
    <w:rsid w:val="00E0661A"/>
    <w:rsid w:val="00E10843"/>
    <w:rsid w:val="00E109CF"/>
    <w:rsid w:val="00E14443"/>
    <w:rsid w:val="00E161BB"/>
    <w:rsid w:val="00E21215"/>
    <w:rsid w:val="00E2163D"/>
    <w:rsid w:val="00E311EB"/>
    <w:rsid w:val="00E31E30"/>
    <w:rsid w:val="00E36143"/>
    <w:rsid w:val="00E46D72"/>
    <w:rsid w:val="00E472C0"/>
    <w:rsid w:val="00E51C59"/>
    <w:rsid w:val="00E5212D"/>
    <w:rsid w:val="00E523FE"/>
    <w:rsid w:val="00E53617"/>
    <w:rsid w:val="00E55E00"/>
    <w:rsid w:val="00E56994"/>
    <w:rsid w:val="00E6070C"/>
    <w:rsid w:val="00E652DE"/>
    <w:rsid w:val="00E675B9"/>
    <w:rsid w:val="00E67C6C"/>
    <w:rsid w:val="00E722C6"/>
    <w:rsid w:val="00E729D8"/>
    <w:rsid w:val="00E72C2B"/>
    <w:rsid w:val="00E74AC5"/>
    <w:rsid w:val="00E802CE"/>
    <w:rsid w:val="00E80FFE"/>
    <w:rsid w:val="00E8175E"/>
    <w:rsid w:val="00EA0A35"/>
    <w:rsid w:val="00EA5362"/>
    <w:rsid w:val="00EA7208"/>
    <w:rsid w:val="00EA7748"/>
    <w:rsid w:val="00EB1D94"/>
    <w:rsid w:val="00EB4143"/>
    <w:rsid w:val="00EB5D9B"/>
    <w:rsid w:val="00EB64D0"/>
    <w:rsid w:val="00EB6ECA"/>
    <w:rsid w:val="00EC0122"/>
    <w:rsid w:val="00EC03D0"/>
    <w:rsid w:val="00EC7081"/>
    <w:rsid w:val="00EC7A1A"/>
    <w:rsid w:val="00ED34CB"/>
    <w:rsid w:val="00ED3E0C"/>
    <w:rsid w:val="00ED73C3"/>
    <w:rsid w:val="00ED7F71"/>
    <w:rsid w:val="00EE4BE5"/>
    <w:rsid w:val="00EF3169"/>
    <w:rsid w:val="00EF48E7"/>
    <w:rsid w:val="00EF4ADA"/>
    <w:rsid w:val="00EF4DA8"/>
    <w:rsid w:val="00F000C9"/>
    <w:rsid w:val="00F03722"/>
    <w:rsid w:val="00F07C6E"/>
    <w:rsid w:val="00F1212F"/>
    <w:rsid w:val="00F2105D"/>
    <w:rsid w:val="00F2405A"/>
    <w:rsid w:val="00F31FFA"/>
    <w:rsid w:val="00F35943"/>
    <w:rsid w:val="00F40CCE"/>
    <w:rsid w:val="00F41420"/>
    <w:rsid w:val="00F43931"/>
    <w:rsid w:val="00F45689"/>
    <w:rsid w:val="00F52320"/>
    <w:rsid w:val="00F52F00"/>
    <w:rsid w:val="00F53685"/>
    <w:rsid w:val="00F55C79"/>
    <w:rsid w:val="00F570B7"/>
    <w:rsid w:val="00F614AB"/>
    <w:rsid w:val="00F660FF"/>
    <w:rsid w:val="00F67AC2"/>
    <w:rsid w:val="00F72418"/>
    <w:rsid w:val="00F72A19"/>
    <w:rsid w:val="00F72D85"/>
    <w:rsid w:val="00F7377D"/>
    <w:rsid w:val="00F73A57"/>
    <w:rsid w:val="00F73AE1"/>
    <w:rsid w:val="00F74364"/>
    <w:rsid w:val="00F74D00"/>
    <w:rsid w:val="00F75400"/>
    <w:rsid w:val="00F77D31"/>
    <w:rsid w:val="00F81A88"/>
    <w:rsid w:val="00F8363C"/>
    <w:rsid w:val="00F91A1E"/>
    <w:rsid w:val="00F92637"/>
    <w:rsid w:val="00FA0F83"/>
    <w:rsid w:val="00FA437C"/>
    <w:rsid w:val="00FA7065"/>
    <w:rsid w:val="00FB1DC5"/>
    <w:rsid w:val="00FB317B"/>
    <w:rsid w:val="00FB5D42"/>
    <w:rsid w:val="00FC08EB"/>
    <w:rsid w:val="00FC2997"/>
    <w:rsid w:val="00FC4604"/>
    <w:rsid w:val="00FD326B"/>
    <w:rsid w:val="00FD345C"/>
    <w:rsid w:val="00FD498F"/>
    <w:rsid w:val="00FE11AE"/>
    <w:rsid w:val="00FE397E"/>
    <w:rsid w:val="00FF05E0"/>
    <w:rsid w:val="00FF2402"/>
    <w:rsid w:val="00FF7373"/>
    <w:rsid w:val="00FF7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2C2A64"/>
  <w15:docId w15:val="{D208A8E5-6318-4037-A1A9-E5C8CC0D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0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5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4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5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f0">
    <w:name w:val="Normal"/>
    <w:qFormat/>
    <w:rsid w:val="0044477B"/>
    <w:pPr>
      <w:spacing w:line="360" w:lineRule="auto"/>
      <w:ind w:firstLine="709"/>
      <w:jc w:val="both"/>
    </w:pPr>
    <w:rPr>
      <w:rFonts w:ascii="Times New Roman" w:eastAsia="Calibri" w:hAnsi="Times New Roman"/>
      <w:bCs/>
      <w:sz w:val="28"/>
      <w:szCs w:val="22"/>
      <w:lang w:eastAsia="en-US"/>
    </w:rPr>
  </w:style>
  <w:style w:type="paragraph" w:styleId="1">
    <w:name w:val="heading 1"/>
    <w:basedOn w:val="af0"/>
    <w:next w:val="af0"/>
    <w:link w:val="14"/>
    <w:qFormat/>
    <w:rsid w:val="00384ECC"/>
    <w:pPr>
      <w:pageBreakBefore/>
      <w:numPr>
        <w:numId w:val="4"/>
      </w:numPr>
      <w:tabs>
        <w:tab w:val="left" w:pos="567"/>
      </w:tabs>
      <w:outlineLvl w:val="0"/>
    </w:pPr>
    <w:rPr>
      <w:rFonts w:eastAsia="Times New Roman"/>
      <w:b/>
      <w:caps/>
      <w:kern w:val="32"/>
      <w:szCs w:val="32"/>
    </w:rPr>
  </w:style>
  <w:style w:type="paragraph" w:styleId="21">
    <w:name w:val="heading 2"/>
    <w:basedOn w:val="af0"/>
    <w:next w:val="af0"/>
    <w:link w:val="27"/>
    <w:uiPriority w:val="9"/>
    <w:qFormat/>
    <w:rsid w:val="00384ECC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/>
      <w:b/>
      <w:szCs w:val="36"/>
    </w:rPr>
  </w:style>
  <w:style w:type="paragraph" w:styleId="3">
    <w:name w:val="heading 3"/>
    <w:basedOn w:val="af0"/>
    <w:next w:val="af0"/>
    <w:link w:val="32"/>
    <w:uiPriority w:val="9"/>
    <w:qFormat/>
    <w:rsid w:val="00DF54F2"/>
    <w:pPr>
      <w:keepNext/>
      <w:numPr>
        <w:ilvl w:val="2"/>
        <w:numId w:val="4"/>
      </w:numPr>
      <w:tabs>
        <w:tab w:val="left" w:pos="1134"/>
        <w:tab w:val="left" w:pos="1701"/>
      </w:tabs>
      <w:spacing w:before="240"/>
      <w:outlineLvl w:val="2"/>
    </w:pPr>
    <w:rPr>
      <w:rFonts w:eastAsia="Times New Roman"/>
      <w:b/>
      <w:i/>
      <w:szCs w:val="26"/>
    </w:rPr>
  </w:style>
  <w:style w:type="paragraph" w:styleId="4">
    <w:name w:val="heading 4"/>
    <w:basedOn w:val="af0"/>
    <w:next w:val="af0"/>
    <w:link w:val="42"/>
    <w:uiPriority w:val="5"/>
    <w:qFormat/>
    <w:rsid w:val="00384ECC"/>
    <w:pPr>
      <w:keepNext/>
      <w:numPr>
        <w:ilvl w:val="3"/>
        <w:numId w:val="4"/>
      </w:numPr>
      <w:outlineLvl w:val="3"/>
    </w:pPr>
    <w:rPr>
      <w:rFonts w:eastAsia="Times New Roman"/>
      <w:b/>
      <w:i/>
    </w:rPr>
  </w:style>
  <w:style w:type="paragraph" w:styleId="5">
    <w:name w:val="heading 5"/>
    <w:basedOn w:val="af0"/>
    <w:next w:val="af0"/>
    <w:link w:val="52"/>
    <w:uiPriority w:val="9"/>
    <w:qFormat/>
    <w:rsid w:val="00384ECC"/>
    <w:pPr>
      <w:numPr>
        <w:ilvl w:val="4"/>
        <w:numId w:val="4"/>
      </w:numPr>
      <w:outlineLvl w:val="4"/>
    </w:pPr>
    <w:rPr>
      <w:rFonts w:eastAsia="Times New Roman"/>
      <w:b/>
      <w:iCs/>
      <w:szCs w:val="26"/>
    </w:rPr>
  </w:style>
  <w:style w:type="paragraph" w:styleId="6">
    <w:name w:val="heading 6"/>
    <w:basedOn w:val="af0"/>
    <w:next w:val="af0"/>
    <w:link w:val="62"/>
    <w:uiPriority w:val="9"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/>
      <w:b/>
      <w:sz w:val="20"/>
      <w:szCs w:val="20"/>
    </w:rPr>
  </w:style>
  <w:style w:type="paragraph" w:styleId="7">
    <w:name w:val="heading 7"/>
    <w:basedOn w:val="af0"/>
    <w:next w:val="af0"/>
    <w:link w:val="72"/>
    <w:uiPriority w:val="9"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f0"/>
    <w:next w:val="af0"/>
    <w:link w:val="82"/>
    <w:uiPriority w:val="9"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f0"/>
    <w:next w:val="af0"/>
    <w:link w:val="92"/>
    <w:uiPriority w:val="9"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0"/>
      <w:szCs w:val="20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Title"/>
    <w:basedOn w:val="af0"/>
    <w:next w:val="af0"/>
    <w:link w:val="af5"/>
    <w:uiPriority w:val="5"/>
    <w:qFormat/>
    <w:locked/>
    <w:rsid w:val="0093477C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paragraph" w:customStyle="1" w:styleId="af6">
    <w:name w:val="Название рисунка"/>
    <w:basedOn w:val="af0"/>
    <w:next w:val="af0"/>
    <w:uiPriority w:val="29"/>
    <w:qFormat/>
    <w:rsid w:val="00F52F00"/>
    <w:pPr>
      <w:keepLines/>
      <w:ind w:firstLine="0"/>
      <w:jc w:val="center"/>
    </w:pPr>
    <w:rPr>
      <w:rFonts w:eastAsia="Times New Roman"/>
      <w:szCs w:val="20"/>
    </w:rPr>
  </w:style>
  <w:style w:type="paragraph" w:customStyle="1" w:styleId="af7">
    <w:name w:val="Название таблицы"/>
    <w:basedOn w:val="af0"/>
    <w:next w:val="af0"/>
    <w:uiPriority w:val="29"/>
    <w:qFormat/>
    <w:rsid w:val="000035A1"/>
    <w:pPr>
      <w:keepNext/>
      <w:keepLines/>
      <w:ind w:firstLine="0"/>
      <w:jc w:val="right"/>
    </w:pPr>
    <w:rPr>
      <w:rFonts w:eastAsia="Times New Roman"/>
      <w:szCs w:val="20"/>
    </w:rPr>
  </w:style>
  <w:style w:type="character" w:customStyle="1" w:styleId="af5">
    <w:name w:val="Заголовок Знак"/>
    <w:link w:val="af4"/>
    <w:uiPriority w:val="5"/>
    <w:rsid w:val="0093477C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customStyle="1" w:styleId="af8">
    <w:name w:val="Программный код"/>
    <w:basedOn w:val="af0"/>
    <w:next w:val="af0"/>
    <w:uiPriority w:val="3"/>
    <w:qFormat/>
    <w:rsid w:val="00F52F00"/>
    <w:pPr>
      <w:ind w:firstLine="0"/>
      <w:contextualSpacing/>
    </w:pPr>
    <w:rPr>
      <w:rFonts w:ascii="Courier New" w:eastAsia="Times New Roman" w:hAnsi="Courier New"/>
      <w:sz w:val="24"/>
      <w:lang w:val="en-US"/>
    </w:rPr>
  </w:style>
  <w:style w:type="paragraph" w:customStyle="1" w:styleId="af9">
    <w:name w:val="Текст внутри таблицы"/>
    <w:basedOn w:val="af0"/>
    <w:uiPriority w:val="2"/>
    <w:qFormat/>
    <w:rsid w:val="00F52F00"/>
    <w:pPr>
      <w:ind w:firstLine="0"/>
      <w:jc w:val="center"/>
    </w:pPr>
    <w:rPr>
      <w:rFonts w:eastAsia="Times New Roman"/>
    </w:rPr>
  </w:style>
  <w:style w:type="character" w:customStyle="1" w:styleId="14">
    <w:name w:val="Заголовок 1 Знак"/>
    <w:link w:val="1"/>
    <w:rsid w:val="00384ECC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27">
    <w:name w:val="Заголовок 2 Знак"/>
    <w:link w:val="21"/>
    <w:uiPriority w:val="9"/>
    <w:rsid w:val="00384ECC"/>
    <w:rPr>
      <w:rFonts w:ascii="Times New Roman" w:eastAsia="Times New Roman" w:hAnsi="Times New Roman"/>
      <w:b/>
      <w:bCs/>
      <w:sz w:val="28"/>
      <w:szCs w:val="36"/>
      <w:lang w:eastAsia="en-US"/>
    </w:rPr>
  </w:style>
  <w:style w:type="character" w:customStyle="1" w:styleId="32">
    <w:name w:val="Заголовок 3 Знак"/>
    <w:link w:val="3"/>
    <w:uiPriority w:val="9"/>
    <w:rsid w:val="00DF54F2"/>
    <w:rPr>
      <w:rFonts w:ascii="Times New Roman" w:eastAsia="Times New Roman" w:hAnsi="Times New Roman"/>
      <w:b/>
      <w:bCs/>
      <w:i/>
      <w:sz w:val="28"/>
      <w:szCs w:val="26"/>
      <w:lang w:eastAsia="en-US"/>
    </w:rPr>
  </w:style>
  <w:style w:type="character" w:customStyle="1" w:styleId="42">
    <w:name w:val="Заголовок 4 Знак"/>
    <w:link w:val="4"/>
    <w:uiPriority w:val="5"/>
    <w:rsid w:val="00384ECC"/>
    <w:rPr>
      <w:rFonts w:ascii="Times New Roman" w:eastAsia="Times New Roman" w:hAnsi="Times New Roman"/>
      <w:b/>
      <w:bCs/>
      <w:i/>
      <w:sz w:val="28"/>
      <w:szCs w:val="22"/>
      <w:lang w:eastAsia="en-US"/>
    </w:rPr>
  </w:style>
  <w:style w:type="character" w:customStyle="1" w:styleId="52">
    <w:name w:val="Заголовок 5 Знак"/>
    <w:link w:val="5"/>
    <w:uiPriority w:val="9"/>
    <w:rsid w:val="00384ECC"/>
    <w:rPr>
      <w:rFonts w:ascii="Times New Roman" w:eastAsia="Times New Roman" w:hAnsi="Times New Roman"/>
      <w:b/>
      <w:bCs/>
      <w:iCs/>
      <w:sz w:val="28"/>
      <w:szCs w:val="26"/>
      <w:lang w:eastAsia="en-US"/>
    </w:rPr>
  </w:style>
  <w:style w:type="character" w:customStyle="1" w:styleId="62">
    <w:name w:val="Заголовок 6 Знак"/>
    <w:link w:val="6"/>
    <w:uiPriority w:val="9"/>
    <w:rsid w:val="00F52F00"/>
    <w:rPr>
      <w:rFonts w:ascii="Times New Roman" w:eastAsia="Times New Roman" w:hAnsi="Times New Roman"/>
      <w:b/>
      <w:bCs/>
      <w:lang w:eastAsia="en-US"/>
    </w:rPr>
  </w:style>
  <w:style w:type="character" w:customStyle="1" w:styleId="72">
    <w:name w:val="Заголовок 7 Знак"/>
    <w:link w:val="7"/>
    <w:uiPriority w:val="9"/>
    <w:rsid w:val="00F52F00"/>
    <w:rPr>
      <w:rFonts w:eastAsia="Times New Roman"/>
      <w:bCs/>
      <w:sz w:val="24"/>
      <w:szCs w:val="24"/>
      <w:lang w:eastAsia="en-US"/>
    </w:rPr>
  </w:style>
  <w:style w:type="character" w:customStyle="1" w:styleId="82">
    <w:name w:val="Заголовок 8 Знак"/>
    <w:link w:val="8"/>
    <w:uiPriority w:val="9"/>
    <w:rsid w:val="00F52F00"/>
    <w:rPr>
      <w:rFonts w:eastAsia="Times New Roman"/>
      <w:bCs/>
      <w:i/>
      <w:iCs/>
      <w:sz w:val="24"/>
      <w:szCs w:val="24"/>
      <w:lang w:eastAsia="en-US"/>
    </w:rPr>
  </w:style>
  <w:style w:type="character" w:customStyle="1" w:styleId="92">
    <w:name w:val="Заголовок 9 Знак"/>
    <w:link w:val="9"/>
    <w:uiPriority w:val="9"/>
    <w:rsid w:val="00F52F00"/>
    <w:rPr>
      <w:rFonts w:ascii="Cambria" w:eastAsia="Times New Roman" w:hAnsi="Cambria"/>
      <w:bCs/>
      <w:lang w:eastAsia="en-US"/>
    </w:rPr>
  </w:style>
  <w:style w:type="paragraph" w:customStyle="1" w:styleId="a5">
    <w:name w:val="НИР нумерованный список"/>
    <w:basedOn w:val="af0"/>
    <w:locked/>
    <w:rsid w:val="002E373A"/>
    <w:pPr>
      <w:numPr>
        <w:ilvl w:val="3"/>
        <w:numId w:val="1"/>
      </w:numPr>
    </w:pPr>
    <w:rPr>
      <w:rFonts w:eastAsia="Times New Roman"/>
      <w:sz w:val="24"/>
      <w:szCs w:val="20"/>
    </w:rPr>
  </w:style>
  <w:style w:type="paragraph" w:customStyle="1" w:styleId="-">
    <w:name w:val="НИР-простой список"/>
    <w:basedOn w:val="af0"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/>
      <w:sz w:val="24"/>
      <w:szCs w:val="20"/>
    </w:rPr>
  </w:style>
  <w:style w:type="character" w:styleId="afa">
    <w:name w:val="Intense Reference"/>
    <w:uiPriority w:val="32"/>
    <w:semiHidden/>
    <w:locked/>
    <w:rsid w:val="005E4F2A"/>
    <w:rPr>
      <w:b/>
      <w:bCs/>
      <w:smallCaps/>
      <w:color w:val="C0504D"/>
      <w:spacing w:val="5"/>
      <w:u w:val="single"/>
    </w:rPr>
  </w:style>
  <w:style w:type="paragraph" w:styleId="15">
    <w:name w:val="toc 1"/>
    <w:basedOn w:val="af0"/>
    <w:next w:val="af0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8">
    <w:name w:val="toc 2"/>
    <w:basedOn w:val="af0"/>
    <w:next w:val="af0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3">
    <w:name w:val="toc 3"/>
    <w:basedOn w:val="af0"/>
    <w:next w:val="af0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b">
    <w:name w:val="E-mail Signature"/>
    <w:basedOn w:val="af0"/>
    <w:link w:val="afc"/>
    <w:uiPriority w:val="99"/>
    <w:semiHidden/>
    <w:locked/>
    <w:rsid w:val="00F67AC2"/>
  </w:style>
  <w:style w:type="character" w:customStyle="1" w:styleId="afc">
    <w:name w:val="Электронная подпись Знак"/>
    <w:link w:val="afb"/>
    <w:uiPriority w:val="99"/>
    <w:semiHidden/>
    <w:rsid w:val="00F67AC2"/>
    <w:rPr>
      <w:rFonts w:eastAsia="MS Mincho"/>
      <w:lang w:eastAsia="ru-RU"/>
    </w:rPr>
  </w:style>
  <w:style w:type="character" w:styleId="afd">
    <w:name w:val="Book Title"/>
    <w:uiPriority w:val="33"/>
    <w:semiHidden/>
    <w:locked/>
    <w:rsid w:val="00F67AC2"/>
    <w:rPr>
      <w:b/>
      <w:bCs/>
      <w:smallCaps/>
      <w:spacing w:val="5"/>
    </w:rPr>
  </w:style>
  <w:style w:type="character" w:styleId="afe">
    <w:name w:val="Subtle Reference"/>
    <w:uiPriority w:val="31"/>
    <w:semiHidden/>
    <w:locked/>
    <w:rsid w:val="004B37E8"/>
    <w:rPr>
      <w:smallCaps/>
      <w:color w:val="C0504D"/>
      <w:u w:val="single"/>
    </w:rPr>
  </w:style>
  <w:style w:type="table" w:customStyle="1" w:styleId="16">
    <w:name w:val="Светлая заливка1"/>
    <w:basedOn w:val="af2"/>
    <w:uiPriority w:val="60"/>
    <w:locked/>
    <w:rsid w:val="004B37E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2">
    <w:name w:val="List Bullet 2"/>
    <w:basedOn w:val="af0"/>
    <w:uiPriority w:val="99"/>
    <w:semiHidden/>
    <w:locked/>
    <w:rsid w:val="00985035"/>
    <w:pPr>
      <w:numPr>
        <w:numId w:val="2"/>
      </w:numPr>
      <w:tabs>
        <w:tab w:val="clear" w:pos="643"/>
        <w:tab w:val="num" w:pos="360"/>
      </w:tabs>
      <w:ind w:left="0" w:firstLine="709"/>
      <w:contextualSpacing/>
    </w:pPr>
  </w:style>
  <w:style w:type="paragraph" w:styleId="aff">
    <w:name w:val="List Paragraph"/>
    <w:basedOn w:val="af0"/>
    <w:link w:val="aff0"/>
    <w:uiPriority w:val="34"/>
    <w:qFormat/>
    <w:locked/>
    <w:rsid w:val="00F52F00"/>
    <w:pPr>
      <w:ind w:left="720"/>
      <w:contextualSpacing/>
    </w:pPr>
  </w:style>
  <w:style w:type="table" w:styleId="aff1">
    <w:name w:val="Table Grid"/>
    <w:basedOn w:val="af2"/>
    <w:uiPriority w:val="39"/>
    <w:locked/>
    <w:rsid w:val="00475C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2">
    <w:name w:val="Рисунок"/>
    <w:basedOn w:val="af0"/>
    <w:next w:val="af6"/>
    <w:link w:val="aff3"/>
    <w:uiPriority w:val="19"/>
    <w:qFormat/>
    <w:rsid w:val="00F52F00"/>
    <w:pPr>
      <w:ind w:firstLine="0"/>
      <w:jc w:val="center"/>
    </w:pPr>
  </w:style>
  <w:style w:type="paragraph" w:styleId="aff4">
    <w:name w:val="Balloon Text"/>
    <w:basedOn w:val="af0"/>
    <w:link w:val="aff5"/>
    <w:uiPriority w:val="99"/>
    <w:locked/>
    <w:rsid w:val="00C5031D"/>
    <w:rPr>
      <w:rFonts w:ascii="Tahoma" w:hAnsi="Tahoma" w:cs="Tahoma"/>
      <w:sz w:val="16"/>
      <w:szCs w:val="16"/>
    </w:rPr>
  </w:style>
  <w:style w:type="paragraph" w:customStyle="1" w:styleId="aff6">
    <w:name w:val="Введение_заключение"/>
    <w:basedOn w:val="1"/>
    <w:next w:val="af0"/>
    <w:qFormat/>
    <w:rsid w:val="00F52F00"/>
    <w:pPr>
      <w:numPr>
        <w:numId w:val="0"/>
      </w:numPr>
      <w:jc w:val="center"/>
    </w:pPr>
  </w:style>
  <w:style w:type="character" w:customStyle="1" w:styleId="aff5">
    <w:name w:val="Текст выноски Знак"/>
    <w:link w:val="aff4"/>
    <w:uiPriority w:val="99"/>
    <w:rsid w:val="00C5031D"/>
    <w:rPr>
      <w:rFonts w:ascii="Tahoma" w:hAnsi="Tahoma" w:cs="Tahoma"/>
      <w:sz w:val="16"/>
      <w:szCs w:val="16"/>
    </w:rPr>
  </w:style>
  <w:style w:type="paragraph" w:customStyle="1" w:styleId="a4">
    <w:name w:val="Список_ТИРЕ"/>
    <w:basedOn w:val="af0"/>
    <w:qFormat/>
    <w:rsid w:val="002E5B79"/>
    <w:pPr>
      <w:numPr>
        <w:numId w:val="5"/>
      </w:numPr>
    </w:pPr>
  </w:style>
  <w:style w:type="paragraph" w:customStyle="1" w:styleId="a3">
    <w:name w:val="Список_БУКВЫ"/>
    <w:basedOn w:val="a4"/>
    <w:qFormat/>
    <w:rsid w:val="00384ECC"/>
    <w:pPr>
      <w:numPr>
        <w:numId w:val="6"/>
      </w:numPr>
      <w:ind w:left="0" w:firstLine="851"/>
    </w:pPr>
  </w:style>
  <w:style w:type="paragraph" w:customStyle="1" w:styleId="a9">
    <w:name w:val="Список_ЦИФРЫ"/>
    <w:basedOn w:val="a3"/>
    <w:qFormat/>
    <w:rsid w:val="00384ECC"/>
    <w:pPr>
      <w:numPr>
        <w:numId w:val="7"/>
      </w:numPr>
    </w:pPr>
  </w:style>
  <w:style w:type="paragraph" w:customStyle="1" w:styleId="20">
    <w:name w:val="Список_2_уровня"/>
    <w:basedOn w:val="a3"/>
    <w:qFormat/>
    <w:rsid w:val="00384ECC"/>
    <w:pPr>
      <w:numPr>
        <w:numId w:val="8"/>
      </w:numPr>
      <w:ind w:left="0" w:firstLine="851"/>
    </w:pPr>
  </w:style>
  <w:style w:type="paragraph" w:customStyle="1" w:styleId="aa">
    <w:name w:val="Список источников"/>
    <w:basedOn w:val="af0"/>
    <w:qFormat/>
    <w:rsid w:val="00384ECC"/>
    <w:pPr>
      <w:numPr>
        <w:numId w:val="9"/>
      </w:numPr>
      <w:ind w:left="0" w:firstLine="851"/>
    </w:pPr>
  </w:style>
  <w:style w:type="paragraph" w:styleId="aff7">
    <w:name w:val="header"/>
    <w:basedOn w:val="af0"/>
    <w:link w:val="aff8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Верхний колонтитул Знак"/>
    <w:link w:val="aff7"/>
    <w:uiPriority w:val="99"/>
    <w:rsid w:val="00D60F71"/>
    <w:rPr>
      <w:rFonts w:ascii="Times New Roman" w:hAnsi="Times New Roman"/>
      <w:sz w:val="28"/>
    </w:rPr>
  </w:style>
  <w:style w:type="paragraph" w:styleId="aff9">
    <w:name w:val="footer"/>
    <w:basedOn w:val="af0"/>
    <w:link w:val="af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Нижний колонтитул Знак"/>
    <w:link w:val="aff9"/>
    <w:uiPriority w:val="99"/>
    <w:rsid w:val="00D60F71"/>
    <w:rPr>
      <w:rFonts w:ascii="Times New Roman" w:hAnsi="Times New Roman"/>
      <w:sz w:val="28"/>
    </w:rPr>
  </w:style>
  <w:style w:type="paragraph" w:styleId="affb">
    <w:name w:val="Normal (Web)"/>
    <w:aliases w:val="Note"/>
    <w:basedOn w:val="af0"/>
    <w:uiPriority w:val="99"/>
    <w:qFormat/>
    <w:locked/>
    <w:rsid w:val="00917645"/>
    <w:pPr>
      <w:spacing w:before="100" w:beforeAutospacing="1" w:after="100" w:afterAutospacing="1"/>
      <w:ind w:firstLine="720"/>
    </w:pPr>
    <w:rPr>
      <w:rFonts w:eastAsia="Times New Roman"/>
    </w:rPr>
  </w:style>
  <w:style w:type="paragraph" w:customStyle="1" w:styleId="affc">
    <w:name w:val="_Название рисунка"/>
    <w:basedOn w:val="affd"/>
    <w:uiPriority w:val="99"/>
    <w:qFormat/>
    <w:rsid w:val="00917645"/>
    <w:pPr>
      <w:keepLines/>
      <w:spacing w:after="0" w:line="360" w:lineRule="auto"/>
      <w:ind w:firstLine="0"/>
      <w:jc w:val="center"/>
    </w:pPr>
    <w:rPr>
      <w:rFonts w:eastAsia="Times New Roman"/>
      <w:b w:val="0"/>
      <w:color w:val="auto"/>
      <w:sz w:val="28"/>
      <w:szCs w:val="20"/>
    </w:rPr>
  </w:style>
  <w:style w:type="paragraph" w:customStyle="1" w:styleId="affe">
    <w:name w:val="_Рисунок"/>
    <w:basedOn w:val="af0"/>
    <w:uiPriority w:val="99"/>
    <w:qFormat/>
    <w:rsid w:val="00917645"/>
    <w:pPr>
      <w:keepNext/>
      <w:keepLines/>
      <w:ind w:firstLine="0"/>
      <w:jc w:val="center"/>
    </w:pPr>
    <w:rPr>
      <w:rFonts w:eastAsia="Times New Roman"/>
    </w:rPr>
  </w:style>
  <w:style w:type="numbering" w:customStyle="1" w:styleId="24">
    <w:name w:val="_Маркированный2"/>
    <w:uiPriority w:val="99"/>
    <w:rsid w:val="00917645"/>
    <w:pPr>
      <w:numPr>
        <w:numId w:val="10"/>
      </w:numPr>
    </w:pPr>
  </w:style>
  <w:style w:type="paragraph" w:styleId="affd">
    <w:name w:val="caption"/>
    <w:aliases w:val="Вставленный объект"/>
    <w:basedOn w:val="af0"/>
    <w:next w:val="af0"/>
    <w:link w:val="afff"/>
    <w:qFormat/>
    <w:locked/>
    <w:rsid w:val="00917645"/>
    <w:pPr>
      <w:spacing w:after="200" w:line="240" w:lineRule="auto"/>
    </w:pPr>
    <w:rPr>
      <w:b/>
      <w:color w:val="4F81BD"/>
      <w:sz w:val="18"/>
      <w:szCs w:val="18"/>
    </w:rPr>
  </w:style>
  <w:style w:type="character" w:styleId="afff0">
    <w:name w:val="Hyperlink"/>
    <w:uiPriority w:val="99"/>
    <w:locked/>
    <w:rsid w:val="00917645"/>
    <w:rPr>
      <w:color w:val="0000FF"/>
      <w:u w:val="single"/>
    </w:rPr>
  </w:style>
  <w:style w:type="character" w:customStyle="1" w:styleId="afff">
    <w:name w:val="Название объекта Знак"/>
    <w:aliases w:val="Вставленный объект Знак"/>
    <w:link w:val="affd"/>
    <w:rsid w:val="00F74364"/>
    <w:rPr>
      <w:rFonts w:ascii="Times New Roman" w:hAnsi="Times New Roman"/>
      <w:b/>
      <w:bCs/>
      <w:color w:val="4F81BD"/>
      <w:sz w:val="18"/>
      <w:szCs w:val="18"/>
    </w:rPr>
  </w:style>
  <w:style w:type="character" w:customStyle="1" w:styleId="17">
    <w:name w:val="Основной текст Знак1"/>
    <w:link w:val="afff1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f2">
    <w:name w:val="Основной текст + Курсив"/>
    <w:aliases w:val="Интервал 0 pt15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f1">
    <w:name w:val="Body Text"/>
    <w:basedOn w:val="af0"/>
    <w:link w:val="17"/>
    <w:locked/>
    <w:rsid w:val="00F74364"/>
    <w:pPr>
      <w:widowControl w:val="0"/>
      <w:shd w:val="clear" w:color="auto" w:fill="FFFFFF"/>
      <w:spacing w:line="223" w:lineRule="exact"/>
      <w:ind w:hanging="2140"/>
    </w:pPr>
    <w:rPr>
      <w:sz w:val="21"/>
      <w:szCs w:val="21"/>
    </w:rPr>
  </w:style>
  <w:style w:type="character" w:customStyle="1" w:styleId="afff3">
    <w:name w:val="Основной текст Знак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f4">
    <w:name w:val="Подпись к картинке_"/>
    <w:link w:val="afff5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f5">
    <w:name w:val="Подпись к картинке"/>
    <w:basedOn w:val="af0"/>
    <w:link w:val="afff4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sz w:val="21"/>
      <w:szCs w:val="21"/>
    </w:rPr>
  </w:style>
  <w:style w:type="character" w:customStyle="1" w:styleId="1pt">
    <w:name w:val="Основной текст + Интервал 1 pt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3">
    <w:name w:val="Основной текст (6)_"/>
    <w:link w:val="64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4">
    <w:name w:val="Основной текст (6)"/>
    <w:basedOn w:val="af0"/>
    <w:link w:val="63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="Calibri" w:cs="MS Mincho"/>
      <w:spacing w:val="10"/>
      <w:sz w:val="21"/>
      <w:szCs w:val="21"/>
      <w:lang w:val="en-US"/>
    </w:rPr>
  </w:style>
  <w:style w:type="character" w:customStyle="1" w:styleId="afff6">
    <w:name w:val="Подпись к картинке + Курсив"/>
    <w:aliases w:val="Интервал 0 pt11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style-span">
    <w:name w:val="apple-style-span"/>
    <w:rsid w:val="00137FB0"/>
  </w:style>
  <w:style w:type="character" w:customStyle="1" w:styleId="apple-converted-space">
    <w:name w:val="apple-converted-space"/>
    <w:rsid w:val="00137FB0"/>
  </w:style>
  <w:style w:type="paragraph" w:customStyle="1" w:styleId="afff7">
    <w:name w:val="Текст отчета"/>
    <w:basedOn w:val="af0"/>
    <w:link w:val="afff8"/>
    <w:qFormat/>
    <w:rsid w:val="00137FB0"/>
    <w:pPr>
      <w:ind w:firstLine="680"/>
    </w:pPr>
    <w:rPr>
      <w:bCs w:val="0"/>
    </w:rPr>
  </w:style>
  <w:style w:type="character" w:customStyle="1" w:styleId="afff8">
    <w:name w:val="Текст отчета Знак"/>
    <w:link w:val="afff7"/>
    <w:rsid w:val="00137FB0"/>
    <w:rPr>
      <w:rFonts w:ascii="Times New Roman" w:eastAsia="Calibri" w:hAnsi="Times New Roman" w:cs="Times New Roman"/>
      <w:bCs/>
      <w:sz w:val="28"/>
      <w:lang w:eastAsia="en-US"/>
    </w:rPr>
  </w:style>
  <w:style w:type="paragraph" w:customStyle="1" w:styleId="afff9">
    <w:name w:val="СтруктЗаг"/>
    <w:basedOn w:val="1"/>
    <w:link w:val="afffa"/>
    <w:qFormat/>
    <w:rsid w:val="00137FB0"/>
    <w:pPr>
      <w:keepNext/>
      <w:keepLines/>
      <w:pageBreakBefore w:val="0"/>
      <w:numPr>
        <w:numId w:val="0"/>
      </w:numPr>
      <w:tabs>
        <w:tab w:val="clear" w:pos="567"/>
      </w:tabs>
      <w:spacing w:after="420" w:line="240" w:lineRule="auto"/>
      <w:jc w:val="center"/>
    </w:pPr>
    <w:rPr>
      <w:caps w:val="0"/>
      <w:color w:val="000000"/>
      <w:kern w:val="0"/>
      <w:sz w:val="36"/>
      <w:szCs w:val="36"/>
    </w:rPr>
  </w:style>
  <w:style w:type="character" w:customStyle="1" w:styleId="afffa">
    <w:name w:val="СтруктЗаг Знак"/>
    <w:link w:val="afff9"/>
    <w:rsid w:val="00137FB0"/>
    <w:rPr>
      <w:rFonts w:ascii="Times New Roman" w:eastAsia="Times New Roman" w:hAnsi="Times New Roman" w:cs="Times New Roman"/>
      <w:b/>
      <w:bCs/>
      <w:color w:val="000000"/>
      <w:sz w:val="36"/>
      <w:szCs w:val="36"/>
      <w:lang w:eastAsia="en-US"/>
    </w:rPr>
  </w:style>
  <w:style w:type="paragraph" w:customStyle="1" w:styleId="afffb">
    <w:name w:val="сокращ"/>
    <w:basedOn w:val="afff7"/>
    <w:link w:val="afffc"/>
    <w:qFormat/>
    <w:rsid w:val="00137FB0"/>
    <w:pPr>
      <w:tabs>
        <w:tab w:val="left" w:pos="1418"/>
      </w:tabs>
      <w:ind w:left="1638" w:hanging="929"/>
      <w:jc w:val="left"/>
    </w:pPr>
  </w:style>
  <w:style w:type="character" w:customStyle="1" w:styleId="afffc">
    <w:name w:val="сокращ Знак"/>
    <w:link w:val="afffb"/>
    <w:rsid w:val="00137FB0"/>
    <w:rPr>
      <w:rFonts w:ascii="Times New Roman" w:eastAsia="Calibri" w:hAnsi="Times New Roman" w:cs="Times New Roman"/>
      <w:bCs/>
      <w:sz w:val="28"/>
      <w:lang w:eastAsia="en-US"/>
    </w:rPr>
  </w:style>
  <w:style w:type="paragraph" w:customStyle="1" w:styleId="afffd">
    <w:name w:val="Определение"/>
    <w:basedOn w:val="afff7"/>
    <w:link w:val="afffe"/>
    <w:qFormat/>
    <w:rsid w:val="00137FB0"/>
    <w:rPr>
      <w:b/>
      <w:shd w:val="clear" w:color="auto" w:fill="FFFFFF"/>
    </w:rPr>
  </w:style>
  <w:style w:type="character" w:customStyle="1" w:styleId="afffe">
    <w:name w:val="Определение Знак"/>
    <w:link w:val="afffd"/>
    <w:rsid w:val="00137FB0"/>
    <w:rPr>
      <w:rFonts w:ascii="Times New Roman" w:eastAsia="Calibri" w:hAnsi="Times New Roman" w:cs="Times New Roman"/>
      <w:b/>
      <w:bCs/>
      <w:sz w:val="28"/>
      <w:lang w:eastAsia="en-US"/>
    </w:rPr>
  </w:style>
  <w:style w:type="paragraph" w:customStyle="1" w:styleId="affff">
    <w:name w:val="Просто"/>
    <w:basedOn w:val="af0"/>
    <w:link w:val="affff0"/>
    <w:qFormat/>
    <w:rsid w:val="00137FB0"/>
    <w:pPr>
      <w:ind w:firstLine="0"/>
      <w:jc w:val="center"/>
    </w:pPr>
    <w:rPr>
      <w:b/>
      <w:sz w:val="36"/>
    </w:rPr>
  </w:style>
  <w:style w:type="character" w:customStyle="1" w:styleId="affff0">
    <w:name w:val="Просто Знак"/>
    <w:link w:val="affff"/>
    <w:rsid w:val="00137FB0"/>
    <w:rPr>
      <w:rFonts w:ascii="Times New Roman" w:eastAsia="Calibri" w:hAnsi="Times New Roman" w:cs="Times New Roman"/>
      <w:b/>
      <w:sz w:val="36"/>
      <w:lang w:eastAsia="en-US"/>
    </w:rPr>
  </w:style>
  <w:style w:type="paragraph" w:styleId="affff1">
    <w:name w:val="Document Map"/>
    <w:basedOn w:val="af0"/>
    <w:link w:val="affff2"/>
    <w:uiPriority w:val="99"/>
    <w:semiHidden/>
    <w:unhideWhenUsed/>
    <w:locked/>
    <w:rsid w:val="00160B15"/>
    <w:pPr>
      <w:spacing w:line="240" w:lineRule="auto"/>
      <w:ind w:firstLine="0"/>
      <w:jc w:val="left"/>
    </w:pPr>
    <w:rPr>
      <w:rFonts w:ascii="Tahoma" w:hAnsi="Tahoma"/>
      <w:bCs w:val="0"/>
      <w:sz w:val="16"/>
      <w:szCs w:val="16"/>
    </w:rPr>
  </w:style>
  <w:style w:type="character" w:customStyle="1" w:styleId="affff2">
    <w:name w:val="Схема документа Знак"/>
    <w:link w:val="affff1"/>
    <w:uiPriority w:val="99"/>
    <w:semiHidden/>
    <w:rsid w:val="00160B15"/>
    <w:rPr>
      <w:rFonts w:ascii="Tahoma" w:eastAsia="Calibri" w:hAnsi="Tahoma" w:cs="Times New Roman"/>
      <w:sz w:val="16"/>
      <w:szCs w:val="16"/>
      <w:lang w:eastAsia="en-US"/>
    </w:rPr>
  </w:style>
  <w:style w:type="paragraph" w:styleId="affff3">
    <w:name w:val="TOC Heading"/>
    <w:basedOn w:val="1"/>
    <w:next w:val="af0"/>
    <w:uiPriority w:val="39"/>
    <w:unhideWhenUsed/>
    <w:qFormat/>
    <w:locked/>
    <w:rsid w:val="00363423"/>
    <w:pPr>
      <w:keepNext/>
      <w:keepLines/>
      <w:pageBreakBefore w:val="0"/>
      <w:numPr>
        <w:numId w:val="0"/>
      </w:numPr>
      <w:tabs>
        <w:tab w:val="clear" w:pos="567"/>
      </w:tabs>
      <w:spacing w:before="480" w:line="276" w:lineRule="auto"/>
      <w:jc w:val="left"/>
      <w:outlineLvl w:val="9"/>
    </w:pPr>
    <w:rPr>
      <w:rFonts w:ascii="Cambria" w:eastAsia="MS Gothic" w:hAnsi="Cambria"/>
      <w:caps w:val="0"/>
      <w:color w:val="365F91"/>
      <w:kern w:val="0"/>
      <w:szCs w:val="28"/>
    </w:rPr>
  </w:style>
  <w:style w:type="paragraph" w:styleId="affff4">
    <w:name w:val="Revision"/>
    <w:hidden/>
    <w:uiPriority w:val="99"/>
    <w:semiHidden/>
    <w:rsid w:val="00F1212F"/>
    <w:rPr>
      <w:rFonts w:ascii="Times New Roman" w:eastAsia="Calibri" w:hAnsi="Times New Roman"/>
      <w:bCs/>
      <w:sz w:val="28"/>
      <w:szCs w:val="22"/>
      <w:lang w:eastAsia="en-US"/>
    </w:rPr>
  </w:style>
  <w:style w:type="paragraph" w:customStyle="1" w:styleId="af">
    <w:name w:val="Перечисление"/>
    <w:basedOn w:val="afff7"/>
    <w:link w:val="affff5"/>
    <w:qFormat/>
    <w:rsid w:val="008B1F9C"/>
    <w:pPr>
      <w:numPr>
        <w:numId w:val="12"/>
      </w:numPr>
    </w:pPr>
    <w:rPr>
      <w:bCs/>
    </w:rPr>
  </w:style>
  <w:style w:type="character" w:customStyle="1" w:styleId="affff5">
    <w:name w:val="Перечисление Знак"/>
    <w:link w:val="af"/>
    <w:rsid w:val="008B1F9C"/>
    <w:rPr>
      <w:rFonts w:ascii="Times New Roman" w:eastAsia="Calibri" w:hAnsi="Times New Roman"/>
      <w:bCs/>
      <w:sz w:val="28"/>
      <w:szCs w:val="22"/>
      <w:lang w:eastAsia="en-US"/>
    </w:rPr>
  </w:style>
  <w:style w:type="paragraph" w:customStyle="1" w:styleId="26">
    <w:name w:val="Марк список 2"/>
    <w:basedOn w:val="af"/>
    <w:qFormat/>
    <w:rsid w:val="008B1F9C"/>
    <w:pPr>
      <w:numPr>
        <w:ilvl w:val="1"/>
      </w:numPr>
      <w:tabs>
        <w:tab w:val="num" w:pos="720"/>
      </w:tabs>
      <w:ind w:left="0" w:firstLine="709"/>
    </w:pPr>
  </w:style>
  <w:style w:type="paragraph" w:customStyle="1" w:styleId="ad">
    <w:name w:val="Букв.Перечисление"/>
    <w:basedOn w:val="afff7"/>
    <w:qFormat/>
    <w:rsid w:val="008B1F9C"/>
    <w:pPr>
      <w:numPr>
        <w:numId w:val="13"/>
      </w:numPr>
    </w:pPr>
    <w:rPr>
      <w:bCs/>
    </w:rPr>
  </w:style>
  <w:style w:type="paragraph" w:customStyle="1" w:styleId="ae">
    <w:name w:val="Циф.Перечисление"/>
    <w:basedOn w:val="ad"/>
    <w:qFormat/>
    <w:rsid w:val="008B1F9C"/>
    <w:pPr>
      <w:numPr>
        <w:ilvl w:val="1"/>
      </w:numPr>
    </w:pPr>
  </w:style>
  <w:style w:type="paragraph" w:customStyle="1" w:styleId="110">
    <w:name w:val="Заголовок 11"/>
    <w:basedOn w:val="af0"/>
    <w:rsid w:val="005C1044"/>
    <w:pPr>
      <w:numPr>
        <w:numId w:val="14"/>
      </w:numPr>
      <w:spacing w:line="240" w:lineRule="auto"/>
      <w:jc w:val="left"/>
    </w:pPr>
    <w:rPr>
      <w:rFonts w:ascii="Calibri" w:eastAsiaTheme="minorHAnsi" w:hAnsi="Calibri"/>
      <w:bCs w:val="0"/>
      <w:sz w:val="22"/>
    </w:rPr>
  </w:style>
  <w:style w:type="paragraph" w:customStyle="1" w:styleId="210">
    <w:name w:val="Заголовок 21"/>
    <w:basedOn w:val="af0"/>
    <w:rsid w:val="005C1044"/>
    <w:pPr>
      <w:numPr>
        <w:ilvl w:val="1"/>
        <w:numId w:val="14"/>
      </w:numPr>
      <w:spacing w:line="240" w:lineRule="auto"/>
      <w:jc w:val="left"/>
    </w:pPr>
    <w:rPr>
      <w:rFonts w:ascii="Calibri" w:eastAsiaTheme="minorHAnsi" w:hAnsi="Calibri"/>
      <w:bCs w:val="0"/>
      <w:sz w:val="22"/>
    </w:rPr>
  </w:style>
  <w:style w:type="paragraph" w:customStyle="1" w:styleId="310">
    <w:name w:val="Заголовок 31"/>
    <w:basedOn w:val="af0"/>
    <w:rsid w:val="005C1044"/>
    <w:pPr>
      <w:numPr>
        <w:ilvl w:val="2"/>
        <w:numId w:val="14"/>
      </w:numPr>
      <w:spacing w:line="240" w:lineRule="auto"/>
      <w:ind w:left="0"/>
      <w:jc w:val="left"/>
    </w:pPr>
    <w:rPr>
      <w:rFonts w:ascii="Calibri" w:eastAsiaTheme="minorHAnsi" w:hAnsi="Calibri"/>
      <w:bCs w:val="0"/>
      <w:sz w:val="22"/>
    </w:rPr>
  </w:style>
  <w:style w:type="paragraph" w:customStyle="1" w:styleId="410">
    <w:name w:val="Заголовок 41"/>
    <w:basedOn w:val="af0"/>
    <w:rsid w:val="005C1044"/>
    <w:pPr>
      <w:numPr>
        <w:ilvl w:val="3"/>
        <w:numId w:val="14"/>
      </w:numPr>
      <w:spacing w:line="240" w:lineRule="auto"/>
      <w:jc w:val="left"/>
    </w:pPr>
    <w:rPr>
      <w:rFonts w:ascii="Calibri" w:eastAsiaTheme="minorHAnsi" w:hAnsi="Calibri"/>
      <w:bCs w:val="0"/>
      <w:sz w:val="22"/>
    </w:rPr>
  </w:style>
  <w:style w:type="paragraph" w:customStyle="1" w:styleId="610">
    <w:name w:val="Заголовок 61"/>
    <w:basedOn w:val="af0"/>
    <w:rsid w:val="005C1044"/>
    <w:pPr>
      <w:numPr>
        <w:ilvl w:val="5"/>
        <w:numId w:val="14"/>
      </w:numPr>
      <w:spacing w:line="240" w:lineRule="auto"/>
      <w:ind w:left="0" w:firstLine="0"/>
      <w:jc w:val="left"/>
    </w:pPr>
    <w:rPr>
      <w:rFonts w:ascii="Calibri" w:eastAsiaTheme="minorHAnsi" w:hAnsi="Calibri"/>
      <w:bCs w:val="0"/>
      <w:sz w:val="22"/>
    </w:rPr>
  </w:style>
  <w:style w:type="paragraph" w:customStyle="1" w:styleId="710">
    <w:name w:val="Заголовок 71"/>
    <w:basedOn w:val="af0"/>
    <w:rsid w:val="005C1044"/>
    <w:pPr>
      <w:numPr>
        <w:ilvl w:val="6"/>
        <w:numId w:val="14"/>
      </w:numPr>
      <w:spacing w:line="240" w:lineRule="auto"/>
      <w:ind w:left="0" w:firstLine="0"/>
      <w:jc w:val="left"/>
    </w:pPr>
    <w:rPr>
      <w:rFonts w:ascii="Calibri" w:eastAsiaTheme="minorHAnsi" w:hAnsi="Calibri"/>
      <w:bCs w:val="0"/>
      <w:sz w:val="22"/>
    </w:rPr>
  </w:style>
  <w:style w:type="paragraph" w:customStyle="1" w:styleId="810">
    <w:name w:val="Заголовок 81"/>
    <w:basedOn w:val="af0"/>
    <w:rsid w:val="005C1044"/>
    <w:pPr>
      <w:numPr>
        <w:ilvl w:val="7"/>
        <w:numId w:val="14"/>
      </w:numPr>
      <w:spacing w:line="240" w:lineRule="auto"/>
      <w:ind w:left="0" w:firstLine="0"/>
      <w:jc w:val="left"/>
    </w:pPr>
    <w:rPr>
      <w:rFonts w:ascii="Calibri" w:eastAsiaTheme="minorHAnsi" w:hAnsi="Calibri"/>
      <w:bCs w:val="0"/>
      <w:sz w:val="22"/>
    </w:rPr>
  </w:style>
  <w:style w:type="paragraph" w:customStyle="1" w:styleId="910">
    <w:name w:val="Заголовок 91"/>
    <w:basedOn w:val="af0"/>
    <w:rsid w:val="005C1044"/>
    <w:pPr>
      <w:numPr>
        <w:ilvl w:val="8"/>
        <w:numId w:val="14"/>
      </w:numPr>
      <w:spacing w:line="240" w:lineRule="auto"/>
      <w:ind w:left="0" w:firstLine="0"/>
      <w:jc w:val="left"/>
    </w:pPr>
    <w:rPr>
      <w:rFonts w:ascii="Calibri" w:eastAsiaTheme="minorHAnsi" w:hAnsi="Calibri"/>
      <w:bCs w:val="0"/>
      <w:sz w:val="22"/>
    </w:rPr>
  </w:style>
  <w:style w:type="character" w:customStyle="1" w:styleId="affff6">
    <w:name w:val="Заг абзаца Знак"/>
    <w:link w:val="affff7"/>
    <w:locked/>
    <w:rsid w:val="000035A1"/>
    <w:rPr>
      <w:rFonts w:ascii="Times New Roman" w:eastAsia="Calibri" w:hAnsi="Times New Roman"/>
      <w:b/>
      <w:bCs/>
      <w:sz w:val="28"/>
      <w:szCs w:val="22"/>
    </w:rPr>
  </w:style>
  <w:style w:type="paragraph" w:customStyle="1" w:styleId="affff7">
    <w:name w:val="Заг абзаца"/>
    <w:basedOn w:val="afff7"/>
    <w:link w:val="affff6"/>
    <w:qFormat/>
    <w:rsid w:val="000035A1"/>
    <w:pPr>
      <w:spacing w:before="140" w:after="140"/>
    </w:pPr>
    <w:rPr>
      <w:b/>
      <w:bCs/>
      <w:lang w:eastAsia="ru-RU"/>
    </w:rPr>
  </w:style>
  <w:style w:type="character" w:styleId="affff8">
    <w:name w:val="FollowedHyperlink"/>
    <w:basedOn w:val="af1"/>
    <w:uiPriority w:val="99"/>
    <w:unhideWhenUsed/>
    <w:locked/>
    <w:rsid w:val="009C1B5D"/>
    <w:rPr>
      <w:color w:val="800080" w:themeColor="followedHyperlink"/>
      <w:u w:val="single"/>
    </w:rPr>
  </w:style>
  <w:style w:type="character" w:styleId="affff9">
    <w:name w:val="Emphasis"/>
    <w:basedOn w:val="af1"/>
    <w:uiPriority w:val="20"/>
    <w:qFormat/>
    <w:locked/>
    <w:rsid w:val="008D72A5"/>
    <w:rPr>
      <w:i/>
      <w:iCs/>
    </w:rPr>
  </w:style>
  <w:style w:type="character" w:styleId="affffa">
    <w:name w:val="page number"/>
    <w:basedOn w:val="af1"/>
    <w:uiPriority w:val="49"/>
    <w:locked/>
    <w:rsid w:val="00373C0C"/>
  </w:style>
  <w:style w:type="character" w:styleId="HTML">
    <w:name w:val="HTML Typewriter"/>
    <w:uiPriority w:val="99"/>
    <w:locked/>
    <w:rsid w:val="00373C0C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uiPriority w:val="99"/>
    <w:locked/>
    <w:rsid w:val="00373C0C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f0"/>
    <w:link w:val="HTML2"/>
    <w:uiPriority w:val="99"/>
    <w:locked/>
    <w:rsid w:val="00373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720"/>
    </w:pPr>
    <w:rPr>
      <w:rFonts w:ascii="Courier New" w:eastAsia="Times New Roman" w:hAnsi="Courier New"/>
      <w:bCs w:val="0"/>
      <w:sz w:val="20"/>
      <w:szCs w:val="20"/>
      <w:lang w:val="x-none" w:eastAsia="ru-RU"/>
    </w:rPr>
  </w:style>
  <w:style w:type="character" w:customStyle="1" w:styleId="HTML2">
    <w:name w:val="Стандартный HTML Знак"/>
    <w:basedOn w:val="af1"/>
    <w:link w:val="HTML1"/>
    <w:uiPriority w:val="99"/>
    <w:rsid w:val="00373C0C"/>
    <w:rPr>
      <w:rFonts w:ascii="Courier New" w:eastAsia="Times New Roman" w:hAnsi="Courier New"/>
      <w:lang w:val="x-none"/>
    </w:rPr>
  </w:style>
  <w:style w:type="paragraph" w:styleId="z-">
    <w:name w:val="HTML Top of Form"/>
    <w:basedOn w:val="af0"/>
    <w:next w:val="af0"/>
    <w:link w:val="z-0"/>
    <w:hidden/>
    <w:rsid w:val="00373C0C"/>
    <w:pPr>
      <w:pBdr>
        <w:bottom w:val="single" w:sz="6" w:space="1" w:color="auto"/>
      </w:pBdr>
      <w:ind w:firstLine="720"/>
      <w:jc w:val="center"/>
    </w:pPr>
    <w:rPr>
      <w:rFonts w:ascii="Arial" w:eastAsia="Times New Roman" w:hAnsi="Arial"/>
      <w:bCs w:val="0"/>
      <w:vanish/>
      <w:sz w:val="16"/>
      <w:szCs w:val="16"/>
      <w:lang w:val="x-none" w:eastAsia="ru-RU"/>
    </w:rPr>
  </w:style>
  <w:style w:type="character" w:customStyle="1" w:styleId="z-0">
    <w:name w:val="z-Начало формы Знак"/>
    <w:basedOn w:val="af1"/>
    <w:link w:val="z-"/>
    <w:rsid w:val="00373C0C"/>
    <w:rPr>
      <w:rFonts w:ascii="Arial" w:eastAsia="Times New Roman" w:hAnsi="Arial"/>
      <w:vanish/>
      <w:sz w:val="16"/>
      <w:szCs w:val="16"/>
      <w:lang w:val="x-none"/>
    </w:rPr>
  </w:style>
  <w:style w:type="paragraph" w:styleId="z-1">
    <w:name w:val="HTML Bottom of Form"/>
    <w:basedOn w:val="af0"/>
    <w:next w:val="af0"/>
    <w:link w:val="z-2"/>
    <w:hidden/>
    <w:rsid w:val="00373C0C"/>
    <w:pPr>
      <w:pBdr>
        <w:top w:val="single" w:sz="6" w:space="1" w:color="auto"/>
      </w:pBdr>
      <w:ind w:firstLine="720"/>
      <w:jc w:val="center"/>
    </w:pPr>
    <w:rPr>
      <w:rFonts w:ascii="Arial" w:eastAsia="Times New Roman" w:hAnsi="Arial"/>
      <w:bCs w:val="0"/>
      <w:vanish/>
      <w:sz w:val="16"/>
      <w:szCs w:val="16"/>
      <w:lang w:val="x-none" w:eastAsia="ru-RU"/>
    </w:rPr>
  </w:style>
  <w:style w:type="character" w:customStyle="1" w:styleId="z-2">
    <w:name w:val="z-Конец формы Знак"/>
    <w:basedOn w:val="af1"/>
    <w:link w:val="z-1"/>
    <w:rsid w:val="00373C0C"/>
    <w:rPr>
      <w:rFonts w:ascii="Arial" w:eastAsia="Times New Roman" w:hAnsi="Arial"/>
      <w:vanish/>
      <w:sz w:val="16"/>
      <w:szCs w:val="16"/>
      <w:lang w:val="x-none"/>
    </w:rPr>
  </w:style>
  <w:style w:type="paragraph" w:customStyle="1" w:styleId="alignednews">
    <w:name w:val="aligned news"/>
    <w:basedOn w:val="af0"/>
    <w:uiPriority w:val="99"/>
    <w:rsid w:val="00373C0C"/>
    <w:pPr>
      <w:spacing w:before="100" w:beforeAutospacing="1" w:after="100" w:afterAutospacing="1"/>
      <w:ind w:firstLine="720"/>
    </w:pPr>
    <w:rPr>
      <w:rFonts w:eastAsia="Times New Roman"/>
      <w:bCs w:val="0"/>
      <w:szCs w:val="28"/>
      <w:lang w:eastAsia="ru-RU"/>
    </w:rPr>
  </w:style>
  <w:style w:type="character" w:customStyle="1" w:styleId="Date1">
    <w:name w:val="Date1"/>
    <w:basedOn w:val="af1"/>
    <w:rsid w:val="00373C0C"/>
  </w:style>
  <w:style w:type="character" w:customStyle="1" w:styleId="value">
    <w:name w:val="value"/>
    <w:basedOn w:val="af1"/>
    <w:rsid w:val="00373C0C"/>
  </w:style>
  <w:style w:type="character" w:customStyle="1" w:styleId="keyword">
    <w:name w:val="keyword"/>
    <w:basedOn w:val="af1"/>
    <w:rsid w:val="00373C0C"/>
  </w:style>
  <w:style w:type="character" w:styleId="affffb">
    <w:name w:val="annotation reference"/>
    <w:uiPriority w:val="99"/>
    <w:locked/>
    <w:rsid w:val="00373C0C"/>
    <w:rPr>
      <w:sz w:val="16"/>
      <w:szCs w:val="16"/>
    </w:rPr>
  </w:style>
  <w:style w:type="paragraph" w:styleId="affffc">
    <w:name w:val="annotation text"/>
    <w:basedOn w:val="af0"/>
    <w:link w:val="affffd"/>
    <w:uiPriority w:val="99"/>
    <w:locked/>
    <w:rsid w:val="00373C0C"/>
    <w:pPr>
      <w:ind w:firstLine="720"/>
    </w:pPr>
    <w:rPr>
      <w:rFonts w:eastAsia="Times New Roman"/>
      <w:bCs w:val="0"/>
      <w:sz w:val="20"/>
      <w:szCs w:val="20"/>
      <w:lang w:val="x-none" w:eastAsia="ru-RU"/>
    </w:rPr>
  </w:style>
  <w:style w:type="character" w:customStyle="1" w:styleId="affffd">
    <w:name w:val="Текст примечания Знак"/>
    <w:basedOn w:val="af1"/>
    <w:link w:val="affffc"/>
    <w:uiPriority w:val="99"/>
    <w:rsid w:val="00373C0C"/>
    <w:rPr>
      <w:rFonts w:ascii="Times New Roman" w:eastAsia="Times New Roman" w:hAnsi="Times New Roman"/>
      <w:lang w:val="x-none"/>
    </w:rPr>
  </w:style>
  <w:style w:type="paragraph" w:styleId="affffe">
    <w:name w:val="annotation subject"/>
    <w:basedOn w:val="affffc"/>
    <w:next w:val="affffc"/>
    <w:link w:val="afffff"/>
    <w:uiPriority w:val="99"/>
    <w:locked/>
    <w:rsid w:val="00373C0C"/>
    <w:rPr>
      <w:b/>
      <w:bCs/>
    </w:rPr>
  </w:style>
  <w:style w:type="character" w:customStyle="1" w:styleId="afffff">
    <w:name w:val="Тема примечания Знак"/>
    <w:basedOn w:val="affffd"/>
    <w:link w:val="affffe"/>
    <w:uiPriority w:val="99"/>
    <w:rsid w:val="00373C0C"/>
    <w:rPr>
      <w:rFonts w:ascii="Times New Roman" w:eastAsia="Times New Roman" w:hAnsi="Times New Roman"/>
      <w:b/>
      <w:bCs/>
      <w:lang w:val="x-none"/>
    </w:rPr>
  </w:style>
  <w:style w:type="character" w:customStyle="1" w:styleId="120">
    <w:name w:val="Выделение. 12."/>
    <w:uiPriority w:val="2"/>
    <w:rsid w:val="00373C0C"/>
    <w:rPr>
      <w:sz w:val="24"/>
    </w:rPr>
  </w:style>
  <w:style w:type="paragraph" w:customStyle="1" w:styleId="afffff0">
    <w:name w:val="Выравнивание. Без отступа."/>
    <w:basedOn w:val="af0"/>
    <w:uiPriority w:val="1"/>
    <w:qFormat/>
    <w:rsid w:val="00373C0C"/>
    <w:pPr>
      <w:ind w:firstLine="720"/>
    </w:pPr>
    <w:rPr>
      <w:bCs w:val="0"/>
      <w:szCs w:val="28"/>
      <w:lang w:eastAsia="ru-RU"/>
    </w:rPr>
  </w:style>
  <w:style w:type="paragraph" w:customStyle="1" w:styleId="afffff1">
    <w:name w:val="По центру."/>
    <w:basedOn w:val="af0"/>
    <w:uiPriority w:val="1"/>
    <w:rsid w:val="00373C0C"/>
    <w:pPr>
      <w:tabs>
        <w:tab w:val="left" w:pos="1276"/>
      </w:tabs>
      <w:ind w:firstLine="0"/>
      <w:jc w:val="center"/>
    </w:pPr>
    <w:rPr>
      <w:rFonts w:eastAsia="Times New Roman"/>
      <w:bCs w:val="0"/>
      <w:szCs w:val="20"/>
      <w:lang w:eastAsia="ru-RU"/>
    </w:rPr>
  </w:style>
  <w:style w:type="character" w:customStyle="1" w:styleId="afffff2">
    <w:name w:val="Выделение. Жирный."/>
    <w:uiPriority w:val="2"/>
    <w:qFormat/>
    <w:rsid w:val="00373C0C"/>
    <w:rPr>
      <w:b/>
    </w:rPr>
  </w:style>
  <w:style w:type="paragraph" w:customStyle="1" w:styleId="afffff3">
    <w:name w:val="_Одинарный. По центру."/>
    <w:basedOn w:val="af0"/>
    <w:uiPriority w:val="1"/>
    <w:qFormat/>
    <w:rsid w:val="00373C0C"/>
    <w:pPr>
      <w:ind w:firstLine="0"/>
      <w:jc w:val="center"/>
    </w:pPr>
    <w:rPr>
      <w:bCs w:val="0"/>
      <w:szCs w:val="28"/>
      <w:lang w:eastAsia="ru-RU"/>
    </w:rPr>
  </w:style>
  <w:style w:type="paragraph" w:customStyle="1" w:styleId="afffff4">
    <w:name w:val="Одинарный. По правому."/>
    <w:basedOn w:val="af0"/>
    <w:uiPriority w:val="1"/>
    <w:qFormat/>
    <w:rsid w:val="00373C0C"/>
    <w:pPr>
      <w:ind w:firstLine="720"/>
      <w:jc w:val="right"/>
    </w:pPr>
    <w:rPr>
      <w:bCs w:val="0"/>
      <w:szCs w:val="28"/>
      <w:lang w:eastAsia="ru-RU"/>
    </w:rPr>
  </w:style>
  <w:style w:type="paragraph" w:customStyle="1" w:styleId="afffff5">
    <w:name w:val="Одинарный. По левому."/>
    <w:basedOn w:val="af0"/>
    <w:uiPriority w:val="1"/>
    <w:qFormat/>
    <w:rsid w:val="00373C0C"/>
    <w:pPr>
      <w:ind w:firstLine="720"/>
    </w:pPr>
    <w:rPr>
      <w:bCs w:val="0"/>
      <w:szCs w:val="28"/>
      <w:lang w:eastAsia="ru-RU"/>
    </w:rPr>
  </w:style>
  <w:style w:type="paragraph" w:customStyle="1" w:styleId="afffff6">
    <w:name w:val="Выравнивание. По правому."/>
    <w:basedOn w:val="af0"/>
    <w:uiPriority w:val="1"/>
    <w:qFormat/>
    <w:rsid w:val="00373C0C"/>
    <w:pPr>
      <w:ind w:firstLine="720"/>
      <w:jc w:val="right"/>
    </w:pPr>
    <w:rPr>
      <w:bCs w:val="0"/>
      <w:szCs w:val="28"/>
      <w:lang w:eastAsia="ru-RU"/>
    </w:rPr>
  </w:style>
  <w:style w:type="paragraph" w:customStyle="1" w:styleId="140">
    <w:name w:val="_Одинарный. По центру. 14."/>
    <w:basedOn w:val="af0"/>
    <w:uiPriority w:val="99"/>
    <w:qFormat/>
    <w:rsid w:val="00373C0C"/>
    <w:pPr>
      <w:ind w:firstLine="0"/>
      <w:jc w:val="center"/>
    </w:pPr>
    <w:rPr>
      <w:rFonts w:eastAsia="Times New Roman"/>
      <w:bCs w:val="0"/>
      <w:szCs w:val="28"/>
      <w:lang w:eastAsia="ru-RU"/>
    </w:rPr>
  </w:style>
  <w:style w:type="numbering" w:customStyle="1" w:styleId="a6">
    <w:name w:val="_Маркированный"/>
    <w:uiPriority w:val="99"/>
    <w:rsid w:val="00373C0C"/>
    <w:pPr>
      <w:numPr>
        <w:numId w:val="15"/>
      </w:numPr>
    </w:pPr>
  </w:style>
  <w:style w:type="paragraph" w:customStyle="1" w:styleId="afffff7">
    <w:name w:val="_Программный код"/>
    <w:basedOn w:val="af0"/>
    <w:qFormat/>
    <w:rsid w:val="00373C0C"/>
    <w:pPr>
      <w:spacing w:after="240" w:line="240" w:lineRule="auto"/>
      <w:ind w:firstLine="0"/>
      <w:contextualSpacing/>
    </w:pPr>
    <w:rPr>
      <w:rFonts w:ascii="Courier New" w:eastAsia="Times New Roman" w:hAnsi="Courier New"/>
      <w:bCs w:val="0"/>
      <w:sz w:val="24"/>
      <w:szCs w:val="28"/>
      <w:lang w:val="en-US" w:eastAsia="ru-RU"/>
    </w:rPr>
  </w:style>
  <w:style w:type="numbering" w:customStyle="1" w:styleId="a0">
    <w:name w:val="Список заголовков"/>
    <w:uiPriority w:val="99"/>
    <w:rsid w:val="00373C0C"/>
    <w:pPr>
      <w:numPr>
        <w:numId w:val="16"/>
      </w:numPr>
    </w:pPr>
  </w:style>
  <w:style w:type="paragraph" w:customStyle="1" w:styleId="afffff8">
    <w:name w:val="_Название таблицы"/>
    <w:basedOn w:val="affd"/>
    <w:link w:val="afffff9"/>
    <w:uiPriority w:val="99"/>
    <w:qFormat/>
    <w:rsid w:val="00373C0C"/>
    <w:pPr>
      <w:keepNext/>
      <w:keepLines/>
      <w:spacing w:after="0" w:line="360" w:lineRule="auto"/>
      <w:ind w:firstLine="0"/>
      <w:jc w:val="left"/>
    </w:pPr>
    <w:rPr>
      <w:rFonts w:eastAsia="Times New Roman"/>
      <w:b w:val="0"/>
      <w:color w:val="auto"/>
      <w:sz w:val="28"/>
      <w:szCs w:val="28"/>
      <w:lang w:eastAsia="ru-RU"/>
    </w:rPr>
  </w:style>
  <w:style w:type="numbering" w:customStyle="1" w:styleId="a7">
    <w:name w:val="_Нумерованный"/>
    <w:uiPriority w:val="99"/>
    <w:rsid w:val="00373C0C"/>
    <w:pPr>
      <w:numPr>
        <w:numId w:val="17"/>
      </w:numPr>
    </w:pPr>
  </w:style>
  <w:style w:type="character" w:customStyle="1" w:styleId="superscript">
    <w:name w:val="superscript"/>
    <w:basedOn w:val="af1"/>
    <w:rsid w:val="00373C0C"/>
  </w:style>
  <w:style w:type="character" w:customStyle="1" w:styleId="google-src-text">
    <w:name w:val="google-src-text"/>
    <w:basedOn w:val="af1"/>
    <w:rsid w:val="00373C0C"/>
  </w:style>
  <w:style w:type="character" w:customStyle="1" w:styleId="keyworddef">
    <w:name w:val="keyword_def"/>
    <w:basedOn w:val="af1"/>
    <w:rsid w:val="00373C0C"/>
  </w:style>
  <w:style w:type="character" w:customStyle="1" w:styleId="texample">
    <w:name w:val="texample"/>
    <w:basedOn w:val="af1"/>
    <w:rsid w:val="00373C0C"/>
  </w:style>
  <w:style w:type="character" w:customStyle="1" w:styleId="mw-headline">
    <w:name w:val="mw-headline"/>
    <w:basedOn w:val="af1"/>
    <w:rsid w:val="00373C0C"/>
  </w:style>
  <w:style w:type="paragraph" w:customStyle="1" w:styleId="afffffa">
    <w:name w:val="Выравнивание. По середине."/>
    <w:basedOn w:val="af0"/>
    <w:uiPriority w:val="1"/>
    <w:rsid w:val="00373C0C"/>
    <w:pPr>
      <w:tabs>
        <w:tab w:val="left" w:pos="1276"/>
      </w:tabs>
      <w:ind w:firstLine="0"/>
      <w:jc w:val="center"/>
    </w:pPr>
    <w:rPr>
      <w:rFonts w:eastAsia="Times New Roman"/>
      <w:bCs w:val="0"/>
      <w:szCs w:val="20"/>
      <w:lang w:eastAsia="ru-RU"/>
    </w:rPr>
  </w:style>
  <w:style w:type="paragraph" w:customStyle="1" w:styleId="afffffb">
    <w:name w:val="Одинарный. По центру."/>
    <w:basedOn w:val="af0"/>
    <w:uiPriority w:val="1"/>
    <w:qFormat/>
    <w:rsid w:val="00373C0C"/>
    <w:pPr>
      <w:spacing w:line="240" w:lineRule="auto"/>
      <w:ind w:firstLine="0"/>
      <w:jc w:val="center"/>
    </w:pPr>
    <w:rPr>
      <w:bCs w:val="0"/>
      <w:szCs w:val="28"/>
      <w:lang w:eastAsia="ru-RU"/>
    </w:rPr>
  </w:style>
  <w:style w:type="paragraph" w:customStyle="1" w:styleId="afffffc">
    <w:name w:val="_Выделение подпункта"/>
    <w:basedOn w:val="af0"/>
    <w:qFormat/>
    <w:rsid w:val="00373C0C"/>
    <w:pPr>
      <w:keepNext/>
      <w:spacing w:before="120"/>
      <w:ind w:firstLine="720"/>
    </w:pPr>
    <w:rPr>
      <w:rFonts w:eastAsia="Times New Roman"/>
      <w:bCs w:val="0"/>
      <w:szCs w:val="28"/>
      <w:u w:val="single"/>
      <w:lang w:eastAsia="ru-RU"/>
    </w:rPr>
  </w:style>
  <w:style w:type="paragraph" w:styleId="afffffd">
    <w:name w:val="footnote text"/>
    <w:basedOn w:val="af0"/>
    <w:link w:val="afffffe"/>
    <w:semiHidden/>
    <w:locked/>
    <w:rsid w:val="00373C0C"/>
    <w:pPr>
      <w:spacing w:line="240" w:lineRule="auto"/>
      <w:ind w:firstLine="567"/>
    </w:pPr>
    <w:rPr>
      <w:rFonts w:eastAsia="Times New Roman"/>
      <w:bCs w:val="0"/>
      <w:sz w:val="20"/>
      <w:szCs w:val="20"/>
      <w:lang w:val="en-US" w:eastAsia="x-none"/>
    </w:rPr>
  </w:style>
  <w:style w:type="character" w:customStyle="1" w:styleId="afffffe">
    <w:name w:val="Текст сноски Знак"/>
    <w:basedOn w:val="af1"/>
    <w:link w:val="afffffd"/>
    <w:semiHidden/>
    <w:rsid w:val="00373C0C"/>
    <w:rPr>
      <w:rFonts w:ascii="Times New Roman" w:eastAsia="Times New Roman" w:hAnsi="Times New Roman"/>
      <w:lang w:val="en-US" w:eastAsia="x-none"/>
    </w:rPr>
  </w:style>
  <w:style w:type="character" w:styleId="affffff">
    <w:name w:val="footnote reference"/>
    <w:semiHidden/>
    <w:locked/>
    <w:rsid w:val="00373C0C"/>
    <w:rPr>
      <w:vertAlign w:val="superscript"/>
    </w:rPr>
  </w:style>
  <w:style w:type="paragraph" w:customStyle="1" w:styleId="ac">
    <w:name w:val="Маркерный список"/>
    <w:basedOn w:val="3"/>
    <w:link w:val="affffff0"/>
    <w:qFormat/>
    <w:rsid w:val="00373C0C"/>
    <w:pPr>
      <w:keepLines/>
      <w:numPr>
        <w:numId w:val="10"/>
      </w:numPr>
      <w:tabs>
        <w:tab w:val="clear" w:pos="1134"/>
        <w:tab w:val="clear" w:pos="1701"/>
        <w:tab w:val="left" w:pos="851"/>
      </w:tabs>
      <w:spacing w:before="200"/>
      <w:ind w:firstLine="426"/>
      <w:jc w:val="left"/>
    </w:pPr>
    <w:rPr>
      <w:i w:val="0"/>
      <w:sz w:val="24"/>
      <w:lang w:eastAsia="ru-RU"/>
    </w:rPr>
  </w:style>
  <w:style w:type="character" w:customStyle="1" w:styleId="affffff0">
    <w:name w:val="Маркерный список Знак"/>
    <w:link w:val="ac"/>
    <w:rsid w:val="00373C0C"/>
    <w:rPr>
      <w:rFonts w:ascii="Times New Roman" w:eastAsia="Times New Roman" w:hAnsi="Times New Roman"/>
      <w:b/>
      <w:bCs/>
      <w:sz w:val="24"/>
      <w:szCs w:val="26"/>
    </w:rPr>
  </w:style>
  <w:style w:type="paragraph" w:styleId="43">
    <w:name w:val="toc 4"/>
    <w:basedOn w:val="af0"/>
    <w:next w:val="af0"/>
    <w:autoRedefine/>
    <w:uiPriority w:val="39"/>
    <w:unhideWhenUsed/>
    <w:locked/>
    <w:rsid w:val="00373C0C"/>
    <w:pPr>
      <w:tabs>
        <w:tab w:val="left" w:pos="1701"/>
        <w:tab w:val="right" w:leader="dot" w:pos="9781"/>
      </w:tabs>
      <w:spacing w:line="240" w:lineRule="auto"/>
      <w:ind w:left="658" w:right="567" w:firstLine="0"/>
      <w:jc w:val="left"/>
    </w:pPr>
    <w:rPr>
      <w:rFonts w:eastAsia="Times New Roman"/>
      <w:bCs w:val="0"/>
      <w:noProof/>
      <w:lang w:val="en-US"/>
    </w:rPr>
  </w:style>
  <w:style w:type="paragraph" w:styleId="53">
    <w:name w:val="toc 5"/>
    <w:basedOn w:val="af0"/>
    <w:next w:val="af0"/>
    <w:autoRedefine/>
    <w:uiPriority w:val="39"/>
    <w:unhideWhenUsed/>
    <w:locked/>
    <w:rsid w:val="00373C0C"/>
    <w:pPr>
      <w:spacing w:after="100" w:line="276" w:lineRule="auto"/>
      <w:ind w:left="880" w:firstLine="0"/>
      <w:jc w:val="left"/>
    </w:pPr>
    <w:rPr>
      <w:rFonts w:ascii="Calibri" w:eastAsia="Times New Roman" w:hAnsi="Calibri"/>
      <w:bCs w:val="0"/>
      <w:sz w:val="22"/>
      <w:lang w:val="en-US"/>
    </w:rPr>
  </w:style>
  <w:style w:type="paragraph" w:styleId="65">
    <w:name w:val="toc 6"/>
    <w:basedOn w:val="af0"/>
    <w:next w:val="af0"/>
    <w:autoRedefine/>
    <w:uiPriority w:val="39"/>
    <w:unhideWhenUsed/>
    <w:locked/>
    <w:rsid w:val="00373C0C"/>
    <w:pPr>
      <w:spacing w:after="100" w:line="276" w:lineRule="auto"/>
      <w:ind w:left="1100" w:firstLine="0"/>
      <w:jc w:val="left"/>
    </w:pPr>
    <w:rPr>
      <w:rFonts w:ascii="Calibri" w:eastAsia="Times New Roman" w:hAnsi="Calibri"/>
      <w:bCs w:val="0"/>
      <w:sz w:val="22"/>
      <w:lang w:val="en-US"/>
    </w:rPr>
  </w:style>
  <w:style w:type="paragraph" w:styleId="73">
    <w:name w:val="toc 7"/>
    <w:basedOn w:val="af0"/>
    <w:next w:val="af0"/>
    <w:autoRedefine/>
    <w:uiPriority w:val="39"/>
    <w:unhideWhenUsed/>
    <w:locked/>
    <w:rsid w:val="00373C0C"/>
    <w:pPr>
      <w:spacing w:after="100" w:line="276" w:lineRule="auto"/>
      <w:ind w:left="1320" w:firstLine="0"/>
      <w:jc w:val="left"/>
    </w:pPr>
    <w:rPr>
      <w:rFonts w:ascii="Calibri" w:eastAsia="Times New Roman" w:hAnsi="Calibri"/>
      <w:bCs w:val="0"/>
      <w:sz w:val="22"/>
      <w:lang w:val="en-US"/>
    </w:rPr>
  </w:style>
  <w:style w:type="paragraph" w:styleId="83">
    <w:name w:val="toc 8"/>
    <w:basedOn w:val="af0"/>
    <w:next w:val="af0"/>
    <w:autoRedefine/>
    <w:uiPriority w:val="39"/>
    <w:unhideWhenUsed/>
    <w:locked/>
    <w:rsid w:val="00373C0C"/>
    <w:pPr>
      <w:spacing w:after="100" w:line="276" w:lineRule="auto"/>
      <w:ind w:left="1540" w:firstLine="0"/>
      <w:jc w:val="left"/>
    </w:pPr>
    <w:rPr>
      <w:rFonts w:ascii="Calibri" w:eastAsia="Times New Roman" w:hAnsi="Calibri"/>
      <w:bCs w:val="0"/>
      <w:sz w:val="22"/>
      <w:lang w:val="en-US"/>
    </w:rPr>
  </w:style>
  <w:style w:type="paragraph" w:styleId="93">
    <w:name w:val="toc 9"/>
    <w:basedOn w:val="af0"/>
    <w:next w:val="af0"/>
    <w:autoRedefine/>
    <w:uiPriority w:val="39"/>
    <w:unhideWhenUsed/>
    <w:locked/>
    <w:rsid w:val="00373C0C"/>
    <w:pPr>
      <w:spacing w:after="100" w:line="276" w:lineRule="auto"/>
      <w:ind w:left="1760" w:firstLine="0"/>
      <w:jc w:val="left"/>
    </w:pPr>
    <w:rPr>
      <w:rFonts w:ascii="Calibri" w:eastAsia="Times New Roman" w:hAnsi="Calibri"/>
      <w:bCs w:val="0"/>
      <w:sz w:val="22"/>
      <w:lang w:val="en-US"/>
    </w:rPr>
  </w:style>
  <w:style w:type="paragraph" w:customStyle="1" w:styleId="affffff1">
    <w:name w:val="_Таблица"/>
    <w:basedOn w:val="af0"/>
    <w:qFormat/>
    <w:rsid w:val="00373C0C"/>
    <w:pPr>
      <w:spacing w:line="240" w:lineRule="auto"/>
      <w:ind w:firstLine="0"/>
    </w:pPr>
    <w:rPr>
      <w:rFonts w:eastAsia="Times New Roman"/>
      <w:bCs w:val="0"/>
      <w:szCs w:val="28"/>
      <w:lang w:eastAsia="ru-RU"/>
    </w:rPr>
  </w:style>
  <w:style w:type="paragraph" w:customStyle="1" w:styleId="DefaultParagraphFontParaCharChar">
    <w:name w:val="Default Paragraph Font Para Char Знак Char Знак"/>
    <w:basedOn w:val="af0"/>
    <w:rsid w:val="00373C0C"/>
    <w:pPr>
      <w:spacing w:after="160" w:line="240" w:lineRule="exact"/>
      <w:ind w:firstLine="0"/>
      <w:jc w:val="left"/>
    </w:pPr>
    <w:rPr>
      <w:rFonts w:ascii="Verdana" w:eastAsia="Times New Roman" w:hAnsi="Verdana"/>
      <w:bCs w:val="0"/>
      <w:sz w:val="20"/>
      <w:szCs w:val="20"/>
      <w:lang w:val="en-US"/>
    </w:rPr>
  </w:style>
  <w:style w:type="paragraph" w:styleId="a">
    <w:name w:val="List Number"/>
    <w:basedOn w:val="af0"/>
    <w:locked/>
    <w:rsid w:val="00373C0C"/>
    <w:pPr>
      <w:numPr>
        <w:numId w:val="18"/>
      </w:numPr>
      <w:spacing w:line="240" w:lineRule="auto"/>
    </w:pPr>
    <w:rPr>
      <w:rFonts w:eastAsia="Times New Roman"/>
      <w:bCs w:val="0"/>
      <w:sz w:val="24"/>
      <w:szCs w:val="20"/>
      <w:lang w:eastAsia="ru-RU"/>
    </w:rPr>
  </w:style>
  <w:style w:type="paragraph" w:customStyle="1" w:styleId="affffff2">
    <w:name w:val="Подпись под рисунком"/>
    <w:basedOn w:val="af0"/>
    <w:next w:val="af0"/>
    <w:rsid w:val="00373C0C"/>
    <w:pPr>
      <w:keepLines/>
      <w:spacing w:before="60" w:after="120" w:line="240" w:lineRule="auto"/>
      <w:ind w:firstLine="0"/>
      <w:jc w:val="center"/>
    </w:pPr>
    <w:rPr>
      <w:rFonts w:eastAsia="Times New Roman"/>
      <w:bCs w:val="0"/>
      <w:sz w:val="24"/>
      <w:szCs w:val="20"/>
      <w:lang w:eastAsia="ru-RU"/>
    </w:rPr>
  </w:style>
  <w:style w:type="paragraph" w:customStyle="1" w:styleId="affffff3">
    <w:name w:val="Стиль по ширине"/>
    <w:basedOn w:val="af0"/>
    <w:rsid w:val="00373C0C"/>
    <w:pPr>
      <w:ind w:firstLine="454"/>
    </w:pPr>
    <w:rPr>
      <w:rFonts w:eastAsia="Times New Roman"/>
      <w:bCs w:val="0"/>
      <w:sz w:val="24"/>
      <w:szCs w:val="20"/>
      <w:lang w:eastAsia="ru-RU"/>
    </w:rPr>
  </w:style>
  <w:style w:type="paragraph" w:customStyle="1" w:styleId="drm">
    <w:name w:val="Список_drm"/>
    <w:basedOn w:val="af0"/>
    <w:rsid w:val="00373C0C"/>
    <w:pPr>
      <w:numPr>
        <w:numId w:val="19"/>
      </w:numPr>
    </w:pPr>
    <w:rPr>
      <w:rFonts w:eastAsia="Times New Roman"/>
      <w:bCs w:val="0"/>
      <w:sz w:val="24"/>
      <w:szCs w:val="24"/>
      <w:lang w:eastAsia="ru-RU"/>
    </w:rPr>
  </w:style>
  <w:style w:type="paragraph" w:customStyle="1" w:styleId="ab">
    <w:name w:val="_шапка"/>
    <w:basedOn w:val="1"/>
    <w:next w:val="af0"/>
    <w:rsid w:val="00373C0C"/>
    <w:pPr>
      <w:keepNext/>
      <w:numPr>
        <w:numId w:val="10"/>
      </w:numPr>
      <w:tabs>
        <w:tab w:val="clear" w:pos="567"/>
        <w:tab w:val="num" w:pos="720"/>
      </w:tabs>
      <w:spacing w:after="240"/>
      <w:ind w:left="720" w:firstLine="454"/>
      <w:jc w:val="left"/>
    </w:pPr>
    <w:rPr>
      <w:caps w:val="0"/>
      <w:sz w:val="24"/>
      <w:szCs w:val="40"/>
      <w:lang w:eastAsia="ru-RU"/>
    </w:rPr>
  </w:style>
  <w:style w:type="paragraph" w:styleId="affffff4">
    <w:name w:val="Body Text Indent"/>
    <w:basedOn w:val="af0"/>
    <w:link w:val="affffff5"/>
    <w:locked/>
    <w:rsid w:val="00373C0C"/>
    <w:pPr>
      <w:ind w:firstLine="0"/>
      <w:jc w:val="left"/>
    </w:pPr>
    <w:rPr>
      <w:rFonts w:eastAsia="Times New Roman"/>
      <w:bCs w:val="0"/>
      <w:sz w:val="24"/>
      <w:szCs w:val="24"/>
      <w:lang w:val="x-none" w:eastAsia="ru-RU"/>
    </w:rPr>
  </w:style>
  <w:style w:type="character" w:customStyle="1" w:styleId="affffff5">
    <w:name w:val="Основной текст с отступом Знак"/>
    <w:basedOn w:val="af1"/>
    <w:link w:val="affffff4"/>
    <w:rsid w:val="00373C0C"/>
    <w:rPr>
      <w:rFonts w:ascii="Times New Roman" w:eastAsia="Times New Roman" w:hAnsi="Times New Roman"/>
      <w:sz w:val="24"/>
      <w:szCs w:val="24"/>
      <w:lang w:val="x-none"/>
    </w:rPr>
  </w:style>
  <w:style w:type="character" w:customStyle="1" w:styleId="headline">
    <w:name w:val="headline"/>
    <w:basedOn w:val="af1"/>
    <w:rsid w:val="00373C0C"/>
  </w:style>
  <w:style w:type="character" w:customStyle="1" w:styleId="author">
    <w:name w:val="author"/>
    <w:basedOn w:val="af1"/>
    <w:rsid w:val="00373C0C"/>
  </w:style>
  <w:style w:type="character" w:customStyle="1" w:styleId="body">
    <w:name w:val="body"/>
    <w:basedOn w:val="af1"/>
    <w:rsid w:val="00373C0C"/>
  </w:style>
  <w:style w:type="character" w:customStyle="1" w:styleId="edgeatitle1">
    <w:name w:val="edgeatitle1"/>
    <w:rsid w:val="00373C0C"/>
    <w:rPr>
      <w:rFonts w:ascii="Arial" w:hAnsi="Arial" w:cs="Arial" w:hint="default"/>
      <w:b/>
      <w:bCs/>
      <w:strike w:val="0"/>
      <w:dstrike w:val="0"/>
      <w:sz w:val="27"/>
      <w:szCs w:val="27"/>
      <w:u w:val="none"/>
      <w:effect w:val="none"/>
    </w:rPr>
  </w:style>
  <w:style w:type="character" w:customStyle="1" w:styleId="edgeatitle">
    <w:name w:val="edgeatitle"/>
    <w:basedOn w:val="af1"/>
    <w:rsid w:val="00373C0C"/>
  </w:style>
  <w:style w:type="character" w:styleId="affffff6">
    <w:name w:val="Strong"/>
    <w:uiPriority w:val="22"/>
    <w:qFormat/>
    <w:locked/>
    <w:rsid w:val="00373C0C"/>
    <w:rPr>
      <w:b/>
      <w:bCs/>
    </w:rPr>
  </w:style>
  <w:style w:type="character" w:customStyle="1" w:styleId="advisorytitle">
    <w:name w:val="advisory_title"/>
    <w:basedOn w:val="af1"/>
    <w:rsid w:val="00373C0C"/>
  </w:style>
  <w:style w:type="character" w:customStyle="1" w:styleId="subheading">
    <w:name w:val="subheading"/>
    <w:basedOn w:val="af1"/>
    <w:rsid w:val="00373C0C"/>
  </w:style>
  <w:style w:type="character" w:customStyle="1" w:styleId="subpagetitle">
    <w:name w:val="subpagetitle"/>
    <w:basedOn w:val="af1"/>
    <w:rsid w:val="00373C0C"/>
  </w:style>
  <w:style w:type="character" w:customStyle="1" w:styleId="mednews">
    <w:name w:val="med_news"/>
    <w:basedOn w:val="af1"/>
    <w:rsid w:val="00373C0C"/>
  </w:style>
  <w:style w:type="character" w:customStyle="1" w:styleId="bottomshadow">
    <w:name w:val="bottomshadow"/>
    <w:basedOn w:val="af1"/>
    <w:rsid w:val="00373C0C"/>
  </w:style>
  <w:style w:type="paragraph" w:customStyle="1" w:styleId="13">
    <w:name w:val="Заг_1"/>
    <w:basedOn w:val="1"/>
    <w:rsid w:val="00373C0C"/>
    <w:pPr>
      <w:keepNext/>
      <w:pageBreakBefore w:val="0"/>
      <w:numPr>
        <w:numId w:val="20"/>
      </w:numPr>
      <w:tabs>
        <w:tab w:val="clear" w:pos="567"/>
      </w:tabs>
      <w:spacing w:before="360" w:after="180" w:line="240" w:lineRule="auto"/>
      <w:jc w:val="center"/>
    </w:pPr>
    <w:rPr>
      <w:caps w:val="0"/>
      <w:noProof/>
      <w:snapToGrid w:val="0"/>
      <w:sz w:val="24"/>
      <w:lang w:eastAsia="ru-RU"/>
    </w:rPr>
  </w:style>
  <w:style w:type="paragraph" w:customStyle="1" w:styleId="doctext">
    <w:name w:val="doctext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Cs w:val="0"/>
      <w:sz w:val="24"/>
      <w:szCs w:val="24"/>
      <w:lang w:eastAsia="ru-RU"/>
    </w:rPr>
  </w:style>
  <w:style w:type="character" w:customStyle="1" w:styleId="docemphstrong">
    <w:name w:val="docemphstrong"/>
    <w:basedOn w:val="af1"/>
    <w:rsid w:val="00373C0C"/>
  </w:style>
  <w:style w:type="character" w:customStyle="1" w:styleId="docemphroman">
    <w:name w:val="docemphroman"/>
    <w:basedOn w:val="af1"/>
    <w:rsid w:val="00373C0C"/>
  </w:style>
  <w:style w:type="character" w:customStyle="1" w:styleId="docemphasis">
    <w:name w:val="docemphasis"/>
    <w:basedOn w:val="af1"/>
    <w:rsid w:val="00373C0C"/>
  </w:style>
  <w:style w:type="paragraph" w:customStyle="1" w:styleId="doclist">
    <w:name w:val="doclist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Cs w:val="0"/>
      <w:sz w:val="24"/>
      <w:szCs w:val="24"/>
      <w:lang w:eastAsia="ru-RU"/>
    </w:rPr>
  </w:style>
  <w:style w:type="character" w:customStyle="1" w:styleId="tiptext">
    <w:name w:val="tiptext"/>
    <w:basedOn w:val="af1"/>
    <w:rsid w:val="00373C0C"/>
  </w:style>
  <w:style w:type="character" w:customStyle="1" w:styleId="edgeatext">
    <w:name w:val="edgeatext"/>
    <w:basedOn w:val="af1"/>
    <w:rsid w:val="00373C0C"/>
  </w:style>
  <w:style w:type="paragraph" w:customStyle="1" w:styleId="docfootnote">
    <w:name w:val="docfootnote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Cs w:val="0"/>
      <w:sz w:val="24"/>
      <w:szCs w:val="24"/>
      <w:lang w:eastAsia="ru-RU"/>
    </w:rPr>
  </w:style>
  <w:style w:type="paragraph" w:customStyle="1" w:styleId="docnotetitle">
    <w:name w:val="docnotetitle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Cs w:val="0"/>
      <w:sz w:val="24"/>
      <w:szCs w:val="24"/>
      <w:lang w:eastAsia="ru-RU"/>
    </w:rPr>
  </w:style>
  <w:style w:type="character" w:customStyle="1" w:styleId="edgeatext1">
    <w:name w:val="edgeatext1"/>
    <w:rsid w:val="00373C0C"/>
    <w:rPr>
      <w:rFonts w:ascii="Arial" w:hAnsi="Arial" w:cs="Arial" w:hint="default"/>
      <w:b w:val="0"/>
      <w:bCs w:val="0"/>
      <w:strike w:val="0"/>
      <w:dstrike w:val="0"/>
      <w:sz w:val="21"/>
      <w:szCs w:val="21"/>
      <w:u w:val="none"/>
      <w:effect w:val="none"/>
    </w:rPr>
  </w:style>
  <w:style w:type="paragraph" w:customStyle="1" w:styleId="Default">
    <w:name w:val="Default"/>
    <w:rsid w:val="00373C0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font0">
    <w:name w:val="font0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ascii="Arial" w:eastAsia="Times New Roman" w:hAnsi="Arial" w:cs="Arial"/>
      <w:bCs w:val="0"/>
      <w:sz w:val="20"/>
      <w:szCs w:val="20"/>
      <w:lang w:eastAsia="ru-RU"/>
    </w:rPr>
  </w:style>
  <w:style w:type="character" w:customStyle="1" w:styleId="grame">
    <w:name w:val="grame"/>
    <w:basedOn w:val="af1"/>
    <w:rsid w:val="00373C0C"/>
  </w:style>
  <w:style w:type="paragraph" w:customStyle="1" w:styleId="xl24">
    <w:name w:val="xl24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/>
      <w:color w:val="000000"/>
      <w:sz w:val="24"/>
      <w:szCs w:val="24"/>
      <w:lang w:eastAsia="ru-RU"/>
    </w:rPr>
  </w:style>
  <w:style w:type="paragraph" w:customStyle="1" w:styleId="xl25">
    <w:name w:val="xl25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/>
      <w:color w:val="000000"/>
      <w:sz w:val="24"/>
      <w:szCs w:val="24"/>
      <w:lang w:eastAsia="ru-RU"/>
    </w:rPr>
  </w:style>
  <w:style w:type="paragraph" w:customStyle="1" w:styleId="xl26">
    <w:name w:val="xl26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/>
      <w:color w:val="000000"/>
      <w:sz w:val="24"/>
      <w:szCs w:val="24"/>
      <w:lang w:eastAsia="ru-RU"/>
    </w:rPr>
  </w:style>
  <w:style w:type="paragraph" w:customStyle="1" w:styleId="xl27">
    <w:name w:val="xl27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/>
      <w:i/>
      <w:iCs/>
      <w:color w:val="000000"/>
      <w:sz w:val="24"/>
      <w:szCs w:val="24"/>
      <w:lang w:eastAsia="ru-RU"/>
    </w:rPr>
  </w:style>
  <w:style w:type="paragraph" w:customStyle="1" w:styleId="xl28">
    <w:name w:val="xl28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Cs w:val="0"/>
      <w:color w:val="000000"/>
      <w:sz w:val="24"/>
      <w:szCs w:val="24"/>
      <w:lang w:eastAsia="ru-RU"/>
    </w:rPr>
  </w:style>
  <w:style w:type="paragraph" w:customStyle="1" w:styleId="xl29">
    <w:name w:val="xl29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Cs w:val="0"/>
      <w:color w:val="000000"/>
      <w:sz w:val="24"/>
      <w:szCs w:val="24"/>
      <w:lang w:eastAsia="ru-RU"/>
    </w:rPr>
  </w:style>
  <w:style w:type="paragraph" w:customStyle="1" w:styleId="xl30">
    <w:name w:val="xl30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Cs w:val="0"/>
      <w:color w:val="000000"/>
      <w:sz w:val="24"/>
      <w:szCs w:val="24"/>
      <w:lang w:eastAsia="ru-RU"/>
    </w:rPr>
  </w:style>
  <w:style w:type="paragraph" w:customStyle="1" w:styleId="xl31">
    <w:name w:val="xl31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Cs w:val="0"/>
      <w:i/>
      <w:iCs/>
      <w:color w:val="000000"/>
      <w:sz w:val="24"/>
      <w:szCs w:val="24"/>
      <w:lang w:eastAsia="ru-RU"/>
    </w:rPr>
  </w:style>
  <w:style w:type="paragraph" w:customStyle="1" w:styleId="xl32">
    <w:name w:val="xl32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Cs w:val="0"/>
      <w:color w:val="000000"/>
      <w:sz w:val="24"/>
      <w:szCs w:val="24"/>
      <w:lang w:eastAsia="ru-RU"/>
    </w:rPr>
  </w:style>
  <w:style w:type="paragraph" w:customStyle="1" w:styleId="xl33">
    <w:name w:val="xl33"/>
    <w:basedOn w:val="af0"/>
    <w:rsid w:val="00373C0C"/>
    <w:pPr>
      <w:shd w:val="clear" w:color="993300" w:fill="FF0000"/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Cs w:val="0"/>
      <w:i/>
      <w:iCs/>
      <w:color w:val="000000"/>
      <w:sz w:val="24"/>
      <w:szCs w:val="24"/>
      <w:lang w:eastAsia="ru-RU"/>
    </w:rPr>
  </w:style>
  <w:style w:type="paragraph" w:customStyle="1" w:styleId="xl34">
    <w:name w:val="xl34"/>
    <w:basedOn w:val="af0"/>
    <w:rsid w:val="00373C0C"/>
    <w:pPr>
      <w:shd w:val="clear" w:color="993300" w:fill="FF0000"/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Cs w:val="0"/>
      <w:color w:val="000000"/>
      <w:sz w:val="24"/>
      <w:szCs w:val="24"/>
      <w:lang w:eastAsia="ru-RU"/>
    </w:rPr>
  </w:style>
  <w:style w:type="paragraph" w:customStyle="1" w:styleId="xl35">
    <w:name w:val="xl35"/>
    <w:basedOn w:val="af0"/>
    <w:rsid w:val="00373C0C"/>
    <w:pPr>
      <w:shd w:val="clear" w:color="993300" w:fill="FF0000"/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Cs w:val="0"/>
      <w:color w:val="000000"/>
      <w:sz w:val="24"/>
      <w:szCs w:val="24"/>
      <w:lang w:eastAsia="ru-RU"/>
    </w:rPr>
  </w:style>
  <w:style w:type="paragraph" w:customStyle="1" w:styleId="xl36">
    <w:name w:val="xl36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Cs w:val="0"/>
      <w:color w:val="000000"/>
      <w:sz w:val="24"/>
      <w:szCs w:val="24"/>
      <w:lang w:eastAsia="ru-RU"/>
    </w:rPr>
  </w:style>
  <w:style w:type="paragraph" w:customStyle="1" w:styleId="xl37">
    <w:name w:val="xl37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Cs w:val="0"/>
      <w:i/>
      <w:iCs/>
      <w:sz w:val="24"/>
      <w:szCs w:val="24"/>
      <w:lang w:eastAsia="ru-RU"/>
    </w:rPr>
  </w:style>
  <w:style w:type="paragraph" w:customStyle="1" w:styleId="xl38">
    <w:name w:val="xl38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Cs w:val="0"/>
      <w:color w:val="0000FF"/>
      <w:sz w:val="24"/>
      <w:szCs w:val="24"/>
      <w:u w:val="single"/>
      <w:lang w:eastAsia="ru-RU"/>
    </w:rPr>
  </w:style>
  <w:style w:type="paragraph" w:customStyle="1" w:styleId="xl39">
    <w:name w:val="xl39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Cs w:val="0"/>
      <w:color w:val="000000"/>
      <w:sz w:val="24"/>
      <w:szCs w:val="24"/>
      <w:lang w:eastAsia="ru-RU"/>
    </w:rPr>
  </w:style>
  <w:style w:type="paragraph" w:customStyle="1" w:styleId="xl40">
    <w:name w:val="xl40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Cs w:val="0"/>
      <w:i/>
      <w:iCs/>
      <w:color w:val="000000"/>
      <w:sz w:val="24"/>
      <w:szCs w:val="24"/>
      <w:lang w:eastAsia="ru-RU"/>
    </w:rPr>
  </w:style>
  <w:style w:type="paragraph" w:customStyle="1" w:styleId="xl41">
    <w:name w:val="xl41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color w:val="000000"/>
      <w:sz w:val="24"/>
      <w:szCs w:val="24"/>
      <w:lang w:eastAsia="ru-RU"/>
    </w:rPr>
  </w:style>
  <w:style w:type="paragraph" w:customStyle="1" w:styleId="xl42">
    <w:name w:val="xl42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ascii="Aharoni" w:eastAsia="Times New Roman" w:hAnsi="Aharoni"/>
      <w:bCs w:val="0"/>
      <w:color w:val="000000"/>
      <w:sz w:val="24"/>
      <w:szCs w:val="24"/>
      <w:lang w:eastAsia="ru-RU"/>
    </w:rPr>
  </w:style>
  <w:style w:type="paragraph" w:customStyle="1" w:styleId="Text">
    <w:name w:val="Text"/>
    <w:basedOn w:val="af0"/>
    <w:next w:val="af0"/>
    <w:rsid w:val="00373C0C"/>
    <w:pPr>
      <w:autoSpaceDE w:val="0"/>
      <w:autoSpaceDN w:val="0"/>
      <w:adjustRightInd w:val="0"/>
      <w:spacing w:line="240" w:lineRule="auto"/>
      <w:ind w:firstLine="0"/>
      <w:jc w:val="left"/>
    </w:pPr>
    <w:rPr>
      <w:rFonts w:ascii="IHJFLE+CourierNewPSMT" w:eastAsia="Times New Roman" w:hAnsi="IHJFLE+CourierNewPSMT"/>
      <w:bCs w:val="0"/>
      <w:sz w:val="24"/>
      <w:szCs w:val="24"/>
      <w:lang w:eastAsia="ru-RU"/>
    </w:rPr>
  </w:style>
  <w:style w:type="character" w:customStyle="1" w:styleId="prodauthor">
    <w:name w:val="prodauthor"/>
    <w:basedOn w:val="af1"/>
    <w:rsid w:val="00373C0C"/>
  </w:style>
  <w:style w:type="character" w:customStyle="1" w:styleId="spelle">
    <w:name w:val="spelle"/>
    <w:basedOn w:val="af1"/>
    <w:rsid w:val="00373C0C"/>
  </w:style>
  <w:style w:type="paragraph" w:customStyle="1" w:styleId="a2">
    <w:name w:val="Мой буквенный список"/>
    <w:basedOn w:val="af0"/>
    <w:qFormat/>
    <w:rsid w:val="00373C0C"/>
    <w:pPr>
      <w:numPr>
        <w:numId w:val="21"/>
      </w:numPr>
      <w:tabs>
        <w:tab w:val="left" w:pos="993"/>
      </w:tabs>
    </w:pPr>
    <w:rPr>
      <w:rFonts w:eastAsia="Times New Roman"/>
      <w:bCs w:val="0"/>
      <w:szCs w:val="28"/>
      <w:lang w:val="en-US" w:eastAsia="ru-RU"/>
    </w:rPr>
  </w:style>
  <w:style w:type="paragraph" w:customStyle="1" w:styleId="affffff7">
    <w:name w:val="Подпись к рисуннкам"/>
    <w:basedOn w:val="affd"/>
    <w:link w:val="affffff8"/>
    <w:qFormat/>
    <w:rsid w:val="00373C0C"/>
    <w:pPr>
      <w:keepNext/>
      <w:keepLines/>
      <w:spacing w:after="0"/>
      <w:jc w:val="center"/>
    </w:pPr>
    <w:rPr>
      <w:rFonts w:eastAsia="Times New Roman"/>
      <w:b w:val="0"/>
      <w:color w:val="auto"/>
      <w:sz w:val="24"/>
      <w:szCs w:val="24"/>
      <w:lang w:val="x-none" w:eastAsia="ru-RU"/>
    </w:rPr>
  </w:style>
  <w:style w:type="character" w:customStyle="1" w:styleId="affffff8">
    <w:name w:val="Подпись к рисуннкам Знак"/>
    <w:link w:val="affffff7"/>
    <w:rsid w:val="00373C0C"/>
    <w:rPr>
      <w:rFonts w:ascii="Times New Roman" w:eastAsia="Times New Roman" w:hAnsi="Times New Roman"/>
      <w:bCs/>
      <w:sz w:val="24"/>
      <w:szCs w:val="24"/>
      <w:lang w:val="x-none"/>
    </w:rPr>
  </w:style>
  <w:style w:type="character" w:customStyle="1" w:styleId="aff0">
    <w:name w:val="Абзац списка Знак"/>
    <w:link w:val="aff"/>
    <w:uiPriority w:val="34"/>
    <w:rsid w:val="00373C0C"/>
    <w:rPr>
      <w:rFonts w:ascii="Times New Roman" w:eastAsia="Calibri" w:hAnsi="Times New Roman"/>
      <w:bCs/>
      <w:sz w:val="28"/>
      <w:szCs w:val="22"/>
      <w:lang w:eastAsia="en-US"/>
    </w:rPr>
  </w:style>
  <w:style w:type="character" w:customStyle="1" w:styleId="editsection">
    <w:name w:val="editsection"/>
    <w:basedOn w:val="af1"/>
    <w:rsid w:val="00373C0C"/>
  </w:style>
  <w:style w:type="paragraph" w:customStyle="1" w:styleId="gh">
    <w:name w:val="_gh"/>
    <w:basedOn w:val="af0"/>
    <w:uiPriority w:val="99"/>
    <w:qFormat/>
    <w:rsid w:val="00373C0C"/>
    <w:rPr>
      <w:rFonts w:eastAsia="Times New Roman"/>
      <w:bCs w:val="0"/>
      <w:color w:val="461B7E"/>
      <w:szCs w:val="28"/>
      <w:lang w:val="en-US" w:eastAsia="ru-RU"/>
    </w:rPr>
  </w:style>
  <w:style w:type="paragraph" w:customStyle="1" w:styleId="-0">
    <w:name w:val="-ПР"/>
    <w:basedOn w:val="af0"/>
    <w:uiPriority w:val="99"/>
    <w:qFormat/>
    <w:rsid w:val="00373C0C"/>
    <w:rPr>
      <w:rFonts w:eastAsia="Times New Roman"/>
      <w:bCs w:val="0"/>
      <w:szCs w:val="28"/>
      <w:lang w:eastAsia="ru-RU"/>
    </w:rPr>
  </w:style>
  <w:style w:type="paragraph" w:customStyle="1" w:styleId="affffff9">
    <w:name w:val="__р"/>
    <w:basedOn w:val="af0"/>
    <w:uiPriority w:val="99"/>
    <w:qFormat/>
    <w:rsid w:val="00373C0C"/>
    <w:pPr>
      <w:spacing w:before="100" w:beforeAutospacing="1" w:after="100" w:afterAutospacing="1" w:line="240" w:lineRule="auto"/>
      <w:ind w:left="113" w:firstLine="170"/>
      <w:jc w:val="left"/>
    </w:pPr>
    <w:rPr>
      <w:rFonts w:ascii="Courier New" w:eastAsia="Times New Roman" w:hAnsi="Courier New" w:cs="Courier New"/>
      <w:b/>
      <w:sz w:val="16"/>
      <w:szCs w:val="16"/>
      <w:lang w:eastAsia="ru-RU"/>
    </w:rPr>
  </w:style>
  <w:style w:type="character" w:customStyle="1" w:styleId="shorttext">
    <w:name w:val="short_text"/>
    <w:basedOn w:val="af1"/>
    <w:rsid w:val="00373C0C"/>
  </w:style>
  <w:style w:type="character" w:customStyle="1" w:styleId="longtext">
    <w:name w:val="long_text"/>
    <w:basedOn w:val="af1"/>
    <w:rsid w:val="00373C0C"/>
  </w:style>
  <w:style w:type="character" w:customStyle="1" w:styleId="mediumtext">
    <w:name w:val="medium_text"/>
    <w:basedOn w:val="af1"/>
    <w:rsid w:val="00373C0C"/>
  </w:style>
  <w:style w:type="numbering" w:customStyle="1" w:styleId="a8">
    <w:name w:val="Стиль маркированный"/>
    <w:basedOn w:val="af3"/>
    <w:rsid w:val="00373C0C"/>
    <w:pPr>
      <w:numPr>
        <w:numId w:val="22"/>
      </w:numPr>
    </w:pPr>
  </w:style>
  <w:style w:type="character" w:customStyle="1" w:styleId="Date2">
    <w:name w:val="Date2"/>
    <w:basedOn w:val="af1"/>
    <w:rsid w:val="00373C0C"/>
  </w:style>
  <w:style w:type="character" w:styleId="HTML3">
    <w:name w:val="HTML Acronym"/>
    <w:basedOn w:val="af1"/>
    <w:uiPriority w:val="99"/>
    <w:semiHidden/>
    <w:unhideWhenUsed/>
    <w:locked/>
    <w:rsid w:val="00373C0C"/>
  </w:style>
  <w:style w:type="paragraph" w:customStyle="1" w:styleId="txt2">
    <w:name w:val="txt2"/>
    <w:basedOn w:val="af0"/>
    <w:rsid w:val="00373C0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Cs w:val="0"/>
      <w:sz w:val="24"/>
      <w:szCs w:val="24"/>
      <w:lang w:eastAsia="ru-RU"/>
    </w:rPr>
  </w:style>
  <w:style w:type="paragraph" w:customStyle="1" w:styleId="-1">
    <w:name w:val="_Таблица-Заголовок"/>
    <w:basedOn w:val="affffff1"/>
    <w:qFormat/>
    <w:rsid w:val="00373C0C"/>
    <w:pPr>
      <w:keepNext/>
      <w:keepLines/>
      <w:jc w:val="center"/>
    </w:pPr>
    <w:rPr>
      <w:b/>
    </w:rPr>
  </w:style>
  <w:style w:type="table" w:customStyle="1" w:styleId="18">
    <w:name w:val="Стиль1"/>
    <w:basedOn w:val="af2"/>
    <w:uiPriority w:val="99"/>
    <w:qFormat/>
    <w:rsid w:val="00373C0C"/>
    <w:rPr>
      <w:rFonts w:ascii="Times New Roman" w:eastAsia="Calibri" w:hAnsi="Times New Roman"/>
      <w:sz w:val="28"/>
    </w:rPr>
    <w:tblPr/>
  </w:style>
  <w:style w:type="paragraph" w:customStyle="1" w:styleId="affffffa">
    <w:name w:val="рисунок"/>
    <w:basedOn w:val="af0"/>
    <w:link w:val="affffffb"/>
    <w:qFormat/>
    <w:rsid w:val="00373C0C"/>
    <w:pPr>
      <w:spacing w:before="100" w:beforeAutospacing="1" w:after="100" w:afterAutospacing="1" w:line="240" w:lineRule="auto"/>
      <w:ind w:firstLine="0"/>
      <w:jc w:val="center"/>
    </w:pPr>
    <w:rPr>
      <w:bCs w:val="0"/>
      <w:noProof/>
      <w:sz w:val="24"/>
      <w:lang w:eastAsia="ru-RU"/>
    </w:rPr>
  </w:style>
  <w:style w:type="character" w:customStyle="1" w:styleId="affffffb">
    <w:name w:val="рисунок Знак"/>
    <w:link w:val="affffffa"/>
    <w:rsid w:val="00373C0C"/>
    <w:rPr>
      <w:rFonts w:ascii="Times New Roman" w:eastAsia="Calibri" w:hAnsi="Times New Roman"/>
      <w:noProof/>
      <w:sz w:val="24"/>
      <w:szCs w:val="22"/>
    </w:rPr>
  </w:style>
  <w:style w:type="character" w:customStyle="1" w:styleId="linemarker-marked-line">
    <w:name w:val="linemarker-marked-line"/>
    <w:basedOn w:val="af1"/>
    <w:rsid w:val="00373C0C"/>
  </w:style>
  <w:style w:type="character" w:customStyle="1" w:styleId="post1">
    <w:name w:val="post1"/>
    <w:basedOn w:val="af1"/>
    <w:rsid w:val="00373C0C"/>
  </w:style>
  <w:style w:type="paragraph" w:customStyle="1" w:styleId="affffffc">
    <w:name w:val="код"/>
    <w:basedOn w:val="af0"/>
    <w:link w:val="affffffd"/>
    <w:qFormat/>
    <w:rsid w:val="00373C0C"/>
    <w:pPr>
      <w:spacing w:line="240" w:lineRule="auto"/>
      <w:ind w:left="1276" w:firstLine="0"/>
      <w:jc w:val="left"/>
    </w:pPr>
    <w:rPr>
      <w:bCs w:val="0"/>
      <w:i/>
      <w:sz w:val="22"/>
      <w:lang w:eastAsia="ru-RU"/>
    </w:rPr>
  </w:style>
  <w:style w:type="character" w:customStyle="1" w:styleId="affffffd">
    <w:name w:val="код Знак"/>
    <w:link w:val="affffffc"/>
    <w:rsid w:val="00373C0C"/>
    <w:rPr>
      <w:rFonts w:ascii="Times New Roman" w:eastAsia="Calibri" w:hAnsi="Times New Roman"/>
      <w:i/>
      <w:sz w:val="22"/>
      <w:szCs w:val="22"/>
    </w:rPr>
  </w:style>
  <w:style w:type="paragraph" w:customStyle="1" w:styleId="10">
    <w:name w:val="1"/>
    <w:basedOn w:val="aff"/>
    <w:link w:val="19"/>
    <w:qFormat/>
    <w:rsid w:val="00373C0C"/>
    <w:pPr>
      <w:pageBreakBefore/>
      <w:numPr>
        <w:numId w:val="23"/>
      </w:numPr>
      <w:tabs>
        <w:tab w:val="left" w:pos="993"/>
      </w:tabs>
      <w:suppressAutoHyphens/>
      <w:ind w:left="714" w:hanging="357"/>
    </w:pPr>
    <w:rPr>
      <w:rFonts w:eastAsia="Times New Roman"/>
      <w:b/>
      <w:bCs w:val="0"/>
      <w:sz w:val="32"/>
      <w:szCs w:val="32"/>
      <w:lang w:eastAsia="ru-RU"/>
    </w:rPr>
  </w:style>
  <w:style w:type="paragraph" w:customStyle="1" w:styleId="29">
    <w:name w:val="2"/>
    <w:basedOn w:val="affb"/>
    <w:link w:val="2a"/>
    <w:qFormat/>
    <w:rsid w:val="00373C0C"/>
    <w:pPr>
      <w:spacing w:before="96" w:beforeAutospacing="0" w:after="120" w:afterAutospacing="0" w:line="360" w:lineRule="atLeast"/>
      <w:ind w:firstLine="709"/>
    </w:pPr>
    <w:rPr>
      <w:bCs w:val="0"/>
      <w:color w:val="000000"/>
      <w:szCs w:val="28"/>
      <w:lang w:eastAsia="ru-RU"/>
    </w:rPr>
  </w:style>
  <w:style w:type="character" w:customStyle="1" w:styleId="19">
    <w:name w:val="1 Знак"/>
    <w:link w:val="10"/>
    <w:rsid w:val="00373C0C"/>
    <w:rPr>
      <w:rFonts w:ascii="Times New Roman" w:eastAsia="Times New Roman" w:hAnsi="Times New Roman"/>
      <w:b/>
      <w:sz w:val="32"/>
      <w:szCs w:val="32"/>
    </w:rPr>
  </w:style>
  <w:style w:type="character" w:customStyle="1" w:styleId="2a">
    <w:name w:val="2 Знак"/>
    <w:link w:val="29"/>
    <w:rsid w:val="00373C0C"/>
    <w:rPr>
      <w:rFonts w:ascii="Times New Roman" w:eastAsia="Times New Roman" w:hAnsi="Times New Roman"/>
      <w:color w:val="000000"/>
      <w:sz w:val="28"/>
      <w:szCs w:val="28"/>
    </w:rPr>
  </w:style>
  <w:style w:type="paragraph" w:customStyle="1" w:styleId="affffffe">
    <w:name w:val="ячейка таблицы с вертикальным текстом"/>
    <w:basedOn w:val="af0"/>
    <w:link w:val="afffffff"/>
    <w:uiPriority w:val="19"/>
    <w:qFormat/>
    <w:rsid w:val="00373C0C"/>
    <w:pPr>
      <w:spacing w:line="240" w:lineRule="auto"/>
      <w:ind w:left="113" w:right="113" w:firstLine="0"/>
      <w:jc w:val="center"/>
    </w:pPr>
    <w:rPr>
      <w:rFonts w:ascii="Calibri" w:hAnsi="Calibri"/>
      <w:bCs w:val="0"/>
      <w:color w:val="000000"/>
      <w:sz w:val="24"/>
      <w:szCs w:val="24"/>
      <w:lang w:eastAsia="ru-RU"/>
    </w:rPr>
  </w:style>
  <w:style w:type="character" w:customStyle="1" w:styleId="afffffff">
    <w:name w:val="ячейка таблицы с вертикальным текстом Знак"/>
    <w:link w:val="affffffe"/>
    <w:uiPriority w:val="19"/>
    <w:rsid w:val="00373C0C"/>
    <w:rPr>
      <w:rFonts w:eastAsia="Calibri"/>
      <w:color w:val="000000"/>
      <w:sz w:val="24"/>
      <w:szCs w:val="24"/>
    </w:rPr>
  </w:style>
  <w:style w:type="character" w:customStyle="1" w:styleId="aff3">
    <w:name w:val="Рисунок Знак"/>
    <w:link w:val="aff2"/>
    <w:uiPriority w:val="19"/>
    <w:rsid w:val="00373C0C"/>
    <w:rPr>
      <w:rFonts w:ascii="Times New Roman" w:eastAsia="Calibri" w:hAnsi="Times New Roman"/>
      <w:bCs/>
      <w:sz w:val="28"/>
      <w:szCs w:val="22"/>
      <w:lang w:eastAsia="en-US"/>
    </w:rPr>
  </w:style>
  <w:style w:type="character" w:customStyle="1" w:styleId="afffffff0">
    <w:name w:val="Выделение. Жирный + Курсив."/>
    <w:uiPriority w:val="2"/>
    <w:rsid w:val="00373C0C"/>
    <w:rPr>
      <w:b/>
      <w:i/>
      <w:iCs/>
    </w:rPr>
  </w:style>
  <w:style w:type="paragraph" w:customStyle="1" w:styleId="afffffff1">
    <w:name w:val="Скрытый текст"/>
    <w:basedOn w:val="af0"/>
    <w:link w:val="afffffff2"/>
    <w:uiPriority w:val="8"/>
    <w:qFormat/>
    <w:rsid w:val="00373C0C"/>
    <w:pPr>
      <w:ind w:firstLine="708"/>
    </w:pPr>
    <w:rPr>
      <w:bCs w:val="0"/>
      <w:vanish/>
      <w:szCs w:val="28"/>
      <w:lang w:eastAsia="ru-RU"/>
    </w:rPr>
  </w:style>
  <w:style w:type="character" w:customStyle="1" w:styleId="afffffff2">
    <w:name w:val="Скрытый текст Знак"/>
    <w:link w:val="afffffff1"/>
    <w:uiPriority w:val="8"/>
    <w:rsid w:val="00373C0C"/>
    <w:rPr>
      <w:rFonts w:ascii="Times New Roman" w:eastAsia="Calibri" w:hAnsi="Times New Roman"/>
      <w:vanish/>
      <w:sz w:val="28"/>
      <w:szCs w:val="28"/>
    </w:rPr>
  </w:style>
  <w:style w:type="character" w:customStyle="1" w:styleId="afffffff3">
    <w:name w:val="Выделение. Курсив."/>
    <w:uiPriority w:val="2"/>
    <w:qFormat/>
    <w:rsid w:val="00373C0C"/>
    <w:rPr>
      <w:i/>
    </w:rPr>
  </w:style>
  <w:style w:type="character" w:customStyle="1" w:styleId="121">
    <w:name w:val="Выделение. 12. Жирный."/>
    <w:uiPriority w:val="2"/>
    <w:rsid w:val="00373C0C"/>
    <w:rPr>
      <w:b/>
      <w:bCs/>
      <w:sz w:val="24"/>
    </w:rPr>
  </w:style>
  <w:style w:type="character" w:customStyle="1" w:styleId="afffffff4">
    <w:name w:val="Выделение. Подчёркивание."/>
    <w:uiPriority w:val="2"/>
    <w:qFormat/>
    <w:rsid w:val="00373C0C"/>
    <w:rPr>
      <w:u w:val="single"/>
    </w:rPr>
  </w:style>
  <w:style w:type="paragraph" w:customStyle="1" w:styleId="afffffff5">
    <w:name w:val="Выравнивание. По левому краю."/>
    <w:basedOn w:val="af0"/>
    <w:uiPriority w:val="1"/>
    <w:qFormat/>
    <w:rsid w:val="00373C0C"/>
    <w:pPr>
      <w:ind w:firstLine="708"/>
      <w:jc w:val="left"/>
    </w:pPr>
    <w:rPr>
      <w:bCs w:val="0"/>
      <w:szCs w:val="28"/>
      <w:lang w:eastAsia="ru-RU"/>
    </w:rPr>
  </w:style>
  <w:style w:type="paragraph" w:customStyle="1" w:styleId="11">
    <w:name w:val="Список маркированный 1"/>
    <w:basedOn w:val="af0"/>
    <w:uiPriority w:val="3"/>
    <w:qFormat/>
    <w:rsid w:val="00373C0C"/>
    <w:pPr>
      <w:numPr>
        <w:numId w:val="24"/>
      </w:numPr>
    </w:pPr>
    <w:rPr>
      <w:rFonts w:eastAsia="Times New Roman"/>
      <w:bCs w:val="0"/>
      <w:szCs w:val="24"/>
      <w:lang w:eastAsia="ru-RU"/>
    </w:rPr>
  </w:style>
  <w:style w:type="paragraph" w:customStyle="1" w:styleId="1a">
    <w:name w:val="Заголовок1"/>
    <w:basedOn w:val="af0"/>
    <w:uiPriority w:val="5"/>
    <w:qFormat/>
    <w:rsid w:val="00373C0C"/>
    <w:pPr>
      <w:keepNext/>
      <w:pageBreakBefore/>
      <w:spacing w:before="240" w:after="60"/>
      <w:ind w:firstLine="0"/>
      <w:outlineLvl w:val="0"/>
    </w:pPr>
    <w:rPr>
      <w:rFonts w:eastAsia="Times New Roman" w:cs="Arial"/>
      <w:b/>
      <w:kern w:val="32"/>
      <w:sz w:val="36"/>
      <w:szCs w:val="36"/>
      <w:lang w:eastAsia="ru-RU"/>
    </w:rPr>
  </w:style>
  <w:style w:type="paragraph" w:customStyle="1" w:styleId="22">
    <w:name w:val="Список маркированный 2"/>
    <w:basedOn w:val="af0"/>
    <w:uiPriority w:val="3"/>
    <w:qFormat/>
    <w:rsid w:val="00373C0C"/>
    <w:pPr>
      <w:numPr>
        <w:ilvl w:val="1"/>
        <w:numId w:val="24"/>
      </w:numPr>
    </w:pPr>
    <w:rPr>
      <w:rFonts w:eastAsia="Times New Roman"/>
      <w:bCs w:val="0"/>
      <w:szCs w:val="24"/>
      <w:lang w:eastAsia="ru-RU"/>
    </w:rPr>
  </w:style>
  <w:style w:type="paragraph" w:customStyle="1" w:styleId="30">
    <w:name w:val="Список маркированный 3"/>
    <w:basedOn w:val="af0"/>
    <w:uiPriority w:val="3"/>
    <w:unhideWhenUsed/>
    <w:rsid w:val="00373C0C"/>
    <w:pPr>
      <w:numPr>
        <w:ilvl w:val="2"/>
        <w:numId w:val="24"/>
      </w:numPr>
    </w:pPr>
    <w:rPr>
      <w:rFonts w:eastAsia="Times New Roman"/>
      <w:bCs w:val="0"/>
      <w:szCs w:val="24"/>
      <w:lang w:eastAsia="ru-RU"/>
    </w:rPr>
  </w:style>
  <w:style w:type="paragraph" w:customStyle="1" w:styleId="40">
    <w:name w:val="Список маркированный 4"/>
    <w:basedOn w:val="af0"/>
    <w:uiPriority w:val="3"/>
    <w:unhideWhenUsed/>
    <w:rsid w:val="00373C0C"/>
    <w:pPr>
      <w:numPr>
        <w:ilvl w:val="3"/>
        <w:numId w:val="24"/>
      </w:numPr>
    </w:pPr>
    <w:rPr>
      <w:rFonts w:eastAsia="Times New Roman"/>
      <w:bCs w:val="0"/>
      <w:szCs w:val="24"/>
      <w:lang w:eastAsia="ru-RU"/>
    </w:rPr>
  </w:style>
  <w:style w:type="paragraph" w:customStyle="1" w:styleId="50">
    <w:name w:val="Список маркированный 5"/>
    <w:basedOn w:val="af0"/>
    <w:uiPriority w:val="3"/>
    <w:semiHidden/>
    <w:unhideWhenUsed/>
    <w:rsid w:val="00373C0C"/>
    <w:pPr>
      <w:numPr>
        <w:ilvl w:val="4"/>
        <w:numId w:val="24"/>
      </w:numPr>
    </w:pPr>
    <w:rPr>
      <w:rFonts w:eastAsia="Times New Roman"/>
      <w:bCs w:val="0"/>
      <w:szCs w:val="24"/>
      <w:lang w:eastAsia="ru-RU"/>
    </w:rPr>
  </w:style>
  <w:style w:type="paragraph" w:customStyle="1" w:styleId="60">
    <w:name w:val="Список маркированный 6"/>
    <w:basedOn w:val="af0"/>
    <w:uiPriority w:val="3"/>
    <w:semiHidden/>
    <w:unhideWhenUsed/>
    <w:rsid w:val="00373C0C"/>
    <w:pPr>
      <w:numPr>
        <w:ilvl w:val="5"/>
        <w:numId w:val="24"/>
      </w:numPr>
      <w:tabs>
        <w:tab w:val="num" w:pos="360"/>
      </w:tabs>
      <w:ind w:left="0" w:firstLine="708"/>
    </w:pPr>
    <w:rPr>
      <w:rFonts w:eastAsia="Times New Roman"/>
      <w:bCs w:val="0"/>
      <w:szCs w:val="24"/>
      <w:lang w:eastAsia="ru-RU"/>
    </w:rPr>
  </w:style>
  <w:style w:type="paragraph" w:customStyle="1" w:styleId="70">
    <w:name w:val="Список маркированный 7"/>
    <w:basedOn w:val="af0"/>
    <w:uiPriority w:val="3"/>
    <w:semiHidden/>
    <w:unhideWhenUsed/>
    <w:rsid w:val="00373C0C"/>
    <w:pPr>
      <w:numPr>
        <w:ilvl w:val="6"/>
        <w:numId w:val="24"/>
      </w:numPr>
      <w:tabs>
        <w:tab w:val="num" w:pos="360"/>
      </w:tabs>
      <w:ind w:left="0" w:firstLine="708"/>
    </w:pPr>
    <w:rPr>
      <w:rFonts w:eastAsia="Times New Roman"/>
      <w:bCs w:val="0"/>
      <w:szCs w:val="24"/>
      <w:lang w:eastAsia="ru-RU"/>
    </w:rPr>
  </w:style>
  <w:style w:type="paragraph" w:customStyle="1" w:styleId="80">
    <w:name w:val="Список маркированный 8"/>
    <w:basedOn w:val="af0"/>
    <w:uiPriority w:val="3"/>
    <w:semiHidden/>
    <w:unhideWhenUsed/>
    <w:rsid w:val="00373C0C"/>
    <w:pPr>
      <w:numPr>
        <w:ilvl w:val="7"/>
        <w:numId w:val="24"/>
      </w:numPr>
    </w:pPr>
    <w:rPr>
      <w:rFonts w:eastAsia="Times New Roman"/>
      <w:bCs w:val="0"/>
      <w:szCs w:val="24"/>
      <w:lang w:eastAsia="ru-RU"/>
    </w:rPr>
  </w:style>
  <w:style w:type="paragraph" w:customStyle="1" w:styleId="90">
    <w:name w:val="Список маркированный 9"/>
    <w:basedOn w:val="af0"/>
    <w:uiPriority w:val="3"/>
    <w:semiHidden/>
    <w:unhideWhenUsed/>
    <w:rsid w:val="00373C0C"/>
    <w:pPr>
      <w:numPr>
        <w:ilvl w:val="8"/>
        <w:numId w:val="24"/>
      </w:numPr>
    </w:pPr>
    <w:rPr>
      <w:rFonts w:eastAsia="Times New Roman"/>
      <w:bCs w:val="0"/>
      <w:szCs w:val="24"/>
      <w:lang w:eastAsia="ru-RU"/>
    </w:rPr>
  </w:style>
  <w:style w:type="paragraph" w:customStyle="1" w:styleId="12">
    <w:name w:val="Список нумерованный 1"/>
    <w:basedOn w:val="af0"/>
    <w:uiPriority w:val="3"/>
    <w:rsid w:val="00373C0C"/>
    <w:pPr>
      <w:numPr>
        <w:numId w:val="25"/>
      </w:numPr>
    </w:pPr>
    <w:rPr>
      <w:rFonts w:eastAsia="Times New Roman"/>
      <w:bCs w:val="0"/>
      <w:szCs w:val="24"/>
      <w:lang w:eastAsia="ru-RU"/>
    </w:rPr>
  </w:style>
  <w:style w:type="paragraph" w:customStyle="1" w:styleId="23">
    <w:name w:val="Список нумерованный 2"/>
    <w:basedOn w:val="af0"/>
    <w:uiPriority w:val="3"/>
    <w:rsid w:val="00373C0C"/>
    <w:pPr>
      <w:numPr>
        <w:ilvl w:val="1"/>
        <w:numId w:val="25"/>
      </w:numPr>
      <w:tabs>
        <w:tab w:val="num" w:pos="360"/>
      </w:tabs>
      <w:ind w:left="0" w:firstLine="708"/>
    </w:pPr>
    <w:rPr>
      <w:rFonts w:eastAsia="Times New Roman"/>
      <w:bCs w:val="0"/>
      <w:szCs w:val="24"/>
      <w:lang w:eastAsia="ru-RU"/>
    </w:rPr>
  </w:style>
  <w:style w:type="paragraph" w:customStyle="1" w:styleId="31">
    <w:name w:val="Список нумерованный 3"/>
    <w:basedOn w:val="af0"/>
    <w:uiPriority w:val="3"/>
    <w:semiHidden/>
    <w:unhideWhenUsed/>
    <w:rsid w:val="00373C0C"/>
    <w:pPr>
      <w:numPr>
        <w:ilvl w:val="2"/>
        <w:numId w:val="25"/>
      </w:numPr>
      <w:tabs>
        <w:tab w:val="num" w:pos="360"/>
      </w:tabs>
      <w:ind w:left="0" w:firstLine="708"/>
    </w:pPr>
    <w:rPr>
      <w:rFonts w:eastAsia="Times New Roman"/>
      <w:bCs w:val="0"/>
      <w:szCs w:val="24"/>
      <w:lang w:eastAsia="ru-RU"/>
    </w:rPr>
  </w:style>
  <w:style w:type="paragraph" w:customStyle="1" w:styleId="41">
    <w:name w:val="Список нумерованный 4"/>
    <w:basedOn w:val="af0"/>
    <w:uiPriority w:val="3"/>
    <w:semiHidden/>
    <w:unhideWhenUsed/>
    <w:rsid w:val="00373C0C"/>
    <w:pPr>
      <w:numPr>
        <w:ilvl w:val="3"/>
        <w:numId w:val="25"/>
      </w:numPr>
    </w:pPr>
    <w:rPr>
      <w:rFonts w:eastAsia="Times New Roman"/>
      <w:bCs w:val="0"/>
      <w:szCs w:val="24"/>
      <w:lang w:eastAsia="ru-RU"/>
    </w:rPr>
  </w:style>
  <w:style w:type="paragraph" w:customStyle="1" w:styleId="51">
    <w:name w:val="Список нумерованный 5"/>
    <w:basedOn w:val="af0"/>
    <w:uiPriority w:val="3"/>
    <w:semiHidden/>
    <w:unhideWhenUsed/>
    <w:rsid w:val="00373C0C"/>
    <w:pPr>
      <w:numPr>
        <w:ilvl w:val="4"/>
        <w:numId w:val="25"/>
      </w:numPr>
    </w:pPr>
    <w:rPr>
      <w:rFonts w:eastAsia="Times New Roman"/>
      <w:bCs w:val="0"/>
      <w:szCs w:val="24"/>
      <w:lang w:eastAsia="ru-RU"/>
    </w:rPr>
  </w:style>
  <w:style w:type="paragraph" w:customStyle="1" w:styleId="61">
    <w:name w:val="Список нумерованный 6"/>
    <w:basedOn w:val="af0"/>
    <w:uiPriority w:val="3"/>
    <w:semiHidden/>
    <w:unhideWhenUsed/>
    <w:rsid w:val="00373C0C"/>
    <w:pPr>
      <w:numPr>
        <w:ilvl w:val="5"/>
        <w:numId w:val="25"/>
      </w:numPr>
    </w:pPr>
    <w:rPr>
      <w:rFonts w:eastAsia="Times New Roman"/>
      <w:bCs w:val="0"/>
      <w:szCs w:val="24"/>
      <w:lang w:eastAsia="ru-RU"/>
    </w:rPr>
  </w:style>
  <w:style w:type="paragraph" w:customStyle="1" w:styleId="71">
    <w:name w:val="Список нумерованный 7"/>
    <w:basedOn w:val="af0"/>
    <w:uiPriority w:val="3"/>
    <w:semiHidden/>
    <w:unhideWhenUsed/>
    <w:rsid w:val="00373C0C"/>
    <w:pPr>
      <w:numPr>
        <w:ilvl w:val="6"/>
        <w:numId w:val="25"/>
      </w:numPr>
    </w:pPr>
    <w:rPr>
      <w:rFonts w:eastAsia="Times New Roman"/>
      <w:bCs w:val="0"/>
      <w:szCs w:val="24"/>
      <w:lang w:eastAsia="ru-RU"/>
    </w:rPr>
  </w:style>
  <w:style w:type="paragraph" w:customStyle="1" w:styleId="81">
    <w:name w:val="Список нумерованный 8"/>
    <w:basedOn w:val="af0"/>
    <w:uiPriority w:val="3"/>
    <w:semiHidden/>
    <w:unhideWhenUsed/>
    <w:rsid w:val="00373C0C"/>
    <w:pPr>
      <w:numPr>
        <w:ilvl w:val="7"/>
        <w:numId w:val="25"/>
      </w:numPr>
    </w:pPr>
    <w:rPr>
      <w:rFonts w:eastAsia="Times New Roman"/>
      <w:bCs w:val="0"/>
      <w:szCs w:val="24"/>
      <w:lang w:eastAsia="ru-RU"/>
    </w:rPr>
  </w:style>
  <w:style w:type="paragraph" w:customStyle="1" w:styleId="91">
    <w:name w:val="Список нумерованный 9"/>
    <w:basedOn w:val="af0"/>
    <w:uiPriority w:val="3"/>
    <w:unhideWhenUsed/>
    <w:rsid w:val="00373C0C"/>
    <w:pPr>
      <w:numPr>
        <w:ilvl w:val="8"/>
        <w:numId w:val="25"/>
      </w:numPr>
    </w:pPr>
    <w:rPr>
      <w:rFonts w:eastAsia="Times New Roman"/>
      <w:bCs w:val="0"/>
      <w:szCs w:val="24"/>
      <w:lang w:eastAsia="ru-RU"/>
    </w:rPr>
  </w:style>
  <w:style w:type="paragraph" w:customStyle="1" w:styleId="122">
    <w:name w:val="Таблица. Заголовок. По центру. 12. Жирный."/>
    <w:basedOn w:val="af0"/>
    <w:uiPriority w:val="19"/>
    <w:qFormat/>
    <w:rsid w:val="00373C0C"/>
    <w:pPr>
      <w:keepNext/>
      <w:ind w:firstLine="0"/>
      <w:jc w:val="center"/>
    </w:pPr>
    <w:rPr>
      <w:b/>
      <w:bCs w:val="0"/>
      <w:sz w:val="24"/>
      <w:szCs w:val="28"/>
      <w:lang w:eastAsia="ru-RU"/>
    </w:rPr>
  </w:style>
  <w:style w:type="paragraph" w:customStyle="1" w:styleId="123">
    <w:name w:val="Таблица. По левому. 12."/>
    <w:basedOn w:val="af0"/>
    <w:uiPriority w:val="19"/>
    <w:qFormat/>
    <w:rsid w:val="00373C0C"/>
    <w:pPr>
      <w:ind w:firstLine="0"/>
      <w:jc w:val="left"/>
    </w:pPr>
    <w:rPr>
      <w:bCs w:val="0"/>
      <w:sz w:val="24"/>
      <w:szCs w:val="28"/>
      <w:lang w:eastAsia="ru-RU"/>
    </w:rPr>
  </w:style>
  <w:style w:type="paragraph" w:customStyle="1" w:styleId="afffffff6">
    <w:name w:val="Код"/>
    <w:basedOn w:val="af0"/>
    <w:link w:val="afffffff7"/>
    <w:qFormat/>
    <w:rsid w:val="00373C0C"/>
    <w:pPr>
      <w:autoSpaceDE w:val="0"/>
      <w:autoSpaceDN w:val="0"/>
      <w:adjustRightInd w:val="0"/>
      <w:ind w:left="706" w:firstLine="0"/>
    </w:pPr>
    <w:rPr>
      <w:rFonts w:ascii="Courier New" w:eastAsia="Times New Roman" w:hAnsi="Courier New"/>
      <w:bCs w:val="0"/>
      <w:noProof/>
      <w:sz w:val="20"/>
      <w:szCs w:val="20"/>
      <w:lang w:eastAsia="ru-RU"/>
    </w:rPr>
  </w:style>
  <w:style w:type="character" w:customStyle="1" w:styleId="afffffff7">
    <w:name w:val="Код Знак"/>
    <w:link w:val="afffffff6"/>
    <w:rsid w:val="00373C0C"/>
    <w:rPr>
      <w:rFonts w:ascii="Courier New" w:eastAsia="Times New Roman" w:hAnsi="Courier New"/>
      <w:noProof/>
    </w:rPr>
  </w:style>
  <w:style w:type="paragraph" w:customStyle="1" w:styleId="Iniiaiieoaenonionooiii2">
    <w:name w:val="Iniiaiie oaeno n ionooiii 2"/>
    <w:basedOn w:val="af0"/>
    <w:rsid w:val="00373C0C"/>
    <w:pPr>
      <w:widowControl w:val="0"/>
      <w:overflowPunct w:val="0"/>
      <w:autoSpaceDE w:val="0"/>
      <w:autoSpaceDN w:val="0"/>
      <w:adjustRightInd w:val="0"/>
      <w:spacing w:line="500" w:lineRule="auto"/>
      <w:ind w:left="1640" w:firstLine="520"/>
      <w:jc w:val="left"/>
      <w:textAlignment w:val="baseline"/>
    </w:pPr>
    <w:rPr>
      <w:rFonts w:eastAsia="Times New Roman"/>
      <w:bCs w:val="0"/>
      <w:szCs w:val="20"/>
      <w:lang w:eastAsia="ru-RU"/>
    </w:rPr>
  </w:style>
  <w:style w:type="paragraph" w:customStyle="1" w:styleId="2b">
    <w:name w:val="Мой нумерованный список 2"/>
    <w:basedOn w:val="af0"/>
    <w:qFormat/>
    <w:rsid w:val="00373C0C"/>
    <w:pPr>
      <w:tabs>
        <w:tab w:val="num" w:pos="1440"/>
      </w:tabs>
      <w:ind w:firstLine="706"/>
    </w:pPr>
    <w:rPr>
      <w:rFonts w:eastAsia="Times New Roman"/>
      <w:bCs w:val="0"/>
      <w:szCs w:val="28"/>
      <w:lang w:eastAsia="ru-RU"/>
    </w:rPr>
  </w:style>
  <w:style w:type="paragraph" w:customStyle="1" w:styleId="34">
    <w:name w:val="Мой нумерованный список 3"/>
    <w:basedOn w:val="2b"/>
    <w:rsid w:val="00373C0C"/>
    <w:pPr>
      <w:tabs>
        <w:tab w:val="clear" w:pos="1440"/>
        <w:tab w:val="num" w:pos="1710"/>
      </w:tabs>
      <w:ind w:firstLine="720"/>
    </w:pPr>
  </w:style>
  <w:style w:type="paragraph" w:styleId="afffffff8">
    <w:name w:val="Subtitle"/>
    <w:basedOn w:val="34"/>
    <w:next w:val="af0"/>
    <w:link w:val="afffffff9"/>
    <w:qFormat/>
    <w:locked/>
    <w:rsid w:val="00373C0C"/>
    <w:pPr>
      <w:tabs>
        <w:tab w:val="clear" w:pos="1710"/>
        <w:tab w:val="num" w:pos="1066"/>
        <w:tab w:val="left" w:pos="1701"/>
      </w:tabs>
      <w:ind w:left="1066" w:hanging="360"/>
    </w:pPr>
    <w:rPr>
      <w:lang w:val="x-none"/>
    </w:rPr>
  </w:style>
  <w:style w:type="character" w:customStyle="1" w:styleId="afffffff9">
    <w:name w:val="Подзаголовок Знак"/>
    <w:basedOn w:val="af1"/>
    <w:link w:val="afffffff8"/>
    <w:rsid w:val="00373C0C"/>
    <w:rPr>
      <w:rFonts w:ascii="Times New Roman" w:eastAsia="Times New Roman" w:hAnsi="Times New Roman"/>
      <w:sz w:val="28"/>
      <w:szCs w:val="28"/>
      <w:lang w:val="x-none"/>
    </w:rPr>
  </w:style>
  <w:style w:type="paragraph" w:styleId="2c">
    <w:name w:val="Body Text 2"/>
    <w:basedOn w:val="af0"/>
    <w:link w:val="2d"/>
    <w:uiPriority w:val="99"/>
    <w:semiHidden/>
    <w:unhideWhenUsed/>
    <w:locked/>
    <w:rsid w:val="00373C0C"/>
    <w:pPr>
      <w:spacing w:after="120" w:line="480" w:lineRule="auto"/>
      <w:ind w:firstLine="720"/>
    </w:pPr>
    <w:rPr>
      <w:rFonts w:eastAsia="Times New Roman"/>
      <w:bCs w:val="0"/>
      <w:szCs w:val="28"/>
      <w:lang w:eastAsia="ru-RU"/>
    </w:rPr>
  </w:style>
  <w:style w:type="character" w:customStyle="1" w:styleId="2d">
    <w:name w:val="Основной текст 2 Знак"/>
    <w:basedOn w:val="af1"/>
    <w:link w:val="2c"/>
    <w:uiPriority w:val="99"/>
    <w:semiHidden/>
    <w:rsid w:val="00373C0C"/>
    <w:rPr>
      <w:rFonts w:ascii="Times New Roman" w:eastAsia="Times New Roman" w:hAnsi="Times New Roman"/>
      <w:sz w:val="28"/>
      <w:szCs w:val="28"/>
    </w:rPr>
  </w:style>
  <w:style w:type="paragraph" w:customStyle="1" w:styleId="25">
    <w:name w:val="Стиль2"/>
    <w:basedOn w:val="21"/>
    <w:link w:val="2e"/>
    <w:qFormat/>
    <w:rsid w:val="00373C0C"/>
    <w:pPr>
      <w:keepLines/>
      <w:numPr>
        <w:numId w:val="10"/>
      </w:numPr>
      <w:tabs>
        <w:tab w:val="clear" w:pos="810"/>
      </w:tabs>
      <w:spacing w:before="200" w:beforeAutospacing="1" w:afterAutospacing="1"/>
      <w:ind w:firstLine="0"/>
    </w:pPr>
    <w:rPr>
      <w:sz w:val="32"/>
      <w:lang w:eastAsia="ru-RU"/>
    </w:rPr>
  </w:style>
  <w:style w:type="paragraph" w:customStyle="1" w:styleId="35">
    <w:name w:val="Стиль3"/>
    <w:basedOn w:val="1"/>
    <w:link w:val="36"/>
    <w:qFormat/>
    <w:rsid w:val="00373C0C"/>
    <w:pPr>
      <w:keepNext/>
      <w:pageBreakBefore w:val="0"/>
      <w:numPr>
        <w:numId w:val="0"/>
      </w:numPr>
      <w:tabs>
        <w:tab w:val="clear" w:pos="567"/>
        <w:tab w:val="num" w:pos="1080"/>
      </w:tabs>
      <w:spacing w:before="240" w:after="60"/>
      <w:jc w:val="left"/>
    </w:pPr>
    <w:rPr>
      <w:caps w:val="0"/>
      <w:sz w:val="36"/>
      <w:lang w:eastAsia="ru-RU"/>
    </w:rPr>
  </w:style>
  <w:style w:type="character" w:customStyle="1" w:styleId="2e">
    <w:name w:val="Стиль2 Знак"/>
    <w:link w:val="25"/>
    <w:rsid w:val="00373C0C"/>
    <w:rPr>
      <w:rFonts w:ascii="Times New Roman" w:eastAsia="Times New Roman" w:hAnsi="Times New Roman"/>
      <w:b/>
      <w:bCs/>
      <w:sz w:val="32"/>
      <w:szCs w:val="36"/>
    </w:rPr>
  </w:style>
  <w:style w:type="paragraph" w:customStyle="1" w:styleId="44">
    <w:name w:val="Стиль4"/>
    <w:basedOn w:val="3"/>
    <w:link w:val="45"/>
    <w:qFormat/>
    <w:rsid w:val="00373C0C"/>
    <w:pPr>
      <w:keepLines/>
      <w:numPr>
        <w:ilvl w:val="0"/>
        <w:numId w:val="0"/>
      </w:numPr>
      <w:tabs>
        <w:tab w:val="clear" w:pos="1134"/>
        <w:tab w:val="clear" w:pos="1701"/>
        <w:tab w:val="left" w:pos="851"/>
        <w:tab w:val="num" w:pos="1800"/>
      </w:tabs>
      <w:spacing w:before="200"/>
      <w:ind w:firstLine="1440"/>
    </w:pPr>
    <w:rPr>
      <w:i w:val="0"/>
      <w:lang w:eastAsia="ru-RU"/>
    </w:rPr>
  </w:style>
  <w:style w:type="character" w:customStyle="1" w:styleId="36">
    <w:name w:val="Стиль3 Знак"/>
    <w:link w:val="35"/>
    <w:rsid w:val="00373C0C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customStyle="1" w:styleId="54">
    <w:name w:val="Стиль5"/>
    <w:basedOn w:val="afffff8"/>
    <w:link w:val="55"/>
    <w:qFormat/>
    <w:rsid w:val="00373C0C"/>
  </w:style>
  <w:style w:type="character" w:customStyle="1" w:styleId="45">
    <w:name w:val="Стиль4 Знак"/>
    <w:link w:val="44"/>
    <w:rsid w:val="00373C0C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66">
    <w:name w:val="Стиль6"/>
    <w:basedOn w:val="4"/>
    <w:link w:val="67"/>
    <w:qFormat/>
    <w:rsid w:val="00373C0C"/>
    <w:pPr>
      <w:keepLines/>
      <w:numPr>
        <w:ilvl w:val="0"/>
        <w:numId w:val="0"/>
      </w:numPr>
      <w:tabs>
        <w:tab w:val="left" w:pos="993"/>
      </w:tabs>
      <w:spacing w:before="200"/>
      <w:ind w:left="864" w:hanging="864"/>
    </w:pPr>
    <w:rPr>
      <w:i w:val="0"/>
      <w:szCs w:val="28"/>
      <w:lang w:eastAsia="ru-RU"/>
    </w:rPr>
  </w:style>
  <w:style w:type="character" w:customStyle="1" w:styleId="afffff9">
    <w:name w:val="_Название таблицы Знак"/>
    <w:link w:val="afffff8"/>
    <w:uiPriority w:val="99"/>
    <w:rsid w:val="00373C0C"/>
    <w:rPr>
      <w:rFonts w:ascii="Times New Roman" w:eastAsia="Times New Roman" w:hAnsi="Times New Roman"/>
      <w:bCs/>
      <w:sz w:val="28"/>
      <w:szCs w:val="28"/>
    </w:rPr>
  </w:style>
  <w:style w:type="character" w:customStyle="1" w:styleId="55">
    <w:name w:val="Стиль5 Знак"/>
    <w:link w:val="54"/>
    <w:rsid w:val="00373C0C"/>
    <w:rPr>
      <w:rFonts w:ascii="Times New Roman" w:eastAsia="Times New Roman" w:hAnsi="Times New Roman"/>
      <w:bCs/>
      <w:sz w:val="28"/>
      <w:szCs w:val="28"/>
    </w:rPr>
  </w:style>
  <w:style w:type="paragraph" w:customStyle="1" w:styleId="74">
    <w:name w:val="Стиль7"/>
    <w:basedOn w:val="44"/>
    <w:link w:val="75"/>
    <w:qFormat/>
    <w:rsid w:val="00373C0C"/>
    <w:pPr>
      <w:ind w:left="1418" w:hanging="709"/>
    </w:pPr>
  </w:style>
  <w:style w:type="character" w:customStyle="1" w:styleId="67">
    <w:name w:val="Стиль6 Знак"/>
    <w:link w:val="66"/>
    <w:rsid w:val="00373C0C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75">
    <w:name w:val="Стиль7 Знак"/>
    <w:link w:val="74"/>
    <w:rsid w:val="00373C0C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1b">
    <w:name w:val="Заголовок оглавления1"/>
    <w:basedOn w:val="1a"/>
    <w:rsid w:val="00373C0C"/>
    <w:pPr>
      <w:pageBreakBefore w:val="0"/>
      <w:widowControl w:val="0"/>
      <w:suppressLineNumbers/>
      <w:suppressAutoHyphens/>
      <w:autoSpaceDN w:val="0"/>
      <w:spacing w:after="120"/>
      <w:ind w:firstLine="290"/>
      <w:textAlignment w:val="baseline"/>
      <w:outlineLvl w:val="9"/>
    </w:pPr>
    <w:rPr>
      <w:rFonts w:ascii="Arial" w:eastAsia="DejaVu Sans" w:hAnsi="Arial" w:cs="Times New Roman"/>
      <w:kern w:val="3"/>
      <w:sz w:val="32"/>
      <w:szCs w:val="32"/>
      <w:lang w:eastAsia="en-US"/>
    </w:rPr>
  </w:style>
  <w:style w:type="paragraph" w:customStyle="1" w:styleId="afffffffa">
    <w:name w:val="Нумернованный список"/>
    <w:basedOn w:val="af0"/>
    <w:qFormat/>
    <w:rsid w:val="00373C0C"/>
    <w:pPr>
      <w:tabs>
        <w:tab w:val="left" w:pos="993"/>
      </w:tabs>
      <w:suppressAutoHyphens/>
    </w:pPr>
    <w:rPr>
      <w:rFonts w:eastAsia="Times New Roman"/>
      <w:bCs w:val="0"/>
      <w:szCs w:val="24"/>
      <w:lang w:eastAsia="ar-SA"/>
    </w:rPr>
  </w:style>
  <w:style w:type="paragraph" w:customStyle="1" w:styleId="Standard">
    <w:name w:val="Standard"/>
    <w:rsid w:val="00373C0C"/>
    <w:pPr>
      <w:widowControl w:val="0"/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DejaVu Sans" w:hAnsi="Times New Roman"/>
      <w:kern w:val="3"/>
      <w:sz w:val="28"/>
      <w:szCs w:val="28"/>
      <w:lang w:eastAsia="en-US"/>
    </w:rPr>
  </w:style>
  <w:style w:type="numbering" w:customStyle="1" w:styleId="WW8Num4">
    <w:name w:val="WW8Num4"/>
    <w:basedOn w:val="af3"/>
    <w:rsid w:val="00373C0C"/>
    <w:pPr>
      <w:numPr>
        <w:numId w:val="26"/>
      </w:numPr>
    </w:pPr>
  </w:style>
  <w:style w:type="numbering" w:customStyle="1" w:styleId="WW8Num5">
    <w:name w:val="WW8Num5"/>
    <w:basedOn w:val="af3"/>
    <w:rsid w:val="00373C0C"/>
    <w:pPr>
      <w:numPr>
        <w:numId w:val="27"/>
      </w:numPr>
    </w:pPr>
  </w:style>
  <w:style w:type="paragraph" w:customStyle="1" w:styleId="afffffffb">
    <w:name w:val="Иллюстрация"/>
    <w:basedOn w:val="af0"/>
    <w:rsid w:val="00373C0C"/>
    <w:pPr>
      <w:widowControl w:val="0"/>
      <w:suppressLineNumbers/>
      <w:suppressAutoHyphens/>
      <w:autoSpaceDN w:val="0"/>
      <w:spacing w:before="120" w:after="120"/>
      <w:ind w:firstLine="290"/>
      <w:textAlignment w:val="baseline"/>
    </w:pPr>
    <w:rPr>
      <w:rFonts w:eastAsia="DejaVu Sans"/>
      <w:bCs w:val="0"/>
      <w:i/>
      <w:iCs/>
      <w:kern w:val="3"/>
      <w:szCs w:val="28"/>
    </w:rPr>
  </w:style>
  <w:style w:type="paragraph" w:customStyle="1" w:styleId="MarkSpisok">
    <w:name w:val="MarkSpisok"/>
    <w:basedOn w:val="aff"/>
    <w:qFormat/>
    <w:rsid w:val="00373C0C"/>
    <w:pPr>
      <w:numPr>
        <w:numId w:val="28"/>
      </w:numPr>
      <w:tabs>
        <w:tab w:val="left" w:pos="993"/>
      </w:tabs>
      <w:ind w:left="0" w:firstLine="709"/>
    </w:pPr>
    <w:rPr>
      <w:rFonts w:eastAsia="Times New Roman"/>
      <w:bCs w:val="0"/>
      <w:color w:val="000000"/>
      <w:szCs w:val="28"/>
      <w:lang w:eastAsia="ru-RU"/>
    </w:rPr>
  </w:style>
  <w:style w:type="paragraph" w:customStyle="1" w:styleId="afffffffc">
    <w:name w:val="Текст таблицы"/>
    <w:basedOn w:val="af0"/>
    <w:qFormat/>
    <w:rsid w:val="00373C0C"/>
    <w:pPr>
      <w:spacing w:after="200" w:line="240" w:lineRule="auto"/>
      <w:ind w:firstLine="0"/>
      <w:jc w:val="center"/>
    </w:pPr>
    <w:rPr>
      <w:bCs w:val="0"/>
      <w:szCs w:val="28"/>
    </w:rPr>
  </w:style>
  <w:style w:type="paragraph" w:customStyle="1" w:styleId="MyCaption">
    <w:name w:val="My Caption"/>
    <w:basedOn w:val="affd"/>
    <w:qFormat/>
    <w:rsid w:val="00373C0C"/>
    <w:pPr>
      <w:keepNext/>
      <w:keepLines/>
      <w:ind w:firstLine="0"/>
      <w:jc w:val="center"/>
    </w:pPr>
    <w:rPr>
      <w:rFonts w:eastAsia="Times New Roman"/>
      <w:color w:val="000000"/>
      <w:sz w:val="28"/>
      <w:szCs w:val="28"/>
      <w:lang w:eastAsia="ru-RU"/>
    </w:rPr>
  </w:style>
  <w:style w:type="character" w:styleId="afffffffd">
    <w:name w:val="Placeholder Text"/>
    <w:uiPriority w:val="99"/>
    <w:semiHidden/>
    <w:locked/>
    <w:rsid w:val="00373C0C"/>
    <w:rPr>
      <w:color w:val="808080"/>
    </w:rPr>
  </w:style>
  <w:style w:type="paragraph" w:customStyle="1" w:styleId="afffffffe">
    <w:name w:val="Название_таблицы"/>
    <w:basedOn w:val="af0"/>
    <w:qFormat/>
    <w:rsid w:val="00373C0C"/>
    <w:pPr>
      <w:ind w:firstLine="0"/>
      <w:jc w:val="left"/>
    </w:pPr>
    <w:rPr>
      <w:rFonts w:eastAsia="Times New Roman"/>
      <w:bCs w:val="0"/>
      <w:szCs w:val="28"/>
      <w:lang w:eastAsia="ru-RU"/>
    </w:rPr>
  </w:style>
  <w:style w:type="paragraph" w:customStyle="1" w:styleId="a1">
    <w:name w:val="_Маркированный_список"/>
    <w:basedOn w:val="af0"/>
    <w:qFormat/>
    <w:rsid w:val="00373C0C"/>
    <w:pPr>
      <w:numPr>
        <w:numId w:val="29"/>
      </w:numPr>
      <w:tabs>
        <w:tab w:val="left" w:pos="1134"/>
      </w:tabs>
    </w:pPr>
    <w:rPr>
      <w:rFonts w:eastAsia="Times New Roman"/>
      <w:bCs w:val="0"/>
      <w:szCs w:val="28"/>
      <w:lang w:eastAsia="ru-RU"/>
    </w:rPr>
  </w:style>
  <w:style w:type="paragraph" w:customStyle="1" w:styleId="affffffff">
    <w:name w:val="_Ненумерованный_заголовок"/>
    <w:basedOn w:val="af0"/>
    <w:qFormat/>
    <w:rsid w:val="00373C0C"/>
    <w:pPr>
      <w:ind w:firstLine="0"/>
    </w:pPr>
    <w:rPr>
      <w:rFonts w:eastAsia="Times New Roman"/>
      <w:b/>
      <w:bCs w:val="0"/>
      <w:sz w:val="36"/>
      <w:szCs w:val="36"/>
      <w:lang w:eastAsia="ru-RU"/>
    </w:rPr>
  </w:style>
  <w:style w:type="paragraph" w:customStyle="1" w:styleId="46">
    <w:name w:val="Заголовок4"/>
    <w:basedOn w:val="5"/>
    <w:qFormat/>
    <w:rsid w:val="003F2A66"/>
    <w:pPr>
      <w:keepNext/>
      <w:keepLines/>
      <w:numPr>
        <w:ilvl w:val="0"/>
        <w:numId w:val="0"/>
      </w:numPr>
      <w:spacing w:before="560" w:after="420" w:line="240" w:lineRule="auto"/>
      <w:ind w:left="624" w:firstLine="56"/>
      <w:jc w:val="left"/>
      <w:outlineLvl w:val="3"/>
    </w:pPr>
    <w:rPr>
      <w:rFonts w:eastAsiaTheme="majorEastAsia"/>
      <w:bCs w:val="0"/>
      <w:iCs w:val="0"/>
      <w:szCs w:val="28"/>
      <w:lang w:val="en-US"/>
    </w:rPr>
  </w:style>
  <w:style w:type="character" w:customStyle="1" w:styleId="Title1">
    <w:name w:val="Title1 Знак"/>
    <w:basedOn w:val="af1"/>
    <w:link w:val="Title10"/>
    <w:locked/>
    <w:rsid w:val="00EB1D94"/>
    <w:rPr>
      <w:rFonts w:ascii="Times New Roman" w:eastAsiaTheme="minorEastAsia" w:hAnsi="Times New Roman"/>
      <w:b/>
      <w:bCs/>
      <w:color w:val="000000" w:themeColor="text1"/>
      <w:sz w:val="28"/>
      <w:szCs w:val="24"/>
    </w:rPr>
  </w:style>
  <w:style w:type="paragraph" w:customStyle="1" w:styleId="Title10">
    <w:name w:val="Title1"/>
    <w:basedOn w:val="1"/>
    <w:next w:val="af0"/>
    <w:link w:val="Title1"/>
    <w:qFormat/>
    <w:rsid w:val="00EB1D94"/>
    <w:pPr>
      <w:keepNext/>
      <w:keepLines/>
      <w:pageBreakBefore w:val="0"/>
      <w:numPr>
        <w:numId w:val="0"/>
      </w:numPr>
      <w:tabs>
        <w:tab w:val="clear" w:pos="567"/>
      </w:tabs>
      <w:spacing w:after="200"/>
      <w:jc w:val="left"/>
    </w:pPr>
    <w:rPr>
      <w:rFonts w:eastAsiaTheme="minorEastAsia"/>
      <w:caps w:val="0"/>
      <w:color w:val="000000" w:themeColor="text1"/>
      <w:kern w:val="0"/>
      <w:szCs w:val="24"/>
      <w:lang w:eastAsia="ru-RU"/>
    </w:rPr>
  </w:style>
  <w:style w:type="character" w:customStyle="1" w:styleId="Title2">
    <w:name w:val="Title2 Знак"/>
    <w:basedOn w:val="Title1"/>
    <w:link w:val="Title20"/>
    <w:locked/>
    <w:rsid w:val="00EB1D94"/>
    <w:rPr>
      <w:rFonts w:ascii="Times New Roman" w:eastAsiaTheme="maj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Title20">
    <w:name w:val="Title2"/>
    <w:basedOn w:val="21"/>
    <w:next w:val="af0"/>
    <w:link w:val="Title2"/>
    <w:qFormat/>
    <w:rsid w:val="00EB1D94"/>
    <w:pPr>
      <w:keepLines/>
      <w:numPr>
        <w:ilvl w:val="0"/>
        <w:numId w:val="0"/>
      </w:numPr>
      <w:tabs>
        <w:tab w:val="clear" w:pos="810"/>
      </w:tabs>
      <w:spacing w:after="200"/>
      <w:jc w:val="left"/>
    </w:pPr>
    <w:rPr>
      <w:rFonts w:eastAsiaTheme="majorEastAsia" w:cstheme="majorBidi"/>
      <w:bCs w:val="0"/>
      <w:color w:val="000000" w:themeColor="text1"/>
      <w:szCs w:val="26"/>
      <w:lang w:eastAsia="ru-RU"/>
    </w:rPr>
  </w:style>
  <w:style w:type="character" w:styleId="HTML4">
    <w:name w:val="HTML Variable"/>
    <w:basedOn w:val="af1"/>
    <w:uiPriority w:val="99"/>
    <w:semiHidden/>
    <w:unhideWhenUsed/>
    <w:locked/>
    <w:rsid w:val="003A6339"/>
    <w:rPr>
      <w:i/>
      <w:iCs/>
    </w:rPr>
  </w:style>
  <w:style w:type="character" w:styleId="HTML5">
    <w:name w:val="HTML Sample"/>
    <w:basedOn w:val="af1"/>
    <w:uiPriority w:val="99"/>
    <w:semiHidden/>
    <w:unhideWhenUsed/>
    <w:locked/>
    <w:rsid w:val="009A16B5"/>
    <w:rPr>
      <w:rFonts w:ascii="Courier New" w:eastAsia="Times New Roman" w:hAnsi="Courier New" w:cs="Courier New"/>
    </w:rPr>
  </w:style>
  <w:style w:type="character" w:customStyle="1" w:styleId="crayon-st">
    <w:name w:val="crayon-st"/>
    <w:basedOn w:val="af1"/>
    <w:rsid w:val="00032287"/>
  </w:style>
  <w:style w:type="character" w:customStyle="1" w:styleId="crayon-h">
    <w:name w:val="crayon-h"/>
    <w:basedOn w:val="af1"/>
    <w:rsid w:val="00032287"/>
  </w:style>
  <w:style w:type="character" w:customStyle="1" w:styleId="crayon-e">
    <w:name w:val="crayon-e"/>
    <w:basedOn w:val="af1"/>
    <w:rsid w:val="00032287"/>
  </w:style>
  <w:style w:type="character" w:customStyle="1" w:styleId="crayon-s">
    <w:name w:val="crayon-s"/>
    <w:basedOn w:val="af1"/>
    <w:rsid w:val="00032287"/>
  </w:style>
  <w:style w:type="character" w:customStyle="1" w:styleId="crayon-sy">
    <w:name w:val="crayon-sy"/>
    <w:basedOn w:val="af1"/>
    <w:rsid w:val="00032287"/>
  </w:style>
  <w:style w:type="character" w:customStyle="1" w:styleId="crayon-v">
    <w:name w:val="crayon-v"/>
    <w:basedOn w:val="af1"/>
    <w:rsid w:val="00032287"/>
  </w:style>
  <w:style w:type="character" w:customStyle="1" w:styleId="crayon-o">
    <w:name w:val="crayon-o"/>
    <w:basedOn w:val="af1"/>
    <w:rsid w:val="00032287"/>
  </w:style>
  <w:style w:type="character" w:customStyle="1" w:styleId="crayon-c">
    <w:name w:val="crayon-c"/>
    <w:basedOn w:val="af1"/>
    <w:rsid w:val="00032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2_&#1064;&#1072;&#1073;&#1083;&#1086;&#1085;_&#1043;&#1054;&#1057;&#1058;%207.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DE465-B256-4E14-8733-FED6D987E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v.2_Шаблон_ГОСТ 7.32.dotx</Template>
  <TotalTime>1893</TotalTime>
  <Pages>31</Pages>
  <Words>4546</Words>
  <Characters>25914</Characters>
  <Application>Microsoft Office Word</Application>
  <DocSecurity>0</DocSecurity>
  <Lines>215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30400</CharactersWithSpaces>
  <SharedDoc>false</SharedDoc>
  <HLinks>
    <vt:vector size="234" baseType="variant">
      <vt:variant>
        <vt:i4>3670126</vt:i4>
      </vt:variant>
      <vt:variant>
        <vt:i4>322</vt:i4>
      </vt:variant>
      <vt:variant>
        <vt:i4>0</vt:i4>
      </vt:variant>
      <vt:variant>
        <vt:i4>5</vt:i4>
      </vt:variant>
      <vt:variant>
        <vt:lpwstr>http://bellard.org/jslinux/</vt:lpwstr>
      </vt:variant>
      <vt:variant>
        <vt:lpwstr/>
      </vt:variant>
      <vt:variant>
        <vt:i4>1441841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_Toc366669282</vt:lpwstr>
      </vt:variant>
      <vt:variant>
        <vt:i4>1441841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_Toc366669281</vt:lpwstr>
      </vt:variant>
      <vt:variant>
        <vt:i4>1441841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_Toc366669280</vt:lpwstr>
      </vt:variant>
      <vt:variant>
        <vt:i4>1638449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_Toc366669279</vt:lpwstr>
      </vt:variant>
      <vt:variant>
        <vt:i4>1638449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_Toc366669278</vt:lpwstr>
      </vt:variant>
      <vt:variant>
        <vt:i4>1638449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_Toc366669277</vt:lpwstr>
      </vt:variant>
      <vt:variant>
        <vt:i4>1638449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_Toc366669276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_Toc366669275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_Toc366669274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_Toc366669273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_Toc366669272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_Toc366669271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_Toc366669270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_Toc366669269</vt:lpwstr>
      </vt:variant>
      <vt:variant>
        <vt:i4>1572913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_Toc366669268</vt:lpwstr>
      </vt:variant>
      <vt:variant>
        <vt:i4>1572913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_Toc366669267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_Toc366669266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_Toc366669265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_Toc366669264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_Toc366669263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_Toc366669262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_Toc366669261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_Toc366669260</vt:lpwstr>
      </vt:variant>
      <vt:variant>
        <vt:i4>1769521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_Toc366669259</vt:lpwstr>
      </vt:variant>
      <vt:variant>
        <vt:i4>1769521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_Toc366669258</vt:lpwstr>
      </vt:variant>
      <vt:variant>
        <vt:i4>1769521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_Toc366669257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_Toc366669256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_Toc366669255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_Toc366669254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_Toc366669253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_Toc366669252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_Toc366669251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_Toc366669250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_Toc366669249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_Toc366669248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_Toc366669247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_Toc366669246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_Toc366669245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dlavrova</dc:creator>
  <cp:lastModifiedBy>Savely Sorockoletov</cp:lastModifiedBy>
  <cp:revision>209</cp:revision>
  <cp:lastPrinted>2018-05-25T09:14:00Z</cp:lastPrinted>
  <dcterms:created xsi:type="dcterms:W3CDTF">2018-05-25T08:48:00Z</dcterms:created>
  <dcterms:modified xsi:type="dcterms:W3CDTF">2022-09-16T06:26:00Z</dcterms:modified>
</cp:coreProperties>
</file>